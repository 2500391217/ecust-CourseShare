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2089" w14:textId="77777777" w:rsidR="00775056" w:rsidRPr="00422D0B" w:rsidRDefault="00775056" w:rsidP="00775056">
      <w:pPr>
        <w:spacing w:line="360" w:lineRule="auto"/>
        <w:ind w:left="0"/>
        <w:rPr>
          <w:sz w:val="24"/>
        </w:rPr>
      </w:pPr>
      <w:bookmarkStart w:id="0" w:name="_Hlk103359567"/>
      <w:bookmarkStart w:id="1" w:name="_Hlk103360416"/>
      <w:bookmarkStart w:id="2" w:name="_Toc47648711"/>
      <w:bookmarkStart w:id="3" w:name="_Toc49759475"/>
      <w:r w:rsidRPr="00A074A0">
        <w:rPr>
          <w:noProof/>
          <w:sz w:val="24"/>
        </w:rPr>
        <w:drawing>
          <wp:inline distT="0" distB="0" distL="0" distR="0" wp14:anchorId="138E93C9" wp14:editId="5FC83359">
            <wp:extent cx="467360" cy="467360"/>
            <wp:effectExtent l="0" t="0" r="0" b="0"/>
            <wp:docPr id="5" name="图片 3" descr="庆典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庆典校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r w:rsidRPr="00422D0B">
        <w:rPr>
          <w:sz w:val="24"/>
        </w:rPr>
        <w:t xml:space="preserve"> </w:t>
      </w:r>
      <w:r w:rsidRPr="00A074A0">
        <w:rPr>
          <w:noProof/>
          <w:sz w:val="24"/>
        </w:rPr>
        <w:drawing>
          <wp:inline distT="0" distB="0" distL="0" distR="0" wp14:anchorId="1E66D96A" wp14:editId="6AAF898D">
            <wp:extent cx="1521460" cy="286385"/>
            <wp:effectExtent l="0" t="0" r="0" b="0"/>
            <wp:docPr id="8" name="图片 4" descr="校名 标准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校名 标准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460" cy="286385"/>
                    </a:xfrm>
                    <a:prstGeom prst="rect">
                      <a:avLst/>
                    </a:prstGeom>
                    <a:noFill/>
                    <a:ln>
                      <a:noFill/>
                    </a:ln>
                  </pic:spPr>
                </pic:pic>
              </a:graphicData>
            </a:graphic>
          </wp:inline>
        </w:drawing>
      </w:r>
      <w:r w:rsidRPr="00422D0B">
        <w:rPr>
          <w:sz w:val="24"/>
        </w:rPr>
        <w:t xml:space="preserve">      </w:t>
      </w:r>
    </w:p>
    <w:p w14:paraId="06792E32" w14:textId="77777777" w:rsidR="00775056" w:rsidRPr="005B20B1" w:rsidRDefault="00775056"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71EDE28B" w14:textId="77777777" w:rsidR="00775056" w:rsidRPr="005B20B1" w:rsidRDefault="00775056"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4E18D90B" w14:textId="77777777" w:rsidR="00775056" w:rsidRPr="005B20B1" w:rsidRDefault="00775056"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hint="eastAsia"/>
          <w:b/>
          <w:bCs/>
          <w:kern w:val="2"/>
          <w:sz w:val="52"/>
          <w:szCs w:val="52"/>
        </w:rPr>
        <w:t>模式识别与统计学习</w:t>
      </w:r>
    </w:p>
    <w:p w14:paraId="2A4B603A" w14:textId="77777777" w:rsidR="00775056" w:rsidRPr="005B20B1" w:rsidRDefault="00775056"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b/>
          <w:bCs/>
          <w:kern w:val="2"/>
          <w:sz w:val="52"/>
          <w:szCs w:val="52"/>
        </w:rPr>
        <w:t>实验报告</w:t>
      </w:r>
    </w:p>
    <w:p w14:paraId="28B753C2" w14:textId="77777777" w:rsidR="00775056" w:rsidRPr="005B20B1" w:rsidRDefault="00775056" w:rsidP="005B20B1">
      <w:pPr>
        <w:widowControl w:val="0"/>
        <w:topLinePunct w:val="0"/>
        <w:adjustRightInd/>
        <w:snapToGrid/>
        <w:spacing w:before="0" w:after="0" w:line="360" w:lineRule="auto"/>
        <w:ind w:left="0"/>
        <w:jc w:val="center"/>
        <w:outlineLvl w:val="0"/>
        <w:rPr>
          <w:rFonts w:ascii="Times New Roman" w:eastAsia="宋体" w:hAnsi="宋体" w:cs="Times New Roman"/>
          <w:b/>
          <w:bCs/>
          <w:kern w:val="2"/>
          <w:sz w:val="36"/>
          <w:szCs w:val="36"/>
        </w:rPr>
      </w:pPr>
      <w:r w:rsidRPr="005B20B1">
        <w:rPr>
          <w:rFonts w:ascii="Times New Roman" w:eastAsia="宋体" w:hAnsi="宋体" w:cs="Times New Roman"/>
          <w:b/>
          <w:bCs/>
          <w:kern w:val="2"/>
          <w:sz w:val="36"/>
          <w:szCs w:val="36"/>
        </w:rPr>
        <w:t>（</w:t>
      </w:r>
      <w:r w:rsidRPr="005B20B1">
        <w:rPr>
          <w:rFonts w:ascii="Times New Roman" w:eastAsia="宋体" w:hAnsi="宋体" w:cs="Times New Roman" w:hint="eastAsia"/>
          <w:b/>
          <w:bCs/>
          <w:kern w:val="2"/>
          <w:sz w:val="36"/>
          <w:szCs w:val="36"/>
        </w:rPr>
        <w:t>〇</w:t>
      </w:r>
      <w:r w:rsidRPr="005B20B1">
        <w:rPr>
          <w:rFonts w:ascii="Times New Roman" w:eastAsia="宋体" w:hAnsi="宋体" w:cs="Times New Roman"/>
          <w:b/>
          <w:bCs/>
          <w:kern w:val="2"/>
          <w:sz w:val="36"/>
          <w:szCs w:val="36"/>
        </w:rPr>
        <w:t>）</w:t>
      </w:r>
    </w:p>
    <w:p w14:paraId="1C150648" w14:textId="77777777" w:rsidR="00775056" w:rsidRPr="005B20B1" w:rsidRDefault="00775056"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p>
    <w:p w14:paraId="6D9EB299" w14:textId="77777777" w:rsidR="00775056" w:rsidRPr="005B20B1" w:rsidRDefault="00775056"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r w:rsidRPr="005B20B1">
        <w:rPr>
          <w:rFonts w:ascii="Times New Roman" w:eastAsia="宋体" w:hAnsi="Times New Roman" w:cs="Times New Roman"/>
          <w:b/>
          <w:bCs/>
          <w:kern w:val="2"/>
          <w:sz w:val="36"/>
          <w:szCs w:val="36"/>
        </w:rPr>
        <w:t>2021- 20</w:t>
      </w:r>
      <w:r w:rsidRPr="005B20B1">
        <w:rPr>
          <w:rFonts w:ascii="Times New Roman" w:eastAsia="宋体" w:hAnsi="Times New Roman" w:cs="Times New Roman" w:hint="eastAsia"/>
          <w:b/>
          <w:bCs/>
          <w:kern w:val="2"/>
          <w:sz w:val="36"/>
          <w:szCs w:val="36"/>
        </w:rPr>
        <w:t>2</w:t>
      </w:r>
      <w:r w:rsidRPr="005B20B1">
        <w:rPr>
          <w:rFonts w:ascii="Times New Roman" w:eastAsia="宋体" w:hAnsi="Times New Roman" w:cs="Times New Roman"/>
          <w:b/>
          <w:bCs/>
          <w:kern w:val="2"/>
          <w:sz w:val="36"/>
          <w:szCs w:val="36"/>
        </w:rPr>
        <w:t xml:space="preserve">2 </w:t>
      </w:r>
      <w:r w:rsidRPr="005B20B1">
        <w:rPr>
          <w:rFonts w:ascii="Times New Roman" w:eastAsia="宋体" w:hAnsi="Times New Roman" w:cs="Times New Roman"/>
          <w:b/>
          <w:bCs/>
          <w:kern w:val="2"/>
          <w:sz w:val="36"/>
          <w:szCs w:val="36"/>
        </w:rPr>
        <w:t>学年第</w:t>
      </w:r>
      <w:r w:rsidRPr="005B20B1">
        <w:rPr>
          <w:rFonts w:ascii="Times New Roman" w:eastAsia="宋体" w:hAnsi="Times New Roman" w:cs="Times New Roman"/>
          <w:b/>
          <w:bCs/>
          <w:kern w:val="2"/>
          <w:sz w:val="36"/>
          <w:szCs w:val="36"/>
        </w:rPr>
        <w:t xml:space="preserve"> 2 </w:t>
      </w:r>
      <w:r w:rsidRPr="005B20B1">
        <w:rPr>
          <w:rFonts w:ascii="Times New Roman" w:eastAsia="宋体" w:hAnsi="Times New Roman" w:cs="Times New Roman"/>
          <w:b/>
          <w:bCs/>
          <w:kern w:val="2"/>
          <w:sz w:val="36"/>
          <w:szCs w:val="36"/>
        </w:rPr>
        <w:t>学期</w:t>
      </w:r>
    </w:p>
    <w:p w14:paraId="7C368B7E" w14:textId="77777777" w:rsidR="00775056" w:rsidRPr="005B20B1" w:rsidRDefault="00775056"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539260FA" w14:textId="77777777" w:rsidR="00775056" w:rsidRPr="005B20B1" w:rsidRDefault="00775056"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319F2891" w14:textId="77777777" w:rsidR="00775056" w:rsidRPr="005B20B1" w:rsidRDefault="00775056"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tbl>
      <w:tblPr>
        <w:tblW w:w="0" w:type="auto"/>
        <w:jc w:val="center"/>
        <w:tblLayout w:type="fixed"/>
        <w:tblCellMar>
          <w:left w:w="0" w:type="dxa"/>
          <w:right w:w="567" w:type="dxa"/>
        </w:tblCellMar>
        <w:tblLook w:val="0000" w:firstRow="0" w:lastRow="0" w:firstColumn="0" w:lastColumn="0" w:noHBand="0" w:noVBand="0"/>
      </w:tblPr>
      <w:tblGrid>
        <w:gridCol w:w="1843"/>
        <w:gridCol w:w="5285"/>
      </w:tblGrid>
      <w:tr w:rsidR="00775056" w:rsidRPr="005B20B1" w14:paraId="4F666100" w14:textId="77777777" w:rsidTr="005B20B1">
        <w:trPr>
          <w:trHeight w:val="760"/>
          <w:jc w:val="center"/>
        </w:trPr>
        <w:tc>
          <w:tcPr>
            <w:tcW w:w="1843" w:type="dxa"/>
            <w:vAlign w:val="bottom"/>
          </w:tcPr>
          <w:p w14:paraId="41E42309" w14:textId="77777777" w:rsidR="00775056" w:rsidRPr="005B20B1" w:rsidRDefault="00775056" w:rsidP="005B20B1">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hint="eastAsia"/>
                <w:kern w:val="2"/>
                <w:sz w:val="28"/>
                <w:szCs w:val="28"/>
              </w:rPr>
              <w:t>题目：</w:t>
            </w:r>
          </w:p>
        </w:tc>
        <w:tc>
          <w:tcPr>
            <w:tcW w:w="5285" w:type="dxa"/>
            <w:tcBorders>
              <w:top w:val="nil"/>
              <w:left w:val="nil"/>
              <w:bottom w:val="single" w:sz="4" w:space="0" w:color="auto"/>
              <w:right w:val="nil"/>
            </w:tcBorders>
            <w:vAlign w:val="bottom"/>
          </w:tcPr>
          <w:p w14:paraId="6820DA5F" w14:textId="02EF6754" w:rsidR="00775056" w:rsidRPr="005B20B1" w:rsidRDefault="00775056" w:rsidP="005B20B1">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r w:rsidRPr="005B20B1">
              <w:rPr>
                <w:rFonts w:ascii="Times New Roman" w:eastAsia="宋体" w:hAnsi="Times New Roman" w:cs="Times New Roman" w:hint="eastAsia"/>
                <w:kern w:val="2"/>
                <w:sz w:val="28"/>
                <w:szCs w:val="28"/>
              </w:rPr>
              <w:t xml:space="preserve">Python </w:t>
            </w:r>
            <w:r w:rsidRPr="005B20B1">
              <w:rPr>
                <w:rFonts w:ascii="Times New Roman" w:eastAsia="宋体" w:hAnsi="Times New Roman" w:cs="Times New Roman" w:hint="eastAsia"/>
                <w:kern w:val="2"/>
                <w:sz w:val="28"/>
                <w:szCs w:val="28"/>
              </w:rPr>
              <w:t>快速入门</w:t>
            </w:r>
            <w:r w:rsidR="00314D2C">
              <w:rPr>
                <w:rFonts w:ascii="Times New Roman" w:eastAsia="宋体" w:hAnsi="Times New Roman" w:cs="Times New Roman" w:hint="eastAsia"/>
                <w:kern w:val="2"/>
                <w:sz w:val="28"/>
                <w:szCs w:val="28"/>
              </w:rPr>
              <w:t xml:space="preserve"> </w:t>
            </w:r>
          </w:p>
        </w:tc>
      </w:tr>
      <w:tr w:rsidR="00775056" w:rsidRPr="005B20B1" w14:paraId="62F40811" w14:textId="77777777" w:rsidTr="005B20B1">
        <w:trPr>
          <w:trHeight w:val="760"/>
          <w:jc w:val="center"/>
        </w:trPr>
        <w:tc>
          <w:tcPr>
            <w:tcW w:w="1843" w:type="dxa"/>
            <w:vAlign w:val="bottom"/>
          </w:tcPr>
          <w:p w14:paraId="25A42BD2" w14:textId="77777777" w:rsidR="00775056" w:rsidRPr="005B20B1" w:rsidRDefault="00775056" w:rsidP="005B20B1">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专业：</w:t>
            </w:r>
          </w:p>
        </w:tc>
        <w:tc>
          <w:tcPr>
            <w:tcW w:w="5285" w:type="dxa"/>
            <w:tcBorders>
              <w:top w:val="nil"/>
              <w:left w:val="nil"/>
              <w:bottom w:val="single" w:sz="4" w:space="0" w:color="auto"/>
              <w:right w:val="nil"/>
            </w:tcBorders>
            <w:vAlign w:val="bottom"/>
          </w:tcPr>
          <w:p w14:paraId="2631E391" w14:textId="77777777" w:rsidR="00775056" w:rsidRPr="005B20B1" w:rsidRDefault="00775056" w:rsidP="005B20B1">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775056" w:rsidRPr="005B20B1" w14:paraId="04062BDB" w14:textId="77777777" w:rsidTr="005B20B1">
        <w:trPr>
          <w:trHeight w:val="760"/>
          <w:jc w:val="center"/>
        </w:trPr>
        <w:tc>
          <w:tcPr>
            <w:tcW w:w="1843" w:type="dxa"/>
            <w:vAlign w:val="bottom"/>
          </w:tcPr>
          <w:p w14:paraId="46E65E93" w14:textId="77777777" w:rsidR="00775056" w:rsidRPr="005B20B1" w:rsidRDefault="00775056" w:rsidP="005B20B1">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班级：</w:t>
            </w:r>
          </w:p>
        </w:tc>
        <w:tc>
          <w:tcPr>
            <w:tcW w:w="5285" w:type="dxa"/>
            <w:tcBorders>
              <w:top w:val="single" w:sz="4" w:space="0" w:color="auto"/>
              <w:left w:val="nil"/>
              <w:bottom w:val="single" w:sz="4" w:space="0" w:color="auto"/>
              <w:right w:val="nil"/>
            </w:tcBorders>
            <w:vAlign w:val="bottom"/>
          </w:tcPr>
          <w:p w14:paraId="0EC7048C" w14:textId="77777777" w:rsidR="00775056" w:rsidRPr="005B20B1" w:rsidRDefault="00775056" w:rsidP="005B20B1">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775056" w:rsidRPr="005B20B1" w14:paraId="2CDCE108" w14:textId="77777777" w:rsidTr="005B20B1">
        <w:trPr>
          <w:trHeight w:val="774"/>
          <w:jc w:val="center"/>
        </w:trPr>
        <w:tc>
          <w:tcPr>
            <w:tcW w:w="1843" w:type="dxa"/>
            <w:vAlign w:val="bottom"/>
          </w:tcPr>
          <w:p w14:paraId="7BCD1E7C" w14:textId="77777777" w:rsidR="00775056" w:rsidRPr="005B20B1" w:rsidRDefault="00775056" w:rsidP="005B20B1">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学号：</w:t>
            </w:r>
          </w:p>
        </w:tc>
        <w:tc>
          <w:tcPr>
            <w:tcW w:w="5285" w:type="dxa"/>
            <w:tcBorders>
              <w:top w:val="nil"/>
              <w:left w:val="nil"/>
              <w:bottom w:val="single" w:sz="4" w:space="0" w:color="auto"/>
              <w:right w:val="nil"/>
            </w:tcBorders>
            <w:vAlign w:val="bottom"/>
          </w:tcPr>
          <w:p w14:paraId="07178884" w14:textId="77777777" w:rsidR="00775056" w:rsidRPr="005B20B1" w:rsidRDefault="00775056" w:rsidP="005B20B1">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775056" w:rsidRPr="005B20B1" w14:paraId="7A4B9642" w14:textId="77777777" w:rsidTr="005B20B1">
        <w:trPr>
          <w:trHeight w:val="774"/>
          <w:jc w:val="center"/>
        </w:trPr>
        <w:tc>
          <w:tcPr>
            <w:tcW w:w="1843" w:type="dxa"/>
            <w:vAlign w:val="bottom"/>
          </w:tcPr>
          <w:p w14:paraId="30B1C8C6" w14:textId="77777777" w:rsidR="00775056" w:rsidRPr="005B20B1" w:rsidRDefault="00775056" w:rsidP="005B20B1">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姓名：</w:t>
            </w:r>
          </w:p>
        </w:tc>
        <w:tc>
          <w:tcPr>
            <w:tcW w:w="5285" w:type="dxa"/>
            <w:tcBorders>
              <w:top w:val="nil"/>
              <w:left w:val="nil"/>
              <w:bottom w:val="single" w:sz="4" w:space="0" w:color="auto"/>
              <w:right w:val="nil"/>
            </w:tcBorders>
            <w:vAlign w:val="bottom"/>
          </w:tcPr>
          <w:p w14:paraId="2F7017BE" w14:textId="77777777" w:rsidR="00775056" w:rsidRPr="005B20B1" w:rsidRDefault="00775056" w:rsidP="005B20B1">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bl>
    <w:p w14:paraId="40D051B2" w14:textId="77777777" w:rsidR="00775056" w:rsidRPr="005B20B1" w:rsidRDefault="00775056"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12DAECEA" w14:textId="77777777" w:rsidR="00775056" w:rsidRPr="005B20B1" w:rsidRDefault="00775056"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73BF78EA" w14:textId="77777777" w:rsidR="00775056" w:rsidRPr="005B20B1" w:rsidRDefault="00775056" w:rsidP="005B20B1">
      <w:pPr>
        <w:widowControl w:val="0"/>
        <w:topLinePunct w:val="0"/>
        <w:adjustRightInd/>
        <w:snapToGrid/>
        <w:spacing w:before="0" w:after="0" w:line="360" w:lineRule="auto"/>
        <w:ind w:left="0"/>
        <w:jc w:val="center"/>
        <w:rPr>
          <w:rFonts w:ascii="Times New Roman" w:eastAsia="宋体" w:hAnsi="Times New Roman" w:cs="Times New Roman"/>
          <w:kern w:val="2"/>
          <w:sz w:val="28"/>
          <w:szCs w:val="28"/>
        </w:rPr>
        <w:sectPr w:rsidR="00775056" w:rsidRPr="005B20B1" w:rsidSect="005D1A12">
          <w:pgSz w:w="11907" w:h="16839" w:code="9"/>
          <w:pgMar w:top="1134" w:right="1418" w:bottom="1134" w:left="1418" w:header="851" w:footer="992" w:gutter="0"/>
          <w:pgNumType w:start="1"/>
          <w:cols w:space="720"/>
          <w:titlePg/>
          <w:docGrid w:type="lines" w:linePitch="300"/>
        </w:sectPr>
      </w:pPr>
      <w:r w:rsidRPr="005B20B1">
        <w:rPr>
          <w:rFonts w:ascii="Times New Roman" w:eastAsia="宋体" w:hAnsi="Times New Roman" w:cs="Times New Roman"/>
          <w:kern w:val="2"/>
          <w:sz w:val="28"/>
          <w:szCs w:val="28"/>
        </w:rPr>
        <w:t xml:space="preserve">20    </w:t>
      </w:r>
      <w:r w:rsidRPr="005B20B1">
        <w:rPr>
          <w:rFonts w:ascii="Times New Roman" w:eastAsia="宋体" w:hAnsi="Times New Roman" w:cs="Times New Roman"/>
          <w:kern w:val="2"/>
          <w:sz w:val="28"/>
          <w:szCs w:val="28"/>
        </w:rPr>
        <w:t>年</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月</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日</w:t>
      </w:r>
    </w:p>
    <w:bookmarkEnd w:id="0"/>
    <w:p w14:paraId="0C0EBD6A" w14:textId="3AA70746" w:rsidR="00050ED0" w:rsidRDefault="00050ED0" w:rsidP="005B20B1">
      <w:pPr>
        <w:pStyle w:val="1"/>
      </w:pPr>
      <w:r>
        <w:lastRenderedPageBreak/>
        <w:t>P</w:t>
      </w:r>
      <w:r>
        <w:rPr>
          <w:rFonts w:hint="eastAsia"/>
        </w:rPr>
        <w:t>ython</w:t>
      </w:r>
      <w:r>
        <w:t xml:space="preserve"> </w:t>
      </w:r>
      <w:r>
        <w:rPr>
          <w:rFonts w:hint="eastAsia"/>
        </w:rPr>
        <w:t>快速入门</w:t>
      </w:r>
    </w:p>
    <w:p w14:paraId="5155E9FA" w14:textId="77777777" w:rsidR="00050ED0" w:rsidRDefault="00050ED0" w:rsidP="00050ED0">
      <w:pPr>
        <w:pStyle w:val="2"/>
      </w:pPr>
      <w:r>
        <w:rPr>
          <w:rFonts w:hint="eastAsia"/>
        </w:rPr>
        <w:t>变量和简单数据类型</w:t>
      </w:r>
    </w:p>
    <w:p w14:paraId="67FDFBA7" w14:textId="77777777" w:rsidR="00050ED0" w:rsidRDefault="00050ED0" w:rsidP="000C2D59">
      <w:pPr>
        <w:pStyle w:val="1e"/>
      </w:pPr>
      <w:r>
        <w:t>python声明变量时,不用指明数据类型,解释器会根据实际数据类型自动推导</w:t>
      </w:r>
    </w:p>
    <w:p w14:paraId="06B04AD2" w14:textId="2A584CBB" w:rsidR="00050ED0" w:rsidRDefault="00050ED0" w:rsidP="00050ED0">
      <w:pPr>
        <w:pStyle w:val="3"/>
      </w:pPr>
      <w:r>
        <w:t>变量</w:t>
      </w:r>
    </w:p>
    <w:p w14:paraId="28642A31" w14:textId="77777777" w:rsidR="00050ED0" w:rsidRDefault="00050ED0" w:rsidP="000C2D59">
      <w:pPr>
        <w:pStyle w:val="2f2"/>
      </w:pPr>
      <w:r>
        <w:t>name = "John"</w:t>
      </w:r>
    </w:p>
    <w:p w14:paraId="25B366FB" w14:textId="77777777" w:rsidR="00050ED0" w:rsidRDefault="00050ED0" w:rsidP="000C2D59">
      <w:pPr>
        <w:pStyle w:val="2f2"/>
      </w:pPr>
      <w:r>
        <w:t>number = 4</w:t>
      </w:r>
    </w:p>
    <w:p w14:paraId="6E82621B" w14:textId="77777777" w:rsidR="00050ED0" w:rsidRDefault="00050ED0" w:rsidP="000C2D59">
      <w:pPr>
        <w:pStyle w:val="2f2"/>
      </w:pPr>
      <w:r>
        <w:t>print(type(name))</w:t>
      </w:r>
    </w:p>
    <w:p w14:paraId="1AFA851F" w14:textId="77777777" w:rsidR="00050ED0" w:rsidRDefault="00050ED0" w:rsidP="000C2D59">
      <w:pPr>
        <w:pStyle w:val="2f2"/>
      </w:pPr>
      <w:r>
        <w:t>print(type(number))</w:t>
      </w:r>
    </w:p>
    <w:p w14:paraId="17D1AB8A" w14:textId="77777777" w:rsidR="00050ED0" w:rsidRDefault="00050ED0" w:rsidP="000C2D59">
      <w:pPr>
        <w:pStyle w:val="2f2"/>
      </w:pPr>
      <w:r>
        <w:t>print(type(number2))</w:t>
      </w:r>
    </w:p>
    <w:p w14:paraId="61AE863A" w14:textId="77777777" w:rsidR="00050ED0" w:rsidRDefault="00050ED0" w:rsidP="000C2D59">
      <w:pPr>
        <w:pStyle w:val="2f2"/>
      </w:pPr>
      <w:r>
        <w:t>---------------------------------------</w:t>
      </w:r>
    </w:p>
    <w:p w14:paraId="7F6048A4" w14:textId="77777777" w:rsidR="00050ED0" w:rsidRDefault="00050ED0" w:rsidP="000C2D59">
      <w:pPr>
        <w:pStyle w:val="2f2"/>
      </w:pPr>
      <w:r>
        <w:t xml:space="preserve"># </w:t>
      </w:r>
      <w:r>
        <w:t>结果</w:t>
      </w:r>
    </w:p>
    <w:p w14:paraId="2BCFB929" w14:textId="77777777" w:rsidR="00050ED0" w:rsidRDefault="00050ED0" w:rsidP="000C2D59">
      <w:pPr>
        <w:pStyle w:val="2f2"/>
      </w:pPr>
      <w:r>
        <w:t>&lt;class 'str'&gt;</w:t>
      </w:r>
    </w:p>
    <w:p w14:paraId="5AFF1DDA" w14:textId="77777777" w:rsidR="00050ED0" w:rsidRDefault="00050ED0" w:rsidP="000C2D59">
      <w:pPr>
        <w:pStyle w:val="2f2"/>
      </w:pPr>
      <w:r>
        <w:t>&lt;class 'int'&gt;</w:t>
      </w:r>
    </w:p>
    <w:p w14:paraId="08292ABC" w14:textId="77777777" w:rsidR="00050ED0" w:rsidRDefault="00050ED0" w:rsidP="000C2D59">
      <w:pPr>
        <w:pStyle w:val="2f2"/>
      </w:pPr>
      <w:r>
        <w:t>&lt;class 'float'&gt;</w:t>
      </w:r>
    </w:p>
    <w:p w14:paraId="79553FF8" w14:textId="29403E23" w:rsidR="00050ED0" w:rsidRDefault="00050ED0" w:rsidP="00050ED0">
      <w:pPr>
        <w:pStyle w:val="3"/>
      </w:pPr>
      <w:r>
        <w:t>字符串</w:t>
      </w:r>
    </w:p>
    <w:p w14:paraId="24242CB5" w14:textId="77777777" w:rsidR="00050ED0" w:rsidRDefault="00050ED0" w:rsidP="000C2D59">
      <w:pPr>
        <w:pStyle w:val="2f2"/>
      </w:pPr>
      <w:r>
        <w:t>first_name = "ada"</w:t>
      </w:r>
    </w:p>
    <w:p w14:paraId="1AD3D65A" w14:textId="77777777" w:rsidR="00050ED0" w:rsidRDefault="00050ED0" w:rsidP="000C2D59">
      <w:pPr>
        <w:pStyle w:val="2f2"/>
      </w:pPr>
      <w:r>
        <w:t>last_name = "dddd"</w:t>
      </w:r>
    </w:p>
    <w:p w14:paraId="4BD2EFD2" w14:textId="77777777" w:rsidR="00050ED0" w:rsidRDefault="00050ED0" w:rsidP="000C2D59">
      <w:pPr>
        <w:pStyle w:val="2f2"/>
      </w:pPr>
      <w:r>
        <w:t>full_name = f"{first_name} {last_name}"</w:t>
      </w:r>
    </w:p>
    <w:p w14:paraId="76471CCF" w14:textId="77777777" w:rsidR="00050ED0" w:rsidRDefault="00050ED0" w:rsidP="000C2D59">
      <w:pPr>
        <w:pStyle w:val="2f2"/>
      </w:pPr>
      <w:r>
        <w:t>message = f"Hello,{full_name.title()}!"</w:t>
      </w:r>
    </w:p>
    <w:p w14:paraId="21292304" w14:textId="77777777" w:rsidR="00050ED0" w:rsidRDefault="00050ED0" w:rsidP="000C2D59">
      <w:pPr>
        <w:pStyle w:val="2f2"/>
      </w:pPr>
      <w:r>
        <w:t>print(message)</w:t>
      </w:r>
    </w:p>
    <w:p w14:paraId="069C1A73" w14:textId="2897EEF9" w:rsidR="00050ED0" w:rsidRDefault="00050ED0" w:rsidP="000C2D59">
      <w:pPr>
        <w:pStyle w:val="1e"/>
      </w:pPr>
      <w:r>
        <w:t>f：是format 简写，通过花括号内的变量替换为其值来设置字符串的格式</w:t>
      </w:r>
    </w:p>
    <w:p w14:paraId="2DAF62FA" w14:textId="77777777" w:rsidR="00050ED0" w:rsidRDefault="00050ED0" w:rsidP="000C2D59">
      <w:pPr>
        <w:pStyle w:val="1e"/>
      </w:pPr>
      <w:r>
        <w:t>title() ：将字符串首字母大写</w:t>
      </w:r>
    </w:p>
    <w:p w14:paraId="3C74E950" w14:textId="77777777" w:rsidR="00050ED0" w:rsidRDefault="00050ED0" w:rsidP="000C2D59">
      <w:pPr>
        <w:pStyle w:val="1e"/>
      </w:pPr>
      <w:r>
        <w:t>rstrip() ：剔除字符串右边的空白</w:t>
      </w:r>
    </w:p>
    <w:p w14:paraId="6C276964" w14:textId="77777777" w:rsidR="00050ED0" w:rsidRDefault="00050ED0" w:rsidP="000C2D59">
      <w:pPr>
        <w:pStyle w:val="1e"/>
      </w:pPr>
      <w:r>
        <w:t>lstrip() ：剔除字符串左边的空白</w:t>
      </w:r>
    </w:p>
    <w:p w14:paraId="3F031E89" w14:textId="77777777" w:rsidR="00050ED0" w:rsidRDefault="00050ED0" w:rsidP="000C2D59">
      <w:pPr>
        <w:pStyle w:val="1e"/>
      </w:pPr>
      <w:r>
        <w:t>strip() : 剔除字符串两边的空白</w:t>
      </w:r>
    </w:p>
    <w:p w14:paraId="10859CE7" w14:textId="77777777" w:rsidR="00050ED0" w:rsidRDefault="00050ED0" w:rsidP="000C2D59">
      <w:pPr>
        <w:pStyle w:val="2f2"/>
      </w:pPr>
      <w:r>
        <w:t>name = " python"</w:t>
      </w:r>
    </w:p>
    <w:p w14:paraId="70E1052F" w14:textId="77777777" w:rsidR="00050ED0" w:rsidRDefault="00050ED0" w:rsidP="000C2D59">
      <w:pPr>
        <w:pStyle w:val="2f2"/>
      </w:pPr>
      <w:r>
        <w:t>print(name)</w:t>
      </w:r>
    </w:p>
    <w:p w14:paraId="0390CFEB" w14:textId="77777777" w:rsidR="00050ED0" w:rsidRDefault="00050ED0" w:rsidP="000C2D59">
      <w:pPr>
        <w:pStyle w:val="2f2"/>
      </w:pPr>
      <w:r>
        <w:t>print(name.strip())</w:t>
      </w:r>
    </w:p>
    <w:p w14:paraId="658516F4" w14:textId="77777777" w:rsidR="00050ED0" w:rsidRDefault="00050ED0" w:rsidP="000C2D59">
      <w:pPr>
        <w:pStyle w:val="2f2"/>
      </w:pPr>
      <w:r>
        <w:t>-------------------------------------</w:t>
      </w:r>
    </w:p>
    <w:p w14:paraId="3DCE6B67" w14:textId="77777777" w:rsidR="00050ED0" w:rsidRDefault="00050ED0" w:rsidP="000C2D59">
      <w:pPr>
        <w:pStyle w:val="2f2"/>
      </w:pPr>
      <w:r>
        <w:t xml:space="preserve"># </w:t>
      </w:r>
      <w:r>
        <w:t>结果</w:t>
      </w:r>
    </w:p>
    <w:p w14:paraId="32FB2350" w14:textId="77777777" w:rsidR="00050ED0" w:rsidRDefault="00050ED0" w:rsidP="000C2D59">
      <w:pPr>
        <w:pStyle w:val="2f2"/>
      </w:pPr>
      <w:r>
        <w:t xml:space="preserve"> python </w:t>
      </w:r>
    </w:p>
    <w:p w14:paraId="6786862F" w14:textId="77777777" w:rsidR="00050ED0" w:rsidRDefault="00050ED0" w:rsidP="000C2D59">
      <w:pPr>
        <w:pStyle w:val="2f2"/>
      </w:pPr>
      <w:r>
        <w:t>python</w:t>
      </w:r>
    </w:p>
    <w:p w14:paraId="0A89E6DD" w14:textId="2E7C58CF" w:rsidR="00050ED0" w:rsidRDefault="00050ED0" w:rsidP="00050ED0">
      <w:pPr>
        <w:pStyle w:val="3"/>
      </w:pPr>
      <w:r>
        <w:t>数</w:t>
      </w:r>
    </w:p>
    <w:p w14:paraId="756D1E94" w14:textId="77777777" w:rsidR="00050ED0" w:rsidRDefault="00050ED0" w:rsidP="000C2D59">
      <w:pPr>
        <w:pStyle w:val="1e"/>
      </w:pPr>
      <w:r>
        <w:rPr>
          <w:rFonts w:hint="eastAsia"/>
        </w:rPr>
        <w:t>乘方</w:t>
      </w:r>
    </w:p>
    <w:p w14:paraId="547117B8" w14:textId="77777777" w:rsidR="00050ED0" w:rsidRDefault="00050ED0" w:rsidP="000C2D59">
      <w:pPr>
        <w:pStyle w:val="2f2"/>
      </w:pPr>
      <w:r>
        <w:lastRenderedPageBreak/>
        <w:t xml:space="preserve"># </w:t>
      </w:r>
      <w:r>
        <w:t>计算</w:t>
      </w:r>
      <w:r>
        <w:t>4</w:t>
      </w:r>
      <w:r>
        <w:t>的三次方</w:t>
      </w:r>
    </w:p>
    <w:p w14:paraId="11A7C523" w14:textId="77777777" w:rsidR="00050ED0" w:rsidRDefault="00050ED0" w:rsidP="000C2D59">
      <w:pPr>
        <w:pStyle w:val="2f2"/>
      </w:pPr>
      <w:r>
        <w:t>print(4**3)</w:t>
      </w:r>
    </w:p>
    <w:p w14:paraId="6C429AA4" w14:textId="77777777" w:rsidR="00050ED0" w:rsidRDefault="00050ED0" w:rsidP="000C2D59">
      <w:pPr>
        <w:pStyle w:val="2f2"/>
      </w:pPr>
      <w:r>
        <w:t>------------------------</w:t>
      </w:r>
    </w:p>
    <w:p w14:paraId="523377FE" w14:textId="77777777" w:rsidR="00050ED0" w:rsidRDefault="00050ED0" w:rsidP="000C2D59">
      <w:pPr>
        <w:pStyle w:val="2f2"/>
      </w:pPr>
      <w:r>
        <w:t xml:space="preserve"># </w:t>
      </w:r>
      <w:r>
        <w:t>结果</w:t>
      </w:r>
    </w:p>
    <w:p w14:paraId="41F1BF43" w14:textId="2EC8A7CB" w:rsidR="00050ED0" w:rsidRDefault="00050ED0" w:rsidP="000C2D59">
      <w:pPr>
        <w:pStyle w:val="2f2"/>
      </w:pPr>
      <w:r>
        <w:t>64</w:t>
      </w:r>
    </w:p>
    <w:p w14:paraId="7243551D" w14:textId="7E8B9212" w:rsidR="00050ED0" w:rsidRDefault="00050ED0" w:rsidP="000C2D59">
      <w:pPr>
        <w:pStyle w:val="1e"/>
      </w:pPr>
      <w:r>
        <w:rPr>
          <w:rFonts w:hint="eastAsia"/>
        </w:rPr>
        <w:t>使用</w:t>
      </w:r>
      <w:r w:rsidRPr="00EE5809">
        <w:rPr>
          <w:rStyle w:val="2f3"/>
          <w:lang w:eastAsia="zh-CN"/>
        </w:rPr>
        <w:t>_</w:t>
      </w:r>
      <w:r>
        <w:t>对数字进行分组</w:t>
      </w:r>
      <w:r w:rsidR="00EE5809">
        <w:rPr>
          <w:rFonts w:hint="eastAsia"/>
        </w:rPr>
        <w:t>，</w:t>
      </w:r>
      <w:r>
        <w:t>使其更加清晰</w:t>
      </w:r>
    </w:p>
    <w:p w14:paraId="5AD73CD3" w14:textId="77777777" w:rsidR="00050ED0" w:rsidRDefault="00050ED0" w:rsidP="000C2D59">
      <w:pPr>
        <w:pStyle w:val="2f2"/>
      </w:pPr>
      <w:r>
        <w:t>number3 = 10_000_000</w:t>
      </w:r>
    </w:p>
    <w:p w14:paraId="0E454039" w14:textId="77777777" w:rsidR="00050ED0" w:rsidRDefault="00050ED0" w:rsidP="000C2D59">
      <w:pPr>
        <w:pStyle w:val="2f2"/>
      </w:pPr>
      <w:r>
        <w:t>print(number3)</w:t>
      </w:r>
    </w:p>
    <w:p w14:paraId="11BD8ED2" w14:textId="77777777" w:rsidR="00050ED0" w:rsidRDefault="00050ED0" w:rsidP="000C2D59">
      <w:pPr>
        <w:pStyle w:val="2f2"/>
      </w:pPr>
      <w:r>
        <w:t>-------------------------</w:t>
      </w:r>
    </w:p>
    <w:p w14:paraId="301CC609" w14:textId="77777777" w:rsidR="00050ED0" w:rsidRDefault="00050ED0" w:rsidP="000C2D59">
      <w:pPr>
        <w:pStyle w:val="2f2"/>
      </w:pPr>
      <w:r>
        <w:t xml:space="preserve"># </w:t>
      </w:r>
      <w:r>
        <w:t>结果</w:t>
      </w:r>
    </w:p>
    <w:p w14:paraId="5AE62681" w14:textId="77777777" w:rsidR="00050ED0" w:rsidRDefault="00050ED0" w:rsidP="000C2D59">
      <w:pPr>
        <w:pStyle w:val="2f2"/>
      </w:pPr>
      <w:r>
        <w:t>10000000</w:t>
      </w:r>
    </w:p>
    <w:p w14:paraId="413EE4EF" w14:textId="77777777" w:rsidR="00EE5809" w:rsidRDefault="00EE5809" w:rsidP="00EE5809">
      <w:pPr>
        <w:pStyle w:val="2"/>
      </w:pPr>
      <w:r>
        <w:rPr>
          <w:rFonts w:hint="eastAsia"/>
        </w:rPr>
        <w:t>列表</w:t>
      </w:r>
    </w:p>
    <w:p w14:paraId="24E17D77" w14:textId="77777777" w:rsidR="00EE5809" w:rsidRDefault="00EE5809" w:rsidP="000C2D59">
      <w:pPr>
        <w:pStyle w:val="2f2"/>
      </w:pPr>
      <w:r>
        <w:t>dogs = ["a", "d", "e", "f"]</w:t>
      </w:r>
    </w:p>
    <w:p w14:paraId="7997137F" w14:textId="77777777" w:rsidR="00EE5809" w:rsidRDefault="00EE5809" w:rsidP="000C2D59">
      <w:pPr>
        <w:pStyle w:val="2f2"/>
      </w:pPr>
      <w:r>
        <w:t>print(dogs)</w:t>
      </w:r>
    </w:p>
    <w:p w14:paraId="33D3E41A" w14:textId="77777777" w:rsidR="00EE5809" w:rsidRDefault="00EE5809" w:rsidP="000C2D59">
      <w:pPr>
        <w:pStyle w:val="2f2"/>
      </w:pPr>
      <w:r>
        <w:t xml:space="preserve">dogs.insert(1, "g")  # </w:t>
      </w:r>
      <w:r>
        <w:t>在列表下标为</w:t>
      </w:r>
      <w:r>
        <w:t>1</w:t>
      </w:r>
      <w:r>
        <w:t>增加一个元素</w:t>
      </w:r>
    </w:p>
    <w:p w14:paraId="62E281C0" w14:textId="77777777" w:rsidR="00EE5809" w:rsidRDefault="00EE5809" w:rsidP="000C2D59">
      <w:pPr>
        <w:pStyle w:val="2f2"/>
      </w:pPr>
      <w:r>
        <w:t xml:space="preserve">del dogs[0]  # </w:t>
      </w:r>
      <w:r>
        <w:t>删除列表中小标为</w:t>
      </w:r>
      <w:r>
        <w:t>0</w:t>
      </w:r>
    </w:p>
    <w:p w14:paraId="26988775" w14:textId="77777777" w:rsidR="00EE5809" w:rsidRDefault="00EE5809" w:rsidP="000C2D59">
      <w:pPr>
        <w:pStyle w:val="2f2"/>
      </w:pPr>
      <w:r>
        <w:t xml:space="preserve">dogs[2] = "m"  # </w:t>
      </w:r>
      <w:r>
        <w:t>修改</w:t>
      </w:r>
    </w:p>
    <w:p w14:paraId="44914BC6" w14:textId="77777777" w:rsidR="00EE5809" w:rsidRDefault="00EE5809" w:rsidP="000C2D59">
      <w:pPr>
        <w:pStyle w:val="2f2"/>
      </w:pPr>
      <w:r>
        <w:t xml:space="preserve">dogs.append("w")  # </w:t>
      </w:r>
      <w:r>
        <w:t>末尾追加</w:t>
      </w:r>
    </w:p>
    <w:p w14:paraId="1514D495" w14:textId="77777777" w:rsidR="00EE5809" w:rsidRDefault="00EE5809" w:rsidP="000C2D59">
      <w:pPr>
        <w:pStyle w:val="2f2"/>
      </w:pPr>
      <w:r>
        <w:t>print(dogs)</w:t>
      </w:r>
    </w:p>
    <w:p w14:paraId="5B2C0FF3" w14:textId="77777777" w:rsidR="00EE5809" w:rsidRDefault="00EE5809" w:rsidP="000C2D59">
      <w:pPr>
        <w:pStyle w:val="2f2"/>
        <w:rPr>
          <w:lang w:eastAsia="zh-CN"/>
        </w:rPr>
      </w:pPr>
      <w:r>
        <w:rPr>
          <w:lang w:eastAsia="zh-CN"/>
        </w:rPr>
        <w:t xml:space="preserve">x = dogs.pop()  # </w:t>
      </w:r>
      <w:r>
        <w:rPr>
          <w:lang w:eastAsia="zh-CN"/>
        </w:rPr>
        <w:t>删除末尾元素并返回</w:t>
      </w:r>
      <w:r>
        <w:rPr>
          <w:lang w:eastAsia="zh-CN"/>
        </w:rPr>
        <w:t xml:space="preserve"> </w:t>
      </w:r>
      <w:r>
        <w:rPr>
          <w:lang w:eastAsia="zh-CN"/>
        </w:rPr>
        <w:t>类似于栈</w:t>
      </w:r>
    </w:p>
    <w:p w14:paraId="446CC37B" w14:textId="77777777" w:rsidR="00EE5809" w:rsidRDefault="00EE5809" w:rsidP="000C2D59">
      <w:pPr>
        <w:pStyle w:val="2f2"/>
      </w:pPr>
      <w:r>
        <w:t>print(x)</w:t>
      </w:r>
    </w:p>
    <w:p w14:paraId="1B94163C" w14:textId="77777777" w:rsidR="00EE5809" w:rsidRDefault="00EE5809" w:rsidP="000C2D59">
      <w:pPr>
        <w:pStyle w:val="2f2"/>
      </w:pPr>
      <w:r>
        <w:t xml:space="preserve">print(len(dogs))  # </w:t>
      </w:r>
      <w:r>
        <w:t>求长度</w:t>
      </w:r>
    </w:p>
    <w:p w14:paraId="1B25B964" w14:textId="77777777" w:rsidR="00EE5809" w:rsidRDefault="00EE5809" w:rsidP="000C2D59">
      <w:pPr>
        <w:pStyle w:val="2f2"/>
      </w:pPr>
      <w:r>
        <w:t xml:space="preserve">dogs.remove("d")  # </w:t>
      </w:r>
      <w:r>
        <w:t>根据值删除</w:t>
      </w:r>
    </w:p>
    <w:p w14:paraId="1145F0A5" w14:textId="77777777" w:rsidR="00EE5809" w:rsidRDefault="00EE5809" w:rsidP="000C2D59">
      <w:pPr>
        <w:pStyle w:val="2f2"/>
      </w:pPr>
      <w:r>
        <w:t>print(dogs)</w:t>
      </w:r>
    </w:p>
    <w:p w14:paraId="432DB013" w14:textId="77777777" w:rsidR="00EE5809" w:rsidRDefault="00EE5809" w:rsidP="000C2D59">
      <w:pPr>
        <w:pStyle w:val="2f2"/>
      </w:pPr>
      <w:r>
        <w:t xml:space="preserve">dogs.reverse()  # </w:t>
      </w:r>
      <w:r>
        <w:t>将列表反转</w:t>
      </w:r>
    </w:p>
    <w:p w14:paraId="4AC8A357" w14:textId="77777777" w:rsidR="00EE5809" w:rsidRDefault="00EE5809" w:rsidP="000C2D59">
      <w:pPr>
        <w:pStyle w:val="2f2"/>
      </w:pPr>
      <w:r>
        <w:t>print(dogs)</w:t>
      </w:r>
    </w:p>
    <w:p w14:paraId="0E2F23AA" w14:textId="77777777" w:rsidR="00EE5809" w:rsidRDefault="00EE5809" w:rsidP="000C2D59">
      <w:pPr>
        <w:pStyle w:val="2f2"/>
      </w:pPr>
    </w:p>
    <w:p w14:paraId="4177E92E" w14:textId="77777777" w:rsidR="00EE5809" w:rsidRDefault="00EE5809" w:rsidP="000C2D59">
      <w:pPr>
        <w:pStyle w:val="2f2"/>
      </w:pPr>
      <w:r>
        <w:t>-------------------------------------------</w:t>
      </w:r>
    </w:p>
    <w:p w14:paraId="30395AEF" w14:textId="77777777" w:rsidR="00EE5809" w:rsidRDefault="00EE5809" w:rsidP="000C2D59">
      <w:pPr>
        <w:pStyle w:val="2f2"/>
      </w:pPr>
      <w:r>
        <w:t xml:space="preserve"># </w:t>
      </w:r>
      <w:r>
        <w:t>结果</w:t>
      </w:r>
    </w:p>
    <w:p w14:paraId="236258C5" w14:textId="77777777" w:rsidR="00EE5809" w:rsidRDefault="00EE5809" w:rsidP="000C2D59">
      <w:pPr>
        <w:pStyle w:val="2f2"/>
      </w:pPr>
      <w:r>
        <w:t>['a', 'd', 'e', 'f']</w:t>
      </w:r>
    </w:p>
    <w:p w14:paraId="0EF43E28" w14:textId="77777777" w:rsidR="00EE5809" w:rsidRDefault="00EE5809" w:rsidP="000C2D59">
      <w:pPr>
        <w:pStyle w:val="2f2"/>
      </w:pPr>
      <w:r>
        <w:t>['g', 'd', 'm', 'f', 'w']</w:t>
      </w:r>
    </w:p>
    <w:p w14:paraId="4B014E09" w14:textId="77777777" w:rsidR="00EE5809" w:rsidRDefault="00EE5809" w:rsidP="000C2D59">
      <w:pPr>
        <w:pStyle w:val="2f2"/>
      </w:pPr>
      <w:r>
        <w:t>w</w:t>
      </w:r>
    </w:p>
    <w:p w14:paraId="0C1B9061" w14:textId="77777777" w:rsidR="00EE5809" w:rsidRDefault="00EE5809" w:rsidP="000C2D59">
      <w:pPr>
        <w:pStyle w:val="2f2"/>
      </w:pPr>
      <w:r>
        <w:t>4</w:t>
      </w:r>
    </w:p>
    <w:p w14:paraId="187E9C4D" w14:textId="77777777" w:rsidR="00EE5809" w:rsidRDefault="00EE5809" w:rsidP="000C2D59">
      <w:pPr>
        <w:pStyle w:val="2f2"/>
      </w:pPr>
      <w:r>
        <w:t>['g', 'm', 'f']</w:t>
      </w:r>
    </w:p>
    <w:p w14:paraId="4C3EFF41" w14:textId="77777777" w:rsidR="00EE5809" w:rsidRDefault="00EE5809" w:rsidP="000C2D59">
      <w:pPr>
        <w:pStyle w:val="2f2"/>
      </w:pPr>
      <w:r>
        <w:t>['f', 'm', 'g']</w:t>
      </w:r>
    </w:p>
    <w:p w14:paraId="27D32CD1" w14:textId="77777777" w:rsidR="00EE5809" w:rsidRDefault="00EE5809" w:rsidP="000C2D59">
      <w:pPr>
        <w:pStyle w:val="2f2"/>
      </w:pPr>
    </w:p>
    <w:p w14:paraId="6B6B1D59" w14:textId="77777777" w:rsidR="00EE5809" w:rsidRDefault="00EE5809" w:rsidP="000C2D59">
      <w:pPr>
        <w:pStyle w:val="2f2"/>
      </w:pPr>
      <w:r>
        <w:t>Process finished with exit code 0</w:t>
      </w:r>
    </w:p>
    <w:p w14:paraId="7DB1A4B7" w14:textId="56EE00DA" w:rsidR="007D43E5" w:rsidRDefault="007D43E5" w:rsidP="000C2D59">
      <w:pPr>
        <w:pStyle w:val="1e"/>
      </w:pPr>
      <w:r>
        <w:rPr>
          <w:rFonts w:hint="eastAsia"/>
        </w:rPr>
        <w:t>切片：处理列表的一部分元素</w:t>
      </w:r>
    </w:p>
    <w:p w14:paraId="2D859337" w14:textId="77777777" w:rsidR="007D43E5" w:rsidRDefault="007D43E5" w:rsidP="000C2D59">
      <w:pPr>
        <w:pStyle w:val="2f2"/>
      </w:pPr>
      <w:r>
        <w:t>players = ["ok", "sw", "dw", "oo", "fs"]</w:t>
      </w:r>
    </w:p>
    <w:p w14:paraId="786D6292" w14:textId="77777777" w:rsidR="007D43E5" w:rsidRDefault="007D43E5" w:rsidP="000C2D59">
      <w:pPr>
        <w:pStyle w:val="2f2"/>
      </w:pPr>
      <w:r>
        <w:t xml:space="preserve">print(players[1:3])  # </w:t>
      </w:r>
      <w:r>
        <w:t>返回索引</w:t>
      </w:r>
      <w:r>
        <w:t xml:space="preserve"> 1-2</w:t>
      </w:r>
      <w:r>
        <w:t>的元素</w:t>
      </w:r>
    </w:p>
    <w:p w14:paraId="176B60B8" w14:textId="77777777" w:rsidR="007D43E5" w:rsidRDefault="007D43E5" w:rsidP="000C2D59">
      <w:pPr>
        <w:pStyle w:val="2f2"/>
      </w:pPr>
      <w:r>
        <w:t xml:space="preserve">print(players[1:])  # </w:t>
      </w:r>
      <w:r>
        <w:t>返回索引</w:t>
      </w:r>
      <w:r>
        <w:t xml:space="preserve"> 1-</w:t>
      </w:r>
      <w:r>
        <w:t>列表末尾的元素</w:t>
      </w:r>
    </w:p>
    <w:p w14:paraId="0D6A390E" w14:textId="77777777" w:rsidR="007D43E5" w:rsidRDefault="007D43E5" w:rsidP="000C2D59">
      <w:pPr>
        <w:pStyle w:val="2f2"/>
        <w:rPr>
          <w:lang w:eastAsia="zh-CN"/>
        </w:rPr>
      </w:pPr>
      <w:r>
        <w:rPr>
          <w:lang w:eastAsia="zh-CN"/>
        </w:rPr>
        <w:t>'''</w:t>
      </w:r>
    </w:p>
    <w:p w14:paraId="3F1B8921" w14:textId="77777777" w:rsidR="007D43E5" w:rsidRDefault="007D43E5" w:rsidP="000C2D59">
      <w:pPr>
        <w:pStyle w:val="2f2"/>
        <w:rPr>
          <w:lang w:eastAsia="zh-CN"/>
        </w:rPr>
      </w:pPr>
      <w:r>
        <w:rPr>
          <w:rFonts w:hint="eastAsia"/>
          <w:lang w:eastAsia="zh-CN"/>
        </w:rPr>
        <w:t>两边都为空表示</w:t>
      </w:r>
      <w:r>
        <w:rPr>
          <w:lang w:eastAsia="zh-CN"/>
        </w:rPr>
        <w:t xml:space="preserve"> </w:t>
      </w:r>
      <w:r>
        <w:rPr>
          <w:lang w:eastAsia="zh-CN"/>
        </w:rPr>
        <w:t>返回从头到尾的元素</w:t>
      </w:r>
    </w:p>
    <w:p w14:paraId="1E6895ED" w14:textId="77777777" w:rsidR="007D43E5" w:rsidRDefault="007D43E5" w:rsidP="000C2D59">
      <w:pPr>
        <w:pStyle w:val="2f2"/>
      </w:pPr>
      <w:r>
        <w:t>'''</w:t>
      </w:r>
    </w:p>
    <w:p w14:paraId="2D4C5DE5" w14:textId="77777777" w:rsidR="007D43E5" w:rsidRDefault="007D43E5" w:rsidP="000C2D59">
      <w:pPr>
        <w:pStyle w:val="2f2"/>
      </w:pPr>
      <w:r>
        <w:t>gamer = players[:]</w:t>
      </w:r>
    </w:p>
    <w:p w14:paraId="65BAE7E4" w14:textId="77777777" w:rsidR="007D43E5" w:rsidRDefault="007D43E5" w:rsidP="000C2D59">
      <w:pPr>
        <w:pStyle w:val="2f2"/>
      </w:pPr>
      <w:r>
        <w:t>print(gamer)</w:t>
      </w:r>
    </w:p>
    <w:p w14:paraId="4E5EFD87" w14:textId="77777777" w:rsidR="007D43E5" w:rsidRDefault="007D43E5" w:rsidP="000C2D59">
      <w:pPr>
        <w:pStyle w:val="2f2"/>
      </w:pPr>
      <w:r>
        <w:t>--------------------------</w:t>
      </w:r>
    </w:p>
    <w:p w14:paraId="2D310CDE" w14:textId="77777777" w:rsidR="007D43E5" w:rsidRDefault="007D43E5" w:rsidP="000C2D59">
      <w:pPr>
        <w:pStyle w:val="2f2"/>
      </w:pPr>
      <w:r>
        <w:t>['sw', 'dw']</w:t>
      </w:r>
    </w:p>
    <w:p w14:paraId="4DC77EE8" w14:textId="77777777" w:rsidR="007D43E5" w:rsidRDefault="007D43E5" w:rsidP="000C2D59">
      <w:pPr>
        <w:pStyle w:val="2f2"/>
      </w:pPr>
      <w:r>
        <w:t>['sw', 'dw', 'oo', 'fs']</w:t>
      </w:r>
    </w:p>
    <w:p w14:paraId="795C7773" w14:textId="77777777" w:rsidR="007D43E5" w:rsidRDefault="007D43E5" w:rsidP="000C2D59">
      <w:pPr>
        <w:pStyle w:val="2f2"/>
      </w:pPr>
      <w:r>
        <w:t>['ok', 'sw', 'dw', 'oo', 'fs']</w:t>
      </w:r>
    </w:p>
    <w:p w14:paraId="19D01189" w14:textId="77777777" w:rsidR="007D43E5" w:rsidRDefault="007D43E5" w:rsidP="007D43E5">
      <w:pPr>
        <w:pStyle w:val="2"/>
      </w:pPr>
      <w:r>
        <w:t>if</w:t>
      </w:r>
      <w:r>
        <w:t>和循环</w:t>
      </w:r>
    </w:p>
    <w:p w14:paraId="5E3D7941" w14:textId="77777777" w:rsidR="007D43E5" w:rsidRDefault="007D43E5" w:rsidP="000C2D59">
      <w:pPr>
        <w:pStyle w:val="1e"/>
      </w:pPr>
      <w:r>
        <w:t>elif 就相当于 else if</w:t>
      </w:r>
    </w:p>
    <w:p w14:paraId="7472CE84" w14:textId="77777777" w:rsidR="007D43E5" w:rsidRDefault="007D43E5" w:rsidP="000C2D59">
      <w:pPr>
        <w:pStyle w:val="2f2"/>
        <w:rPr>
          <w:lang w:eastAsia="zh-CN"/>
        </w:rPr>
      </w:pPr>
      <w:r>
        <w:rPr>
          <w:lang w:eastAsia="zh-CN"/>
        </w:rPr>
        <w:t>b = eval(input("</w:t>
      </w:r>
      <w:r>
        <w:rPr>
          <w:lang w:eastAsia="zh-CN"/>
        </w:rPr>
        <w:t>请输入：</w:t>
      </w:r>
      <w:r>
        <w:rPr>
          <w:lang w:eastAsia="zh-CN"/>
        </w:rPr>
        <w:t xml:space="preserve">"))  # </w:t>
      </w:r>
      <w:r>
        <w:rPr>
          <w:lang w:eastAsia="zh-CN"/>
        </w:rPr>
        <w:t>类型转换成</w:t>
      </w:r>
      <w:r>
        <w:rPr>
          <w:lang w:eastAsia="zh-CN"/>
        </w:rPr>
        <w:t xml:space="preserve"> </w:t>
      </w:r>
      <w:r>
        <w:rPr>
          <w:lang w:eastAsia="zh-CN"/>
        </w:rPr>
        <w:t>输入的类型</w:t>
      </w:r>
      <w:r>
        <w:rPr>
          <w:lang w:eastAsia="zh-CN"/>
        </w:rPr>
        <w:t xml:space="preserve"> </w:t>
      </w:r>
      <w:r>
        <w:rPr>
          <w:lang w:eastAsia="zh-CN"/>
        </w:rPr>
        <w:t>自动转换</w:t>
      </w:r>
    </w:p>
    <w:p w14:paraId="73699ADB" w14:textId="77777777" w:rsidR="007D43E5" w:rsidRDefault="007D43E5" w:rsidP="000C2D59">
      <w:pPr>
        <w:pStyle w:val="2f2"/>
      </w:pPr>
      <w:r>
        <w:t>if b &gt;= 18:</w:t>
      </w:r>
    </w:p>
    <w:p w14:paraId="3566BBF8" w14:textId="77777777" w:rsidR="007D43E5" w:rsidRDefault="007D43E5" w:rsidP="000C2D59">
      <w:pPr>
        <w:pStyle w:val="2f2"/>
      </w:pPr>
      <w:r>
        <w:t xml:space="preserve">    print("hello")</w:t>
      </w:r>
    </w:p>
    <w:p w14:paraId="4145EF09" w14:textId="77777777" w:rsidR="007D43E5" w:rsidRDefault="007D43E5" w:rsidP="000C2D59">
      <w:pPr>
        <w:pStyle w:val="2f2"/>
      </w:pPr>
      <w:r>
        <w:t>elif b &gt;= 13:</w:t>
      </w:r>
    </w:p>
    <w:p w14:paraId="32F01339" w14:textId="77777777" w:rsidR="007D43E5" w:rsidRDefault="007D43E5" w:rsidP="000C2D59">
      <w:pPr>
        <w:pStyle w:val="2f2"/>
      </w:pPr>
      <w:r>
        <w:t xml:space="preserve">    print("Yes")</w:t>
      </w:r>
    </w:p>
    <w:p w14:paraId="3F1E3B36" w14:textId="77777777" w:rsidR="007D43E5" w:rsidRDefault="007D43E5" w:rsidP="000C2D59">
      <w:pPr>
        <w:pStyle w:val="2f2"/>
      </w:pPr>
      <w:r>
        <w:t>elif b &gt;= 8:</w:t>
      </w:r>
    </w:p>
    <w:p w14:paraId="05D267BA" w14:textId="77777777" w:rsidR="007D43E5" w:rsidRDefault="007D43E5" w:rsidP="000C2D59">
      <w:pPr>
        <w:pStyle w:val="2f2"/>
      </w:pPr>
      <w:r>
        <w:t xml:space="preserve">    print("happy")</w:t>
      </w:r>
    </w:p>
    <w:p w14:paraId="73E20DA1" w14:textId="77777777" w:rsidR="007D43E5" w:rsidRDefault="007D43E5" w:rsidP="000C2D59">
      <w:pPr>
        <w:pStyle w:val="2f2"/>
      </w:pPr>
      <w:r>
        <w:t>else:</w:t>
      </w:r>
    </w:p>
    <w:p w14:paraId="4231C922" w14:textId="77777777" w:rsidR="007D43E5" w:rsidRDefault="007D43E5" w:rsidP="000C2D59">
      <w:pPr>
        <w:pStyle w:val="2f2"/>
      </w:pPr>
      <w:r>
        <w:t xml:space="preserve">    print("No")</w:t>
      </w:r>
    </w:p>
    <w:p w14:paraId="0AFDE9B5" w14:textId="77777777" w:rsidR="007D43E5" w:rsidRDefault="007D43E5" w:rsidP="000C2D59">
      <w:pPr>
        <w:pStyle w:val="2f2"/>
      </w:pPr>
      <w:r>
        <w:t>for i in range(b):  # [0,b)</w:t>
      </w:r>
    </w:p>
    <w:p w14:paraId="49FB7BC0" w14:textId="77777777" w:rsidR="007D43E5" w:rsidRDefault="007D43E5" w:rsidP="000C2D59">
      <w:pPr>
        <w:pStyle w:val="2f2"/>
      </w:pPr>
      <w:r>
        <w:t xml:space="preserve">    print(i)</w:t>
      </w:r>
    </w:p>
    <w:p w14:paraId="4FC75B07" w14:textId="77777777" w:rsidR="007D43E5" w:rsidRDefault="007D43E5" w:rsidP="000C2D59">
      <w:pPr>
        <w:pStyle w:val="2f2"/>
      </w:pPr>
    </w:p>
    <w:p w14:paraId="2DFBF310" w14:textId="77777777" w:rsidR="007D43E5" w:rsidRDefault="007D43E5" w:rsidP="000C2D59">
      <w:pPr>
        <w:pStyle w:val="2f2"/>
      </w:pPr>
      <w:r>
        <w:t>for i in range(10, 30):  # [10,30)</w:t>
      </w:r>
    </w:p>
    <w:p w14:paraId="35A86649" w14:textId="77777777" w:rsidR="007D43E5" w:rsidRDefault="007D43E5" w:rsidP="000C2D59">
      <w:pPr>
        <w:pStyle w:val="2f2"/>
      </w:pPr>
      <w:r>
        <w:t xml:space="preserve">    print(i)</w:t>
      </w:r>
    </w:p>
    <w:p w14:paraId="1868BE36" w14:textId="77777777" w:rsidR="007D43E5" w:rsidRDefault="007D43E5" w:rsidP="000C2D59">
      <w:pPr>
        <w:pStyle w:val="2f2"/>
      </w:pPr>
    </w:p>
    <w:p w14:paraId="0555E03B" w14:textId="77777777" w:rsidR="007D43E5" w:rsidRDefault="007D43E5" w:rsidP="000C2D59">
      <w:pPr>
        <w:pStyle w:val="2f2"/>
      </w:pPr>
      <w:r>
        <w:t xml:space="preserve">for i in range(10, 30, 2):  # [10,30) </w:t>
      </w:r>
      <w:r>
        <w:t>步长为</w:t>
      </w:r>
      <w:r>
        <w:t>2</w:t>
      </w:r>
    </w:p>
    <w:p w14:paraId="4A87FD44" w14:textId="77777777" w:rsidR="007D43E5" w:rsidRDefault="007D43E5" w:rsidP="000C2D59">
      <w:pPr>
        <w:pStyle w:val="2f2"/>
      </w:pPr>
      <w:r>
        <w:t xml:space="preserve">    print(i)</w:t>
      </w:r>
    </w:p>
    <w:p w14:paraId="5E0BFEA1" w14:textId="77777777" w:rsidR="007D43E5" w:rsidRDefault="007D43E5" w:rsidP="000C2D59">
      <w:pPr>
        <w:pStyle w:val="2f2"/>
      </w:pPr>
      <w:r>
        <w:t xml:space="preserve"> </w:t>
      </w:r>
    </w:p>
    <w:p w14:paraId="0D345A08" w14:textId="77777777" w:rsidR="007D43E5" w:rsidRDefault="007D43E5" w:rsidP="000C2D59">
      <w:pPr>
        <w:pStyle w:val="2f2"/>
      </w:pPr>
      <w:r>
        <w:t>while i &lt;= 5:</w:t>
      </w:r>
    </w:p>
    <w:p w14:paraId="2C6E9BD5" w14:textId="77777777" w:rsidR="007D43E5" w:rsidRDefault="007D43E5" w:rsidP="000C2D59">
      <w:pPr>
        <w:pStyle w:val="2f2"/>
      </w:pPr>
      <w:r>
        <w:tab/>
        <w:t>print(i)</w:t>
      </w:r>
    </w:p>
    <w:p w14:paraId="2A5CF353" w14:textId="77777777" w:rsidR="007D43E5" w:rsidRDefault="007D43E5" w:rsidP="000C2D59">
      <w:pPr>
        <w:pStyle w:val="2f2"/>
      </w:pPr>
      <w:r>
        <w:tab/>
        <w:t>i+=1</w:t>
      </w:r>
    </w:p>
    <w:p w14:paraId="6929494A" w14:textId="77777777" w:rsidR="00795872" w:rsidRDefault="00795872" w:rsidP="000C2D59">
      <w:pPr>
        <w:pStyle w:val="1e"/>
      </w:pPr>
    </w:p>
    <w:p w14:paraId="231F7991" w14:textId="77777777" w:rsidR="00795872" w:rsidRDefault="00795872" w:rsidP="000C2D59">
      <w:pPr>
        <w:pStyle w:val="2f2"/>
      </w:pPr>
      <w:r>
        <w:t xml:space="preserve">numbers = list(range(5, 10))  # </w:t>
      </w:r>
      <w:r>
        <w:t>转换成列表输出</w:t>
      </w:r>
    </w:p>
    <w:p w14:paraId="09876268" w14:textId="77777777" w:rsidR="00795872" w:rsidRDefault="00795872" w:rsidP="000C2D59">
      <w:pPr>
        <w:pStyle w:val="2f2"/>
      </w:pPr>
      <w:r>
        <w:t>print(numbers)</w:t>
      </w:r>
    </w:p>
    <w:p w14:paraId="29D6E222" w14:textId="77777777" w:rsidR="00795872" w:rsidRDefault="00795872" w:rsidP="000C2D59">
      <w:pPr>
        <w:pStyle w:val="2f2"/>
      </w:pPr>
      <w:r>
        <w:t>-------</w:t>
      </w:r>
    </w:p>
    <w:p w14:paraId="32056D97" w14:textId="3E355ED9" w:rsidR="00795872" w:rsidRDefault="00795872" w:rsidP="000C2D59">
      <w:pPr>
        <w:pStyle w:val="2f2"/>
      </w:pPr>
      <w:r>
        <w:t xml:space="preserve">[5, 6, 7, 8, 9] </w:t>
      </w:r>
    </w:p>
    <w:p w14:paraId="208487BF" w14:textId="77777777" w:rsidR="00795872" w:rsidRDefault="00795872" w:rsidP="000C2D59">
      <w:pPr>
        <w:pStyle w:val="1e"/>
      </w:pPr>
    </w:p>
    <w:p w14:paraId="245DC65F" w14:textId="77777777" w:rsidR="00795872" w:rsidRDefault="00795872" w:rsidP="000C2D59">
      <w:pPr>
        <w:pStyle w:val="2f2"/>
      </w:pPr>
      <w:r>
        <w:t>numbers = range(1, 20)</w:t>
      </w:r>
    </w:p>
    <w:p w14:paraId="3C8FF9F0" w14:textId="77777777" w:rsidR="00795872" w:rsidRDefault="00795872" w:rsidP="000C2D59">
      <w:pPr>
        <w:pStyle w:val="2f2"/>
      </w:pPr>
      <w:r>
        <w:t xml:space="preserve">print(min(numbers)) # </w:t>
      </w:r>
      <w:r>
        <w:t>求最小值</w:t>
      </w:r>
    </w:p>
    <w:p w14:paraId="7A743457" w14:textId="77777777" w:rsidR="00795872" w:rsidRDefault="00795872" w:rsidP="000C2D59">
      <w:pPr>
        <w:pStyle w:val="2f2"/>
      </w:pPr>
      <w:r>
        <w:t xml:space="preserve">print(sum(numbers)) # </w:t>
      </w:r>
      <w:r>
        <w:t>求最和</w:t>
      </w:r>
    </w:p>
    <w:p w14:paraId="5708EABC" w14:textId="77777777" w:rsidR="00795872" w:rsidRDefault="00795872" w:rsidP="000C2D59">
      <w:pPr>
        <w:pStyle w:val="2f2"/>
      </w:pPr>
      <w:r>
        <w:t xml:space="preserve">print(min(numbers)) # </w:t>
      </w:r>
      <w:r>
        <w:t>求最小值</w:t>
      </w:r>
    </w:p>
    <w:p w14:paraId="0C221554" w14:textId="77777777" w:rsidR="00795872" w:rsidRDefault="00795872" w:rsidP="000C2D59">
      <w:pPr>
        <w:pStyle w:val="2f2"/>
      </w:pPr>
    </w:p>
    <w:p w14:paraId="1298E1A1" w14:textId="77777777" w:rsidR="00795872" w:rsidRDefault="00795872" w:rsidP="000C2D59">
      <w:pPr>
        <w:pStyle w:val="2f2"/>
      </w:pPr>
      <w:r>
        <w:t>-----------------------</w:t>
      </w:r>
    </w:p>
    <w:p w14:paraId="0E14941D" w14:textId="77777777" w:rsidR="00795872" w:rsidRDefault="00795872" w:rsidP="000C2D59">
      <w:pPr>
        <w:pStyle w:val="2f2"/>
      </w:pPr>
      <w:r>
        <w:t>1</w:t>
      </w:r>
    </w:p>
    <w:p w14:paraId="4682DFF8" w14:textId="77777777" w:rsidR="00795872" w:rsidRDefault="00795872" w:rsidP="000C2D59">
      <w:pPr>
        <w:pStyle w:val="2f2"/>
      </w:pPr>
      <w:r>
        <w:t>190</w:t>
      </w:r>
    </w:p>
    <w:p w14:paraId="356EA970" w14:textId="77777777" w:rsidR="00795872" w:rsidRDefault="00795872" w:rsidP="000C2D59">
      <w:pPr>
        <w:pStyle w:val="2f2"/>
      </w:pPr>
      <w:r>
        <w:t xml:space="preserve">19 </w:t>
      </w:r>
    </w:p>
    <w:p w14:paraId="3763A7B9" w14:textId="77777777" w:rsidR="00795872" w:rsidRDefault="00795872" w:rsidP="00795872">
      <w:pPr>
        <w:pStyle w:val="2"/>
      </w:pPr>
      <w:r>
        <w:rPr>
          <w:rFonts w:hint="eastAsia"/>
        </w:rPr>
        <w:t>元组</w:t>
      </w:r>
    </w:p>
    <w:p w14:paraId="0526264C" w14:textId="77777777" w:rsidR="00795872" w:rsidRDefault="00795872" w:rsidP="000C2D59">
      <w:pPr>
        <w:pStyle w:val="1e"/>
      </w:pPr>
      <w:r>
        <w:rPr>
          <w:rFonts w:hint="eastAsia"/>
        </w:rPr>
        <w:t>列表适合用于存储在程序运行期间可能引起变化的数据集，列表是可以修改</w:t>
      </w:r>
    </w:p>
    <w:p w14:paraId="2397ED08" w14:textId="77777777" w:rsidR="00795872" w:rsidRDefault="00795872" w:rsidP="000C2D59">
      <w:pPr>
        <w:pStyle w:val="1e"/>
      </w:pPr>
      <w:r>
        <w:rPr>
          <w:rFonts w:hint="eastAsia"/>
        </w:rPr>
        <w:t>不可变的列表称为元组</w:t>
      </w:r>
      <w:r>
        <w:t>.</w:t>
      </w:r>
    </w:p>
    <w:p w14:paraId="6ECA818E" w14:textId="77777777" w:rsidR="00795872" w:rsidRDefault="00795872" w:rsidP="000C2D59">
      <w:pPr>
        <w:pStyle w:val="2f2"/>
      </w:pPr>
      <w:r>
        <w:t>dimensions = (20, 60, 80)</w:t>
      </w:r>
    </w:p>
    <w:p w14:paraId="69D91A85" w14:textId="77777777" w:rsidR="00795872" w:rsidRDefault="00795872" w:rsidP="000C2D59">
      <w:pPr>
        <w:pStyle w:val="2f2"/>
      </w:pPr>
      <w:r>
        <w:t>print(dimensions[0])</w:t>
      </w:r>
    </w:p>
    <w:p w14:paraId="48DB5CEC" w14:textId="77777777" w:rsidR="00795872" w:rsidRDefault="00795872" w:rsidP="000C2D59">
      <w:pPr>
        <w:pStyle w:val="2f2"/>
      </w:pPr>
      <w:r>
        <w:t>print(dimensions)</w:t>
      </w:r>
    </w:p>
    <w:p w14:paraId="2288A633" w14:textId="77777777" w:rsidR="00795872" w:rsidRDefault="00795872" w:rsidP="000C2D59">
      <w:pPr>
        <w:pStyle w:val="2f2"/>
      </w:pPr>
      <w:r>
        <w:t>--------------------------------</w:t>
      </w:r>
    </w:p>
    <w:p w14:paraId="6F5CAB8C" w14:textId="77777777" w:rsidR="00795872" w:rsidRDefault="00795872" w:rsidP="000C2D59">
      <w:pPr>
        <w:pStyle w:val="2f2"/>
      </w:pPr>
      <w:r>
        <w:t>20</w:t>
      </w:r>
    </w:p>
    <w:p w14:paraId="512DFC77" w14:textId="77777777" w:rsidR="00795872" w:rsidRDefault="00795872" w:rsidP="000C2D59">
      <w:pPr>
        <w:pStyle w:val="2f2"/>
      </w:pPr>
      <w:r>
        <w:t>(20, 60, 80)</w:t>
      </w:r>
    </w:p>
    <w:p w14:paraId="759EEB10" w14:textId="77777777" w:rsidR="00D65AB7" w:rsidRDefault="00D65AB7" w:rsidP="00D65AB7">
      <w:pPr>
        <w:pStyle w:val="2"/>
      </w:pPr>
      <w:r>
        <w:rPr>
          <w:rFonts w:hint="eastAsia"/>
        </w:rPr>
        <w:t>字典</w:t>
      </w:r>
    </w:p>
    <w:p w14:paraId="6CACAD56" w14:textId="17CE2D23" w:rsidR="00D65AB7" w:rsidRDefault="00D65AB7" w:rsidP="000C2D59">
      <w:pPr>
        <w:pStyle w:val="1e"/>
      </w:pPr>
      <w:r>
        <w:rPr>
          <w:rFonts w:hint="eastAsia"/>
        </w:rPr>
        <w:t>字典</w:t>
      </w:r>
      <w:r>
        <w:t>，使用键值对存储数据</w:t>
      </w:r>
    </w:p>
    <w:p w14:paraId="2A035B83" w14:textId="77777777" w:rsidR="00D65AB7" w:rsidRDefault="00D65AB7" w:rsidP="000C2D59">
      <w:pPr>
        <w:pStyle w:val="2f2"/>
      </w:pPr>
      <w:r>
        <w:t>cats = {"name": "john", "age": 20}</w:t>
      </w:r>
    </w:p>
    <w:p w14:paraId="5DDA7E5D" w14:textId="77777777" w:rsidR="00D65AB7" w:rsidRDefault="00D65AB7" w:rsidP="000C2D59">
      <w:pPr>
        <w:pStyle w:val="2f2"/>
      </w:pPr>
      <w:r>
        <w:t>print(cats)</w:t>
      </w:r>
    </w:p>
    <w:p w14:paraId="222EA475" w14:textId="77777777" w:rsidR="00D65AB7" w:rsidRDefault="00D65AB7" w:rsidP="000C2D59">
      <w:pPr>
        <w:pStyle w:val="2f2"/>
      </w:pPr>
      <w:r>
        <w:t>a = cats.get("name", "john")</w:t>
      </w:r>
    </w:p>
    <w:p w14:paraId="7267DAD7" w14:textId="77777777" w:rsidR="00D65AB7" w:rsidRDefault="00D65AB7" w:rsidP="000C2D59">
      <w:pPr>
        <w:pStyle w:val="2f2"/>
      </w:pPr>
      <w:r>
        <w:t>print(cats.values())</w:t>
      </w:r>
    </w:p>
    <w:p w14:paraId="15436F1B" w14:textId="77777777" w:rsidR="00D65AB7" w:rsidRDefault="00D65AB7" w:rsidP="000C2D59">
      <w:pPr>
        <w:pStyle w:val="2f2"/>
      </w:pPr>
      <w:r>
        <w:t>for key, value in cats.items():</w:t>
      </w:r>
    </w:p>
    <w:p w14:paraId="570A222B" w14:textId="77777777" w:rsidR="00D65AB7" w:rsidRDefault="00D65AB7" w:rsidP="000C2D59">
      <w:pPr>
        <w:pStyle w:val="2f2"/>
      </w:pPr>
      <w:r>
        <w:t xml:space="preserve">    print(f"{key}")</w:t>
      </w:r>
    </w:p>
    <w:p w14:paraId="3ACDB0C6" w14:textId="77777777" w:rsidR="00D65AB7" w:rsidRDefault="00D65AB7" w:rsidP="000C2D59">
      <w:pPr>
        <w:pStyle w:val="2f2"/>
      </w:pPr>
      <w:r>
        <w:t xml:space="preserve">    print(f"{value}")</w:t>
      </w:r>
    </w:p>
    <w:p w14:paraId="00037E04" w14:textId="77777777" w:rsidR="00D65AB7" w:rsidRDefault="00D65AB7" w:rsidP="000C2D59">
      <w:pPr>
        <w:pStyle w:val="2f2"/>
      </w:pPr>
      <w:r>
        <w:t>-------------------------------</w:t>
      </w:r>
    </w:p>
    <w:p w14:paraId="21060A04" w14:textId="77777777" w:rsidR="00D65AB7" w:rsidRDefault="00D65AB7" w:rsidP="000C2D59">
      <w:pPr>
        <w:pStyle w:val="2f2"/>
      </w:pPr>
      <w:r>
        <w:t>{'name': 'john', 'age': 20}</w:t>
      </w:r>
    </w:p>
    <w:p w14:paraId="7FBAF585" w14:textId="77777777" w:rsidR="00D65AB7" w:rsidRDefault="00D65AB7" w:rsidP="000C2D59">
      <w:pPr>
        <w:pStyle w:val="2f2"/>
      </w:pPr>
      <w:r>
        <w:t>dict_values(['john', 20])</w:t>
      </w:r>
    </w:p>
    <w:p w14:paraId="4269F494" w14:textId="77777777" w:rsidR="00D65AB7" w:rsidRDefault="00D65AB7" w:rsidP="000C2D59">
      <w:pPr>
        <w:pStyle w:val="2f2"/>
      </w:pPr>
      <w:r>
        <w:t>{'name': 'john', 'age': 20}</w:t>
      </w:r>
    </w:p>
    <w:p w14:paraId="75D89A5E" w14:textId="77777777" w:rsidR="00D65AB7" w:rsidRDefault="00D65AB7" w:rsidP="000C2D59">
      <w:pPr>
        <w:pStyle w:val="2f2"/>
      </w:pPr>
      <w:r>
        <w:t>dict_values(['john', 20])</w:t>
      </w:r>
    </w:p>
    <w:p w14:paraId="11A708BB" w14:textId="77777777" w:rsidR="00D65AB7" w:rsidRDefault="00D65AB7" w:rsidP="000C2D59">
      <w:pPr>
        <w:pStyle w:val="2f2"/>
      </w:pPr>
      <w:r>
        <w:t>name</w:t>
      </w:r>
    </w:p>
    <w:p w14:paraId="500695B8" w14:textId="77777777" w:rsidR="00D65AB7" w:rsidRDefault="00D65AB7" w:rsidP="000C2D59">
      <w:pPr>
        <w:pStyle w:val="2f2"/>
      </w:pPr>
      <w:r>
        <w:t>john</w:t>
      </w:r>
    </w:p>
    <w:p w14:paraId="27AA9EFE" w14:textId="77777777" w:rsidR="00D65AB7" w:rsidRDefault="00D65AB7" w:rsidP="000C2D59">
      <w:pPr>
        <w:pStyle w:val="2f2"/>
      </w:pPr>
      <w:r>
        <w:t>age</w:t>
      </w:r>
    </w:p>
    <w:p w14:paraId="57A2465F" w14:textId="77777777" w:rsidR="00D65AB7" w:rsidRDefault="00D65AB7" w:rsidP="000C2D59">
      <w:pPr>
        <w:pStyle w:val="2f2"/>
      </w:pPr>
      <w:r>
        <w:t>20</w:t>
      </w:r>
    </w:p>
    <w:p w14:paraId="07728B06" w14:textId="77777777" w:rsidR="00D65AB7" w:rsidRDefault="00D65AB7" w:rsidP="000C2D59">
      <w:pPr>
        <w:pStyle w:val="2f2"/>
      </w:pPr>
      <w:r>
        <w:t>"""</w:t>
      </w:r>
    </w:p>
    <w:p w14:paraId="504C16DB" w14:textId="77777777" w:rsidR="00D65AB7" w:rsidRDefault="00D65AB7" w:rsidP="000C2D59">
      <w:pPr>
        <w:pStyle w:val="2f2"/>
      </w:pPr>
      <w:r>
        <w:t>items</w:t>
      </w:r>
      <w:r>
        <w:t>：返回所有键值对列表</w:t>
      </w:r>
    </w:p>
    <w:p w14:paraId="1215B9CF" w14:textId="77777777" w:rsidR="00D65AB7" w:rsidRDefault="00D65AB7" w:rsidP="000C2D59">
      <w:pPr>
        <w:pStyle w:val="2f2"/>
      </w:pPr>
      <w:r>
        <w:t>keys:</w:t>
      </w:r>
      <w:r>
        <w:t>返回所有键</w:t>
      </w:r>
    </w:p>
    <w:p w14:paraId="66860367" w14:textId="77777777" w:rsidR="00D65AB7" w:rsidRDefault="00D65AB7" w:rsidP="000C2D59">
      <w:pPr>
        <w:pStyle w:val="2f2"/>
      </w:pPr>
      <w:r>
        <w:t>valuse</w:t>
      </w:r>
      <w:r>
        <w:t>：返回所有值</w:t>
      </w:r>
    </w:p>
    <w:p w14:paraId="3E3D7204" w14:textId="77777777" w:rsidR="00D65AB7" w:rsidRDefault="00D65AB7" w:rsidP="000C2D59">
      <w:pPr>
        <w:pStyle w:val="2f2"/>
      </w:pPr>
      <w:r>
        <w:t>"""</w:t>
      </w:r>
    </w:p>
    <w:p w14:paraId="49555210" w14:textId="77777777" w:rsidR="00D65AB7" w:rsidRDefault="00D65AB7" w:rsidP="000C2D59">
      <w:pPr>
        <w:pStyle w:val="1e"/>
      </w:pPr>
      <w:r>
        <w:rPr>
          <w:rFonts w:hint="eastAsia"/>
        </w:rPr>
        <w:t>字典也可以存储列表</w:t>
      </w:r>
    </w:p>
    <w:p w14:paraId="7112CE8A" w14:textId="77777777" w:rsidR="00D65AB7" w:rsidRDefault="00D65AB7" w:rsidP="000C2D59">
      <w:pPr>
        <w:pStyle w:val="2f2"/>
      </w:pPr>
      <w:r>
        <w:t>users = {"manage": {</w:t>
      </w:r>
    </w:p>
    <w:p w14:paraId="798A6889" w14:textId="77777777" w:rsidR="00D65AB7" w:rsidRDefault="00D65AB7" w:rsidP="000C2D59">
      <w:pPr>
        <w:pStyle w:val="2f2"/>
      </w:pPr>
      <w:r>
        <w:t xml:space="preserve">    "name": "Tom",</w:t>
      </w:r>
    </w:p>
    <w:p w14:paraId="4DD938E5" w14:textId="77777777" w:rsidR="00D65AB7" w:rsidRDefault="00D65AB7" w:rsidP="000C2D59">
      <w:pPr>
        <w:pStyle w:val="2f2"/>
      </w:pPr>
      <w:r>
        <w:t xml:space="preserve">    "age": 30,</w:t>
      </w:r>
    </w:p>
    <w:p w14:paraId="21687D0A" w14:textId="77777777" w:rsidR="00D65AB7" w:rsidRDefault="00D65AB7" w:rsidP="000C2D59">
      <w:pPr>
        <w:pStyle w:val="2f2"/>
      </w:pPr>
      <w:r>
        <w:t xml:space="preserve">    "location": "A",</w:t>
      </w:r>
    </w:p>
    <w:p w14:paraId="4091A5ED" w14:textId="77777777" w:rsidR="00D65AB7" w:rsidRDefault="00D65AB7" w:rsidP="000C2D59">
      <w:pPr>
        <w:pStyle w:val="2f2"/>
      </w:pPr>
      <w:r>
        <w:t>},</w:t>
      </w:r>
    </w:p>
    <w:p w14:paraId="2E973EE7" w14:textId="77777777" w:rsidR="00D65AB7" w:rsidRDefault="00D65AB7" w:rsidP="000C2D59">
      <w:pPr>
        <w:pStyle w:val="2f2"/>
      </w:pPr>
      <w:r>
        <w:t xml:space="preserve">    "student": {</w:t>
      </w:r>
    </w:p>
    <w:p w14:paraId="7B54FA88" w14:textId="77777777" w:rsidR="00D65AB7" w:rsidRDefault="00D65AB7" w:rsidP="000C2D59">
      <w:pPr>
        <w:pStyle w:val="2f2"/>
      </w:pPr>
      <w:r>
        <w:t xml:space="preserve">        "name":"mae",</w:t>
      </w:r>
    </w:p>
    <w:p w14:paraId="061C32B7" w14:textId="77777777" w:rsidR="00D65AB7" w:rsidRDefault="00D65AB7" w:rsidP="000C2D59">
      <w:pPr>
        <w:pStyle w:val="2f2"/>
      </w:pPr>
      <w:r>
        <w:t xml:space="preserve">        "age":20,</w:t>
      </w:r>
    </w:p>
    <w:p w14:paraId="02D23AFA" w14:textId="77777777" w:rsidR="00D65AB7" w:rsidRDefault="00D65AB7" w:rsidP="000C2D59">
      <w:pPr>
        <w:pStyle w:val="2f2"/>
      </w:pPr>
      <w:r>
        <w:t xml:space="preserve">        "location":"S",</w:t>
      </w:r>
    </w:p>
    <w:p w14:paraId="562D278A" w14:textId="77777777" w:rsidR="00D65AB7" w:rsidRDefault="00D65AB7" w:rsidP="000C2D59">
      <w:pPr>
        <w:pStyle w:val="2f2"/>
      </w:pPr>
      <w:r>
        <w:t xml:space="preserve">    },</w:t>
      </w:r>
    </w:p>
    <w:p w14:paraId="1D52C51C" w14:textId="77777777" w:rsidR="00D65AB7" w:rsidRDefault="00D65AB7" w:rsidP="000C2D59">
      <w:pPr>
        <w:pStyle w:val="2f2"/>
      </w:pPr>
      <w:r>
        <w:t>}</w:t>
      </w:r>
    </w:p>
    <w:p w14:paraId="0B6083D7" w14:textId="77777777" w:rsidR="00D65AB7" w:rsidRDefault="00D65AB7" w:rsidP="000C2D59">
      <w:pPr>
        <w:pStyle w:val="2f2"/>
      </w:pPr>
      <w:r>
        <w:t>-----------------------------------</w:t>
      </w:r>
    </w:p>
    <w:p w14:paraId="10AE7938" w14:textId="77777777" w:rsidR="00D65AB7" w:rsidRDefault="00D65AB7" w:rsidP="000C2D59">
      <w:pPr>
        <w:pStyle w:val="2f2"/>
      </w:pPr>
      <w:r>
        <w:t>{'manage': {'name': 'Tom', 'age': 30, 'location': 'A'}, 'student': {'name': 'mae', 'age': 20, 'location': 'S'}}</w:t>
      </w:r>
    </w:p>
    <w:p w14:paraId="37D68B6E" w14:textId="77777777" w:rsidR="00301257" w:rsidRDefault="00301257" w:rsidP="00301257">
      <w:pPr>
        <w:pStyle w:val="2"/>
      </w:pPr>
      <w:r>
        <w:rPr>
          <w:rFonts w:hint="eastAsia"/>
        </w:rPr>
        <w:t>函数</w:t>
      </w:r>
    </w:p>
    <w:p w14:paraId="3CAFD3D4" w14:textId="77777777" w:rsidR="00301257" w:rsidRDefault="00301257" w:rsidP="000C2D59">
      <w:pPr>
        <w:pStyle w:val="1e"/>
      </w:pPr>
      <w:r>
        <w:rPr>
          <w:rFonts w:hint="eastAsia"/>
        </w:rPr>
        <w:t>定义：</w:t>
      </w:r>
    </w:p>
    <w:p w14:paraId="405E2FD3" w14:textId="77777777" w:rsidR="00301257" w:rsidRDefault="00301257" w:rsidP="000C2D59">
      <w:pPr>
        <w:pStyle w:val="2f2"/>
        <w:rPr>
          <w:lang w:eastAsia="zh-CN"/>
        </w:rPr>
      </w:pPr>
      <w:r>
        <w:rPr>
          <w:lang w:eastAsia="zh-CN"/>
        </w:rPr>
        <w:t xml:space="preserve">def </w:t>
      </w:r>
      <w:r>
        <w:rPr>
          <w:lang w:eastAsia="zh-CN"/>
        </w:rPr>
        <w:t>函数名</w:t>
      </w:r>
      <w:r>
        <w:rPr>
          <w:lang w:eastAsia="zh-CN"/>
        </w:rPr>
        <w:t>(</w:t>
      </w:r>
      <w:r>
        <w:rPr>
          <w:lang w:eastAsia="zh-CN"/>
        </w:rPr>
        <w:t>形式参数</w:t>
      </w:r>
      <w:r>
        <w:rPr>
          <w:lang w:eastAsia="zh-CN"/>
        </w:rPr>
        <w:t>)</w:t>
      </w:r>
    </w:p>
    <w:p w14:paraId="785D9A40" w14:textId="77777777" w:rsidR="00301257" w:rsidRDefault="00301257" w:rsidP="000C2D59">
      <w:pPr>
        <w:pStyle w:val="1e"/>
      </w:pPr>
    </w:p>
    <w:p w14:paraId="39F378F8" w14:textId="77777777" w:rsidR="00301257" w:rsidRDefault="00301257" w:rsidP="000C2D59">
      <w:pPr>
        <w:pStyle w:val="2f2"/>
      </w:pPr>
      <w:r>
        <w:t>def amb(a, b):</w:t>
      </w:r>
    </w:p>
    <w:p w14:paraId="4C749557" w14:textId="77777777" w:rsidR="00301257" w:rsidRDefault="00301257" w:rsidP="000C2D59">
      <w:pPr>
        <w:pStyle w:val="2f2"/>
      </w:pPr>
      <w:r>
        <w:t xml:space="preserve">    return (a + b) ** 2</w:t>
      </w:r>
    </w:p>
    <w:p w14:paraId="0E9F0827" w14:textId="77777777" w:rsidR="00301257" w:rsidRDefault="00301257" w:rsidP="000C2D59">
      <w:pPr>
        <w:pStyle w:val="2f2"/>
      </w:pPr>
    </w:p>
    <w:p w14:paraId="06086D6E" w14:textId="77777777" w:rsidR="00301257" w:rsidRDefault="00301257" w:rsidP="000C2D59">
      <w:pPr>
        <w:pStyle w:val="2f2"/>
      </w:pPr>
      <w:r>
        <w:t>print(amb(1, 3))</w:t>
      </w:r>
    </w:p>
    <w:p w14:paraId="101ED581" w14:textId="77777777" w:rsidR="00301257" w:rsidRDefault="00301257" w:rsidP="000C2D59">
      <w:pPr>
        <w:pStyle w:val="2f2"/>
      </w:pPr>
    </w:p>
    <w:p w14:paraId="09F164FF" w14:textId="77777777" w:rsidR="00301257" w:rsidRDefault="00301257" w:rsidP="000C2D59">
      <w:pPr>
        <w:pStyle w:val="2f2"/>
      </w:pPr>
      <w:r>
        <w:t xml:space="preserve"># </w:t>
      </w:r>
      <w:r>
        <w:t>可以使用默认值</w:t>
      </w:r>
    </w:p>
    <w:p w14:paraId="0CBC47C8" w14:textId="77777777" w:rsidR="00301257" w:rsidRDefault="00301257" w:rsidP="000C2D59">
      <w:pPr>
        <w:pStyle w:val="2f2"/>
      </w:pPr>
      <w:r>
        <w:t>def amb(a, b=3):</w:t>
      </w:r>
    </w:p>
    <w:p w14:paraId="2E1A7F86" w14:textId="77777777" w:rsidR="00301257" w:rsidRDefault="00301257" w:rsidP="000C2D59">
      <w:pPr>
        <w:pStyle w:val="2f2"/>
      </w:pPr>
      <w:r>
        <w:t xml:space="preserve">    return (a + b) ** 2</w:t>
      </w:r>
    </w:p>
    <w:p w14:paraId="5DBC8452" w14:textId="77777777" w:rsidR="00301257" w:rsidRDefault="00301257" w:rsidP="000C2D59">
      <w:pPr>
        <w:pStyle w:val="2f2"/>
      </w:pPr>
    </w:p>
    <w:p w14:paraId="242D35FA" w14:textId="77777777" w:rsidR="00301257" w:rsidRDefault="00301257" w:rsidP="000C2D59">
      <w:pPr>
        <w:pStyle w:val="2f2"/>
      </w:pPr>
      <w:r>
        <w:t>print(amb(1))</w:t>
      </w:r>
    </w:p>
    <w:p w14:paraId="757C78C8" w14:textId="77777777" w:rsidR="00301257" w:rsidRDefault="00301257" w:rsidP="000C2D59">
      <w:pPr>
        <w:pStyle w:val="2f2"/>
      </w:pPr>
      <w:r>
        <w:t>-------------------------</w:t>
      </w:r>
    </w:p>
    <w:p w14:paraId="43327D01" w14:textId="77777777" w:rsidR="00301257" w:rsidRDefault="00301257" w:rsidP="000C2D59">
      <w:pPr>
        <w:pStyle w:val="2f2"/>
      </w:pPr>
      <w:r>
        <w:t>16</w:t>
      </w:r>
    </w:p>
    <w:p w14:paraId="02F25C05" w14:textId="77777777" w:rsidR="00301257" w:rsidRDefault="00301257" w:rsidP="000C2D59">
      <w:pPr>
        <w:pStyle w:val="2f2"/>
      </w:pPr>
      <w:r>
        <w:t>16</w:t>
      </w:r>
    </w:p>
    <w:p w14:paraId="2C653E7D" w14:textId="77777777" w:rsidR="00301257" w:rsidRDefault="00301257" w:rsidP="000C2D59">
      <w:pPr>
        <w:pStyle w:val="1e"/>
      </w:pPr>
    </w:p>
    <w:p w14:paraId="02851D5F" w14:textId="77777777" w:rsidR="00301257" w:rsidRDefault="00301257" w:rsidP="000C2D59">
      <w:pPr>
        <w:pStyle w:val="2f2"/>
      </w:pPr>
      <w:r>
        <w:t xml:space="preserve"># </w:t>
      </w:r>
      <w:r>
        <w:t>如何传任意个数的实参</w:t>
      </w:r>
      <w:r>
        <w:t xml:space="preserve"> args </w:t>
      </w:r>
      <w:r>
        <w:t>相当于一个元组</w:t>
      </w:r>
      <w:r>
        <w:t xml:space="preserve"> </w:t>
      </w:r>
      <w:r>
        <w:t>与</w:t>
      </w:r>
      <w:r>
        <w:t>java</w:t>
      </w:r>
      <w:r>
        <w:t>相同</w:t>
      </w:r>
    </w:p>
    <w:p w14:paraId="47C46E33" w14:textId="77777777" w:rsidR="00301257" w:rsidRDefault="00301257" w:rsidP="000C2D59">
      <w:pPr>
        <w:pStyle w:val="2f2"/>
      </w:pPr>
      <w:r>
        <w:t>def js(*args):</w:t>
      </w:r>
    </w:p>
    <w:p w14:paraId="55C46635" w14:textId="77777777" w:rsidR="00301257" w:rsidRDefault="00301257" w:rsidP="000C2D59">
      <w:pPr>
        <w:pStyle w:val="2f2"/>
      </w:pPr>
      <w:r>
        <w:t xml:space="preserve">    print(args)</w:t>
      </w:r>
    </w:p>
    <w:p w14:paraId="78959BA3" w14:textId="77777777" w:rsidR="00301257" w:rsidRDefault="00301257" w:rsidP="000C2D59">
      <w:pPr>
        <w:pStyle w:val="2f2"/>
      </w:pPr>
    </w:p>
    <w:p w14:paraId="1E80B78D" w14:textId="77777777" w:rsidR="00301257" w:rsidRDefault="00301257" w:rsidP="000C2D59">
      <w:pPr>
        <w:pStyle w:val="2f2"/>
      </w:pPr>
      <w:r>
        <w:t>js("a", "b", "c")</w:t>
      </w:r>
    </w:p>
    <w:p w14:paraId="4B0E4F19" w14:textId="77777777" w:rsidR="00301257" w:rsidRDefault="00301257" w:rsidP="000C2D59">
      <w:pPr>
        <w:pStyle w:val="2f2"/>
      </w:pPr>
      <w:r>
        <w:t>js("e", "f")</w:t>
      </w:r>
    </w:p>
    <w:p w14:paraId="7EFD58BB" w14:textId="77777777" w:rsidR="00301257" w:rsidRDefault="00301257" w:rsidP="000C2D59">
      <w:pPr>
        <w:pStyle w:val="2f2"/>
      </w:pPr>
    </w:p>
    <w:p w14:paraId="5841F84A" w14:textId="77777777" w:rsidR="00301257" w:rsidRDefault="00301257" w:rsidP="000C2D59">
      <w:pPr>
        <w:pStyle w:val="2f2"/>
      </w:pPr>
      <w:r>
        <w:t>('a', 'b', 'c')</w:t>
      </w:r>
    </w:p>
    <w:p w14:paraId="579F8FB1" w14:textId="77777777" w:rsidR="00301257" w:rsidRDefault="00301257" w:rsidP="000C2D59">
      <w:pPr>
        <w:pStyle w:val="2f2"/>
        <w:rPr>
          <w:lang w:eastAsia="zh-CN"/>
        </w:rPr>
      </w:pPr>
      <w:r>
        <w:rPr>
          <w:lang w:eastAsia="zh-CN"/>
        </w:rPr>
        <w:t xml:space="preserve">('e', 'f') </w:t>
      </w:r>
    </w:p>
    <w:p w14:paraId="2414934C" w14:textId="77777777" w:rsidR="00301257" w:rsidRDefault="00301257" w:rsidP="000C2D59">
      <w:pPr>
        <w:pStyle w:val="1e"/>
      </w:pPr>
      <w:r>
        <w:rPr>
          <w:rFonts w:hint="eastAsia"/>
        </w:rPr>
        <w:t>将函数存储在模板中</w:t>
      </w:r>
    </w:p>
    <w:p w14:paraId="44638DD2" w14:textId="77777777" w:rsidR="00301257" w:rsidRDefault="00301257" w:rsidP="000C2D59">
      <w:pPr>
        <w:pStyle w:val="1e"/>
      </w:pPr>
    </w:p>
    <w:p w14:paraId="3A448882" w14:textId="77777777" w:rsidR="00301257" w:rsidRDefault="00301257" w:rsidP="000C2D59">
      <w:pPr>
        <w:pStyle w:val="2f2"/>
      </w:pPr>
      <w:r>
        <w:t># test07</w:t>
      </w:r>
    </w:p>
    <w:p w14:paraId="7235A72F" w14:textId="77777777" w:rsidR="00301257" w:rsidRDefault="00301257" w:rsidP="000C2D59">
      <w:pPr>
        <w:pStyle w:val="2f2"/>
      </w:pPr>
      <w:r>
        <w:t>def amb(a, b=3):</w:t>
      </w:r>
    </w:p>
    <w:p w14:paraId="0F5BAC9D" w14:textId="77777777" w:rsidR="00301257" w:rsidRDefault="00301257" w:rsidP="000C2D59">
      <w:pPr>
        <w:pStyle w:val="2f2"/>
      </w:pPr>
      <w:r>
        <w:t xml:space="preserve">    return (a + b) ** 2</w:t>
      </w:r>
    </w:p>
    <w:p w14:paraId="4AF9C44C" w14:textId="77777777" w:rsidR="00301257" w:rsidRDefault="00301257" w:rsidP="000C2D59">
      <w:pPr>
        <w:pStyle w:val="2f2"/>
      </w:pPr>
      <w:r>
        <w:t>---------------------</w:t>
      </w:r>
    </w:p>
    <w:p w14:paraId="6AEC7977" w14:textId="77777777" w:rsidR="00301257" w:rsidRDefault="00301257" w:rsidP="000C2D59">
      <w:pPr>
        <w:pStyle w:val="2f2"/>
      </w:pPr>
      <w:r>
        <w:t>"""</w:t>
      </w:r>
    </w:p>
    <w:p w14:paraId="0CFCAC9D" w14:textId="77777777" w:rsidR="00301257" w:rsidRDefault="00301257" w:rsidP="000C2D59">
      <w:pPr>
        <w:pStyle w:val="2f2"/>
      </w:pPr>
      <w:r>
        <w:t>improt test07  as t:</w:t>
      </w:r>
      <w:r>
        <w:t>导入整个模板</w:t>
      </w:r>
      <w:r>
        <w:t xml:space="preserve"> as</w:t>
      </w:r>
      <w:r>
        <w:t>可以起别名</w:t>
      </w:r>
      <w:r>
        <w:t xml:space="preserve"> </w:t>
      </w:r>
      <w:r>
        <w:t>非必选</w:t>
      </w:r>
    </w:p>
    <w:p w14:paraId="5476C98B" w14:textId="77777777" w:rsidR="00301257" w:rsidRDefault="00301257" w:rsidP="000C2D59">
      <w:pPr>
        <w:pStyle w:val="2f2"/>
      </w:pPr>
      <w:r>
        <w:t>t.amb(2, 3)</w:t>
      </w:r>
    </w:p>
    <w:p w14:paraId="6C1EB069" w14:textId="77777777" w:rsidR="00301257" w:rsidRDefault="00301257" w:rsidP="000C2D59">
      <w:pPr>
        <w:pStyle w:val="2f2"/>
      </w:pPr>
    </w:p>
    <w:p w14:paraId="7062A0F5" w14:textId="77777777" w:rsidR="00301257" w:rsidRDefault="00301257" w:rsidP="000C2D59">
      <w:pPr>
        <w:pStyle w:val="2f2"/>
      </w:pPr>
      <w:r>
        <w:t>"""</w:t>
      </w:r>
    </w:p>
    <w:p w14:paraId="12C5B7BD" w14:textId="77777777" w:rsidR="00301257" w:rsidRDefault="00301257" w:rsidP="000C2D59">
      <w:pPr>
        <w:pStyle w:val="2f2"/>
      </w:pPr>
      <w:r>
        <w:t>from test07 import amb  #</w:t>
      </w:r>
      <w:r>
        <w:t>导入特定的函数</w:t>
      </w:r>
    </w:p>
    <w:p w14:paraId="46269451" w14:textId="77777777" w:rsidR="00301257" w:rsidRDefault="00301257" w:rsidP="000C2D59">
      <w:pPr>
        <w:pStyle w:val="2f2"/>
      </w:pPr>
    </w:p>
    <w:p w14:paraId="5114CC47" w14:textId="77777777" w:rsidR="00301257" w:rsidRDefault="00301257" w:rsidP="000C2D59">
      <w:pPr>
        <w:pStyle w:val="2f2"/>
      </w:pPr>
      <w:r>
        <w:t>print(amb(1, 2))</w:t>
      </w:r>
    </w:p>
    <w:p w14:paraId="67440BA6" w14:textId="77777777" w:rsidR="00301257" w:rsidRDefault="00301257" w:rsidP="00301257">
      <w:pPr>
        <w:pStyle w:val="2"/>
      </w:pPr>
      <w:r>
        <w:rPr>
          <w:rFonts w:hint="eastAsia"/>
        </w:rPr>
        <w:t>类</w:t>
      </w:r>
    </w:p>
    <w:p w14:paraId="387FBFD0" w14:textId="77777777" w:rsidR="00301257" w:rsidRDefault="00301257" w:rsidP="000C2D59">
      <w:pPr>
        <w:pStyle w:val="1e"/>
      </w:pPr>
      <w:r>
        <w:t>init()：为构造函数</w:t>
      </w:r>
    </w:p>
    <w:p w14:paraId="17EE669B" w14:textId="77777777" w:rsidR="00301257" w:rsidRDefault="00301257" w:rsidP="000C2D59">
      <w:pPr>
        <w:pStyle w:val="1e"/>
      </w:pPr>
      <w:r>
        <w:rPr>
          <w:rFonts w:hint="eastAsia"/>
        </w:rPr>
        <w:t>形参</w:t>
      </w:r>
      <w:r>
        <w:t>self必不可少</w:t>
      </w:r>
    </w:p>
    <w:p w14:paraId="3457A35F" w14:textId="7048419E" w:rsidR="00301257" w:rsidRDefault="00301257" w:rsidP="000C2D59">
      <w:pPr>
        <w:pStyle w:val="1e"/>
      </w:pPr>
      <w:r>
        <w:rPr>
          <w:rFonts w:hint="eastAsia"/>
        </w:rPr>
        <w:t>每个方法定义都有</w:t>
      </w:r>
      <w:r>
        <w:t>self。以self为前缀的变量可供类中所有的方法</w:t>
      </w:r>
      <w:r w:rsidR="006B6A3B">
        <w:rPr>
          <w:rFonts w:hint="eastAsia"/>
        </w:rPr>
        <w:t>使用</w:t>
      </w:r>
    </w:p>
    <w:p w14:paraId="5F44CAEE" w14:textId="77777777" w:rsidR="00301257" w:rsidRDefault="00301257" w:rsidP="000C2D59">
      <w:pPr>
        <w:pStyle w:val="2f2"/>
      </w:pPr>
      <w:r>
        <w:t># test09</w:t>
      </w:r>
    </w:p>
    <w:p w14:paraId="6D29FA9A" w14:textId="77777777" w:rsidR="00301257" w:rsidRDefault="00301257" w:rsidP="000C2D59">
      <w:pPr>
        <w:pStyle w:val="2f2"/>
      </w:pPr>
      <w:r>
        <w:t>class Dog:</w:t>
      </w:r>
    </w:p>
    <w:p w14:paraId="7E7FE698" w14:textId="77777777" w:rsidR="00301257" w:rsidRDefault="00301257" w:rsidP="000C2D59">
      <w:pPr>
        <w:pStyle w:val="2f2"/>
      </w:pPr>
      <w:r>
        <w:t xml:space="preserve">    def __init__(self, name, age):</w:t>
      </w:r>
    </w:p>
    <w:p w14:paraId="0BBE50C7" w14:textId="77777777" w:rsidR="00301257" w:rsidRDefault="00301257" w:rsidP="000C2D59">
      <w:pPr>
        <w:pStyle w:val="2f2"/>
      </w:pPr>
      <w:r>
        <w:t xml:space="preserve">        self.name = name</w:t>
      </w:r>
    </w:p>
    <w:p w14:paraId="1F2DAA00" w14:textId="77777777" w:rsidR="00301257" w:rsidRDefault="00301257" w:rsidP="000C2D59">
      <w:pPr>
        <w:pStyle w:val="2f2"/>
      </w:pPr>
      <w:r>
        <w:t xml:space="preserve">        self.age = age</w:t>
      </w:r>
    </w:p>
    <w:p w14:paraId="35DF9552" w14:textId="77777777" w:rsidR="00301257" w:rsidRDefault="00301257" w:rsidP="000C2D59">
      <w:pPr>
        <w:pStyle w:val="2f2"/>
      </w:pPr>
    </w:p>
    <w:p w14:paraId="5D704407" w14:textId="77777777" w:rsidR="00301257" w:rsidRDefault="00301257" w:rsidP="000C2D59">
      <w:pPr>
        <w:pStyle w:val="2f2"/>
      </w:pPr>
      <w:r>
        <w:t xml:space="preserve">    def bite(self):</w:t>
      </w:r>
    </w:p>
    <w:p w14:paraId="36EEA732" w14:textId="77777777" w:rsidR="00301257" w:rsidRDefault="00301257" w:rsidP="000C2D59">
      <w:pPr>
        <w:pStyle w:val="2f2"/>
      </w:pPr>
      <w:r>
        <w:t xml:space="preserve">        print("wangwang")</w:t>
      </w:r>
    </w:p>
    <w:p w14:paraId="7C90FD28" w14:textId="77777777" w:rsidR="00301257" w:rsidRDefault="00301257" w:rsidP="000C2D59">
      <w:pPr>
        <w:pStyle w:val="2f2"/>
      </w:pPr>
      <w:r>
        <w:t>---------------------------------</w:t>
      </w:r>
    </w:p>
    <w:p w14:paraId="614CD91F" w14:textId="77777777" w:rsidR="00301257" w:rsidRDefault="00301257" w:rsidP="000C2D59">
      <w:pPr>
        <w:pStyle w:val="2f2"/>
      </w:pPr>
      <w:r>
        <w:t>import test09 as t</w:t>
      </w:r>
    </w:p>
    <w:p w14:paraId="5C326230" w14:textId="77777777" w:rsidR="00301257" w:rsidRDefault="00301257" w:rsidP="000C2D59">
      <w:pPr>
        <w:pStyle w:val="2f2"/>
      </w:pPr>
    </w:p>
    <w:p w14:paraId="13EDA2CF" w14:textId="77777777" w:rsidR="00301257" w:rsidRDefault="00301257" w:rsidP="000C2D59">
      <w:pPr>
        <w:pStyle w:val="2f2"/>
      </w:pPr>
      <w:r>
        <w:t>my_dog = t.Dog('Yel', 5)</w:t>
      </w:r>
    </w:p>
    <w:p w14:paraId="1E8B8ABC" w14:textId="77777777" w:rsidR="00301257" w:rsidRDefault="00301257" w:rsidP="000C2D59">
      <w:pPr>
        <w:pStyle w:val="2f2"/>
      </w:pPr>
      <w:r>
        <w:t>my_dog.bite()</w:t>
      </w:r>
    </w:p>
    <w:p w14:paraId="6A56163A" w14:textId="77777777" w:rsidR="00301257" w:rsidRDefault="00301257" w:rsidP="000C2D59">
      <w:pPr>
        <w:pStyle w:val="2f2"/>
      </w:pPr>
      <w:r>
        <w:t>---------------------------------</w:t>
      </w:r>
    </w:p>
    <w:p w14:paraId="039F974D" w14:textId="77777777" w:rsidR="00301257" w:rsidRDefault="00301257" w:rsidP="000C2D59">
      <w:pPr>
        <w:pStyle w:val="2f2"/>
      </w:pPr>
      <w:r>
        <w:t xml:space="preserve"># </w:t>
      </w:r>
      <w:r>
        <w:t>结果：</w:t>
      </w:r>
    </w:p>
    <w:p w14:paraId="1C7C0B7D" w14:textId="77777777" w:rsidR="00301257" w:rsidRDefault="00301257" w:rsidP="000C2D59">
      <w:pPr>
        <w:pStyle w:val="2f2"/>
      </w:pPr>
      <w:r>
        <w:t>wangwang</w:t>
      </w:r>
    </w:p>
    <w:p w14:paraId="68A67351" w14:textId="77777777" w:rsidR="003A5FED" w:rsidRDefault="003A5FED" w:rsidP="000C2D59">
      <w:pPr>
        <w:pStyle w:val="1e"/>
      </w:pPr>
      <w:r>
        <w:rPr>
          <w:rFonts w:hint="eastAsia"/>
        </w:rPr>
        <w:t>继承：</w:t>
      </w:r>
    </w:p>
    <w:p w14:paraId="54A2D100" w14:textId="77777777" w:rsidR="003A5FED" w:rsidRDefault="003A5FED" w:rsidP="000C2D59">
      <w:pPr>
        <w:pStyle w:val="1e"/>
      </w:pPr>
      <w:r>
        <w:rPr>
          <w:rFonts w:hint="eastAsia"/>
        </w:rPr>
        <w:t>在继承类定义在类名后加括号写上继承的类</w:t>
      </w:r>
    </w:p>
    <w:p w14:paraId="72052BAD" w14:textId="77777777" w:rsidR="003A5FED" w:rsidRDefault="003A5FED" w:rsidP="000C2D59">
      <w:pPr>
        <w:pStyle w:val="2f2"/>
      </w:pPr>
      <w:r>
        <w:t>class Dog:</w:t>
      </w:r>
    </w:p>
    <w:p w14:paraId="4B697366" w14:textId="77777777" w:rsidR="003A5FED" w:rsidRDefault="003A5FED" w:rsidP="000C2D59">
      <w:pPr>
        <w:pStyle w:val="2f2"/>
      </w:pPr>
      <w:r>
        <w:t xml:space="preserve">    def __init__(self, name, age):</w:t>
      </w:r>
    </w:p>
    <w:p w14:paraId="277CEB18" w14:textId="77777777" w:rsidR="003A5FED" w:rsidRDefault="003A5FED" w:rsidP="000C2D59">
      <w:pPr>
        <w:pStyle w:val="2f2"/>
      </w:pPr>
      <w:r>
        <w:t xml:space="preserve">        self.name = name</w:t>
      </w:r>
    </w:p>
    <w:p w14:paraId="7E53C5CA" w14:textId="77777777" w:rsidR="003A5FED" w:rsidRDefault="003A5FED" w:rsidP="000C2D59">
      <w:pPr>
        <w:pStyle w:val="2f2"/>
      </w:pPr>
      <w:r>
        <w:t xml:space="preserve">        self.age = age</w:t>
      </w:r>
    </w:p>
    <w:p w14:paraId="6ED7E0EC" w14:textId="77777777" w:rsidR="003A5FED" w:rsidRDefault="003A5FED" w:rsidP="000C2D59">
      <w:pPr>
        <w:pStyle w:val="2f2"/>
      </w:pPr>
    </w:p>
    <w:p w14:paraId="6ADCB864" w14:textId="77777777" w:rsidR="003A5FED" w:rsidRDefault="003A5FED" w:rsidP="000C2D59">
      <w:pPr>
        <w:pStyle w:val="2f2"/>
      </w:pPr>
      <w:r>
        <w:t xml:space="preserve">    def bite(self):</w:t>
      </w:r>
    </w:p>
    <w:p w14:paraId="309ABB81" w14:textId="77777777" w:rsidR="003A5FED" w:rsidRDefault="003A5FED" w:rsidP="000C2D59">
      <w:pPr>
        <w:pStyle w:val="2f2"/>
      </w:pPr>
      <w:r>
        <w:t xml:space="preserve">        print("wangwang")</w:t>
      </w:r>
    </w:p>
    <w:p w14:paraId="3B182259" w14:textId="77777777" w:rsidR="003A5FED" w:rsidRDefault="003A5FED" w:rsidP="000C2D59">
      <w:pPr>
        <w:pStyle w:val="2f2"/>
      </w:pPr>
    </w:p>
    <w:p w14:paraId="27EA8C0C" w14:textId="77777777" w:rsidR="003A5FED" w:rsidRDefault="003A5FED" w:rsidP="000C2D59">
      <w:pPr>
        <w:pStyle w:val="2f2"/>
      </w:pPr>
    </w:p>
    <w:p w14:paraId="6C0B686C" w14:textId="77777777" w:rsidR="003A5FED" w:rsidRDefault="003A5FED" w:rsidP="000C2D59">
      <w:pPr>
        <w:pStyle w:val="2f2"/>
      </w:pPr>
      <w:r>
        <w:t>class BlueDog(Dog):</w:t>
      </w:r>
    </w:p>
    <w:p w14:paraId="0CB1DCB1" w14:textId="77777777" w:rsidR="003A5FED" w:rsidRDefault="003A5FED" w:rsidP="000C2D59">
      <w:pPr>
        <w:pStyle w:val="2f2"/>
      </w:pPr>
      <w:r>
        <w:t xml:space="preserve">    def __init__(self, name, age, log):</w:t>
      </w:r>
    </w:p>
    <w:p w14:paraId="1E6C23AE" w14:textId="77777777" w:rsidR="003A5FED" w:rsidRDefault="003A5FED" w:rsidP="000C2D59">
      <w:pPr>
        <w:pStyle w:val="2f2"/>
      </w:pPr>
      <w:r>
        <w:t xml:space="preserve">        super().__init__(name, age)</w:t>
      </w:r>
    </w:p>
    <w:p w14:paraId="35A19896" w14:textId="77777777" w:rsidR="003A5FED" w:rsidRDefault="003A5FED" w:rsidP="000C2D59">
      <w:pPr>
        <w:pStyle w:val="2f2"/>
      </w:pPr>
      <w:r>
        <w:t xml:space="preserve">        self.log = log</w:t>
      </w:r>
    </w:p>
    <w:p w14:paraId="13678C2F" w14:textId="77777777" w:rsidR="003A5FED" w:rsidRDefault="003A5FED" w:rsidP="000C2D59">
      <w:pPr>
        <w:pStyle w:val="2f2"/>
      </w:pPr>
    </w:p>
    <w:p w14:paraId="0679AAD0" w14:textId="77777777" w:rsidR="003A5FED" w:rsidRDefault="003A5FED" w:rsidP="000C2D59">
      <w:pPr>
        <w:pStyle w:val="2f2"/>
      </w:pPr>
      <w:r>
        <w:t xml:space="preserve">    def describe(self):</w:t>
      </w:r>
    </w:p>
    <w:p w14:paraId="049AA8D6" w14:textId="77777777" w:rsidR="003A5FED" w:rsidRDefault="003A5FED" w:rsidP="000C2D59">
      <w:pPr>
        <w:pStyle w:val="2f2"/>
      </w:pPr>
      <w:r>
        <w:t xml:space="preserve">        print(f"{self.name} {self.age} {self.log}")</w:t>
      </w:r>
    </w:p>
    <w:p w14:paraId="3C4BC0DB" w14:textId="77777777" w:rsidR="003A5FED" w:rsidRDefault="003A5FED" w:rsidP="000C2D59">
      <w:pPr>
        <w:pStyle w:val="2f2"/>
      </w:pPr>
      <w:r>
        <w:t xml:space="preserve">        </w:t>
      </w:r>
    </w:p>
    <w:p w14:paraId="4132645B" w14:textId="77777777" w:rsidR="003A5FED" w:rsidRDefault="003A5FED" w:rsidP="000C2D59">
      <w:pPr>
        <w:pStyle w:val="2f2"/>
      </w:pPr>
      <w:r>
        <w:t xml:space="preserve"> ---------------------------------------------</w:t>
      </w:r>
    </w:p>
    <w:p w14:paraId="60F44C3C" w14:textId="6361D6B0" w:rsidR="003A5FED" w:rsidRDefault="003A5FED" w:rsidP="000C2D59">
      <w:pPr>
        <w:pStyle w:val="2f2"/>
      </w:pPr>
      <w:r>
        <w:t xml:space="preserve"> Wa 20 mm  </w:t>
      </w:r>
    </w:p>
    <w:p w14:paraId="2827F42B" w14:textId="77777777" w:rsidR="00095362" w:rsidRDefault="00095362" w:rsidP="00095362">
      <w:pPr>
        <w:pStyle w:val="2"/>
      </w:pPr>
      <w:r>
        <w:rPr>
          <w:rFonts w:hint="eastAsia"/>
        </w:rPr>
        <w:t>文件读写</w:t>
      </w:r>
    </w:p>
    <w:p w14:paraId="1FCEE14D" w14:textId="77777777" w:rsidR="00095362" w:rsidRDefault="00095362" w:rsidP="000C2D59">
      <w:pPr>
        <w:pStyle w:val="2f2"/>
      </w:pPr>
      <w:r>
        <w:t xml:space="preserve"># </w:t>
      </w:r>
      <w:r>
        <w:t>写入文件</w:t>
      </w:r>
    </w:p>
    <w:p w14:paraId="5EA60BFB" w14:textId="77777777" w:rsidR="00095362" w:rsidRDefault="00095362" w:rsidP="000C2D59">
      <w:pPr>
        <w:pStyle w:val="2f2"/>
      </w:pPr>
      <w:r>
        <w:t>with open("username", 'w') as file_object:</w:t>
      </w:r>
    </w:p>
    <w:p w14:paraId="23268130" w14:textId="77777777" w:rsidR="00095362" w:rsidRDefault="00095362" w:rsidP="000C2D59">
      <w:pPr>
        <w:pStyle w:val="2f2"/>
      </w:pPr>
      <w:r>
        <w:t xml:space="preserve">    file_object.write("I Love Python\n")</w:t>
      </w:r>
    </w:p>
    <w:p w14:paraId="1736E296" w14:textId="77777777" w:rsidR="00095362" w:rsidRDefault="00095362" w:rsidP="000C2D59">
      <w:pPr>
        <w:pStyle w:val="2f2"/>
      </w:pPr>
      <w:r>
        <w:t xml:space="preserve">    file_object.write("I also love Java\n")</w:t>
      </w:r>
    </w:p>
    <w:p w14:paraId="2F9F474B" w14:textId="77777777" w:rsidR="00095362" w:rsidRDefault="00095362" w:rsidP="000C2D59">
      <w:pPr>
        <w:pStyle w:val="2f2"/>
      </w:pPr>
      <w:r>
        <w:t>-----------------------------</w:t>
      </w:r>
    </w:p>
    <w:p w14:paraId="0C7EE7EF" w14:textId="77777777" w:rsidR="00095362" w:rsidRDefault="00095362" w:rsidP="000C2D59">
      <w:pPr>
        <w:pStyle w:val="2f2"/>
      </w:pPr>
      <w:r>
        <w:t>I Love Python</w:t>
      </w:r>
    </w:p>
    <w:p w14:paraId="7B946D93" w14:textId="77777777" w:rsidR="00095362" w:rsidRDefault="00095362" w:rsidP="000C2D59">
      <w:pPr>
        <w:pStyle w:val="2f2"/>
      </w:pPr>
      <w:r>
        <w:t>I also love Java</w:t>
      </w:r>
    </w:p>
    <w:p w14:paraId="083C919F" w14:textId="77777777" w:rsidR="00095362" w:rsidRDefault="00095362" w:rsidP="000C2D59">
      <w:pPr>
        <w:pStyle w:val="2f2"/>
      </w:pPr>
    </w:p>
    <w:p w14:paraId="16AB45EC" w14:textId="77777777" w:rsidR="00095362" w:rsidRDefault="00095362" w:rsidP="000C2D59">
      <w:pPr>
        <w:pStyle w:val="2f2"/>
      </w:pPr>
      <w:r>
        <w:t>"""</w:t>
      </w:r>
    </w:p>
    <w:p w14:paraId="43A63B50" w14:textId="77777777" w:rsidR="00095362" w:rsidRDefault="00095362" w:rsidP="000C2D59">
      <w:pPr>
        <w:pStyle w:val="2f2"/>
      </w:pPr>
      <w:r>
        <w:rPr>
          <w:rFonts w:hint="eastAsia"/>
        </w:rPr>
        <w:t>第二个参数</w:t>
      </w:r>
    </w:p>
    <w:p w14:paraId="5B3E37F7" w14:textId="77777777" w:rsidR="00095362" w:rsidRDefault="00095362" w:rsidP="000C2D59">
      <w:pPr>
        <w:pStyle w:val="2f2"/>
      </w:pPr>
      <w:r>
        <w:t>w</w:t>
      </w:r>
      <w:r>
        <w:t>：表示写，会覆盖原有内容</w:t>
      </w:r>
    </w:p>
    <w:p w14:paraId="7CF5D8A4" w14:textId="77777777" w:rsidR="00095362" w:rsidRDefault="00095362" w:rsidP="000C2D59">
      <w:pPr>
        <w:pStyle w:val="2f2"/>
      </w:pPr>
      <w:r>
        <w:t xml:space="preserve">a: </w:t>
      </w:r>
      <w:r>
        <w:t>表示在原有文件后追加内容</w:t>
      </w:r>
    </w:p>
    <w:p w14:paraId="7E850A94" w14:textId="77777777" w:rsidR="00095362" w:rsidRDefault="00095362" w:rsidP="000C2D59">
      <w:pPr>
        <w:pStyle w:val="2f2"/>
      </w:pPr>
      <w:r>
        <w:t>"""</w:t>
      </w:r>
    </w:p>
    <w:p w14:paraId="47FD111B" w14:textId="77777777" w:rsidR="00095362" w:rsidRDefault="00095362" w:rsidP="000C2D59">
      <w:pPr>
        <w:pStyle w:val="1e"/>
      </w:pPr>
    </w:p>
    <w:p w14:paraId="03037705" w14:textId="77777777" w:rsidR="00095362" w:rsidRDefault="00095362" w:rsidP="000C2D59">
      <w:pPr>
        <w:pStyle w:val="2f2"/>
      </w:pPr>
      <w:r>
        <w:t xml:space="preserve"># </w:t>
      </w:r>
      <w:r>
        <w:t>读取文件</w:t>
      </w:r>
    </w:p>
    <w:p w14:paraId="36F9A527" w14:textId="77777777" w:rsidR="00095362" w:rsidRDefault="00095362" w:rsidP="000C2D59">
      <w:pPr>
        <w:pStyle w:val="2f2"/>
      </w:pPr>
      <w:r>
        <w:t>with open("username") as file_object2:</w:t>
      </w:r>
    </w:p>
    <w:p w14:paraId="224194B3" w14:textId="77777777" w:rsidR="00095362" w:rsidRDefault="00095362" w:rsidP="000C2D59">
      <w:pPr>
        <w:pStyle w:val="2f2"/>
      </w:pPr>
      <w:r>
        <w:t xml:space="preserve">    contents = file_object2.read()</w:t>
      </w:r>
    </w:p>
    <w:p w14:paraId="48F2651A" w14:textId="77777777" w:rsidR="00095362" w:rsidRDefault="00095362" w:rsidP="000C2D59">
      <w:pPr>
        <w:pStyle w:val="2f2"/>
      </w:pPr>
      <w:r>
        <w:t xml:space="preserve">    print(contents)</w:t>
      </w:r>
    </w:p>
    <w:p w14:paraId="161D7AA1" w14:textId="77777777" w:rsidR="00095362" w:rsidRDefault="00095362" w:rsidP="000C2D59">
      <w:pPr>
        <w:pStyle w:val="2f2"/>
      </w:pPr>
    </w:p>
    <w:p w14:paraId="03F62059" w14:textId="77777777" w:rsidR="00095362" w:rsidRDefault="00095362" w:rsidP="000C2D59">
      <w:pPr>
        <w:pStyle w:val="2f2"/>
      </w:pPr>
      <w:r>
        <w:t>"""</w:t>
      </w:r>
    </w:p>
    <w:p w14:paraId="1443B01B" w14:textId="77777777" w:rsidR="00095362" w:rsidRDefault="00095362" w:rsidP="000C2D59">
      <w:pPr>
        <w:pStyle w:val="2f2"/>
      </w:pPr>
      <w:r>
        <w:t>readlines():</w:t>
      </w:r>
      <w:r>
        <w:t>表示读取一行</w:t>
      </w:r>
    </w:p>
    <w:p w14:paraId="03C7B103" w14:textId="77777777" w:rsidR="00095362" w:rsidRDefault="00095362" w:rsidP="000C2D59">
      <w:pPr>
        <w:pStyle w:val="2f2"/>
      </w:pPr>
      <w:r>
        <w:t>"""</w:t>
      </w:r>
    </w:p>
    <w:p w14:paraId="1EDE7238" w14:textId="77777777" w:rsidR="00095362" w:rsidRDefault="00095362" w:rsidP="000C2D59">
      <w:pPr>
        <w:pStyle w:val="2f2"/>
      </w:pPr>
      <w:r>
        <w:t>with open("username") as file_object2:</w:t>
      </w:r>
    </w:p>
    <w:p w14:paraId="56D095AD" w14:textId="77777777" w:rsidR="00095362" w:rsidRDefault="00095362" w:rsidP="000C2D59">
      <w:pPr>
        <w:pStyle w:val="2f2"/>
      </w:pPr>
      <w:r>
        <w:t xml:space="preserve">    lines = file_object2.readlines()</w:t>
      </w:r>
    </w:p>
    <w:p w14:paraId="1B0AE4B1" w14:textId="77777777" w:rsidR="00095362" w:rsidRDefault="00095362" w:rsidP="000C2D59">
      <w:pPr>
        <w:pStyle w:val="2f2"/>
      </w:pPr>
      <w:r>
        <w:t>p_string = ''</w:t>
      </w:r>
    </w:p>
    <w:p w14:paraId="0BF421C9" w14:textId="77777777" w:rsidR="00095362" w:rsidRDefault="00095362" w:rsidP="000C2D59">
      <w:pPr>
        <w:pStyle w:val="2f2"/>
      </w:pPr>
      <w:r>
        <w:t>for line in lines:</w:t>
      </w:r>
    </w:p>
    <w:p w14:paraId="2FC0DA70" w14:textId="77777777" w:rsidR="00095362" w:rsidRDefault="00095362" w:rsidP="000C2D59">
      <w:pPr>
        <w:pStyle w:val="2f2"/>
      </w:pPr>
      <w:r>
        <w:t xml:space="preserve">    p_string += line.rstrip()</w:t>
      </w:r>
    </w:p>
    <w:p w14:paraId="1488B9EE" w14:textId="77777777" w:rsidR="00095362" w:rsidRDefault="00095362" w:rsidP="000C2D59">
      <w:pPr>
        <w:pStyle w:val="2f2"/>
      </w:pPr>
      <w:r>
        <w:t>print(p_string)</w:t>
      </w:r>
    </w:p>
    <w:p w14:paraId="5C519EA0" w14:textId="77777777" w:rsidR="00095362" w:rsidRDefault="00095362" w:rsidP="000C2D59">
      <w:pPr>
        <w:pStyle w:val="2f2"/>
      </w:pPr>
    </w:p>
    <w:p w14:paraId="423F3EAF" w14:textId="77777777" w:rsidR="00095362" w:rsidRDefault="00095362" w:rsidP="000C2D59">
      <w:pPr>
        <w:pStyle w:val="2f2"/>
      </w:pPr>
      <w:r>
        <w:t>--------------------------------------</w:t>
      </w:r>
    </w:p>
    <w:p w14:paraId="0F54A242" w14:textId="77777777" w:rsidR="00095362" w:rsidRDefault="00095362" w:rsidP="000C2D59">
      <w:pPr>
        <w:pStyle w:val="2f2"/>
      </w:pPr>
      <w:r>
        <w:t>I Love PythonI also love Java</w:t>
      </w:r>
    </w:p>
    <w:p w14:paraId="49A44230" w14:textId="77777777" w:rsidR="00095362" w:rsidRDefault="00095362" w:rsidP="00095362">
      <w:pPr>
        <w:pStyle w:val="2"/>
      </w:pPr>
      <w:r>
        <w:rPr>
          <w:rFonts w:hint="eastAsia"/>
        </w:rPr>
        <w:t>异常</w:t>
      </w:r>
    </w:p>
    <w:p w14:paraId="4073DDCD" w14:textId="68D74495" w:rsidR="00095362" w:rsidRDefault="00095362" w:rsidP="00095362">
      <w:pPr>
        <w:pStyle w:val="3"/>
      </w:pPr>
      <w:r>
        <w:t xml:space="preserve">ZeroDivisionError </w:t>
      </w:r>
      <w:r>
        <w:t>异常</w:t>
      </w:r>
    </w:p>
    <w:p w14:paraId="3810D34C" w14:textId="77777777" w:rsidR="00095362" w:rsidRDefault="00095362" w:rsidP="000C2D59">
      <w:pPr>
        <w:pStyle w:val="2f2"/>
      </w:pPr>
      <w:r>
        <w:t>try:</w:t>
      </w:r>
    </w:p>
    <w:p w14:paraId="7886CB92" w14:textId="77777777" w:rsidR="00095362" w:rsidRDefault="00095362" w:rsidP="000C2D59">
      <w:pPr>
        <w:pStyle w:val="2f2"/>
      </w:pPr>
      <w:r>
        <w:t xml:space="preserve">    print(5 / 0)</w:t>
      </w:r>
    </w:p>
    <w:p w14:paraId="663C8C62" w14:textId="77777777" w:rsidR="00095362" w:rsidRDefault="00095362" w:rsidP="000C2D59">
      <w:pPr>
        <w:pStyle w:val="2f2"/>
      </w:pPr>
      <w:r>
        <w:t>except ZeroDivisionError:</w:t>
      </w:r>
    </w:p>
    <w:p w14:paraId="3BE27E9E" w14:textId="77777777" w:rsidR="00095362" w:rsidRDefault="00095362" w:rsidP="000C2D59">
      <w:pPr>
        <w:pStyle w:val="2f2"/>
      </w:pPr>
      <w:r>
        <w:t xml:space="preserve">    print("not divide by zero!"</w:t>
      </w:r>
    </w:p>
    <w:p w14:paraId="7B204644" w14:textId="77777777" w:rsidR="00095362" w:rsidRDefault="00095362" w:rsidP="000C2D59">
      <w:pPr>
        <w:pStyle w:val="2f2"/>
      </w:pPr>
      <w:r>
        <w:t>-----------------------------------</w:t>
      </w:r>
    </w:p>
    <w:p w14:paraId="20349ADD" w14:textId="77777777" w:rsidR="00095362" w:rsidRDefault="00095362" w:rsidP="000C2D59">
      <w:pPr>
        <w:pStyle w:val="2f2"/>
      </w:pPr>
      <w:r>
        <w:t xml:space="preserve"> not divide by zero!</w:t>
      </w:r>
    </w:p>
    <w:p w14:paraId="57D901C4" w14:textId="77777777" w:rsidR="00095362" w:rsidRDefault="00095362" w:rsidP="00095362">
      <w:pPr>
        <w:pStyle w:val="3"/>
      </w:pPr>
      <w:r>
        <w:t xml:space="preserve">FileNotFoundError </w:t>
      </w:r>
      <w:r>
        <w:t>异常</w:t>
      </w:r>
    </w:p>
    <w:p w14:paraId="2E94D7AA" w14:textId="77777777" w:rsidR="00095362" w:rsidRDefault="00095362" w:rsidP="000C2D59">
      <w:pPr>
        <w:pStyle w:val="2f2"/>
      </w:pPr>
      <w:r>
        <w:t>try:</w:t>
      </w:r>
    </w:p>
    <w:p w14:paraId="1F227126" w14:textId="77777777" w:rsidR="00095362" w:rsidRDefault="00095362" w:rsidP="000C2D59">
      <w:pPr>
        <w:pStyle w:val="2f2"/>
      </w:pPr>
      <w:r>
        <w:t xml:space="preserve">    with open("username", 'w') as file_object:</w:t>
      </w:r>
    </w:p>
    <w:p w14:paraId="075B70DC" w14:textId="77777777" w:rsidR="00095362" w:rsidRDefault="00095362" w:rsidP="000C2D59">
      <w:pPr>
        <w:pStyle w:val="2f2"/>
      </w:pPr>
      <w:r>
        <w:t xml:space="preserve">        file_object.write("I Love Python\n")</w:t>
      </w:r>
    </w:p>
    <w:p w14:paraId="5A056849" w14:textId="77777777" w:rsidR="00095362" w:rsidRDefault="00095362" w:rsidP="000C2D59">
      <w:pPr>
        <w:pStyle w:val="2f2"/>
      </w:pPr>
      <w:r>
        <w:t xml:space="preserve">        file_object.write("I also love Java\n")</w:t>
      </w:r>
    </w:p>
    <w:p w14:paraId="1C7E937C" w14:textId="77777777" w:rsidR="00095362" w:rsidRDefault="00095362" w:rsidP="000C2D59">
      <w:pPr>
        <w:pStyle w:val="2f2"/>
      </w:pPr>
      <w:r>
        <w:t>except FileNotFoundError:</w:t>
      </w:r>
    </w:p>
    <w:p w14:paraId="3EECC327" w14:textId="77777777" w:rsidR="00095362" w:rsidRDefault="00095362" w:rsidP="000C2D59">
      <w:pPr>
        <w:pStyle w:val="2f2"/>
      </w:pPr>
      <w:r>
        <w:t xml:space="preserve">    print("File not exist")</w:t>
      </w:r>
    </w:p>
    <w:p w14:paraId="0AB22B1B" w14:textId="77777777" w:rsidR="00095362" w:rsidRDefault="00095362" w:rsidP="00095362">
      <w:pPr>
        <w:pStyle w:val="3"/>
      </w:pPr>
      <w:r>
        <w:t xml:space="preserve">else </w:t>
      </w:r>
      <w:r>
        <w:t>代码块</w:t>
      </w:r>
    </w:p>
    <w:p w14:paraId="7365EE74" w14:textId="77777777" w:rsidR="00095362" w:rsidRDefault="00095362" w:rsidP="000C2D59">
      <w:pPr>
        <w:pStyle w:val="2f2"/>
      </w:pPr>
      <w:r>
        <w:t>a = int(input("input a number: "))</w:t>
      </w:r>
    </w:p>
    <w:p w14:paraId="2879C982" w14:textId="77777777" w:rsidR="00095362" w:rsidRDefault="00095362" w:rsidP="000C2D59">
      <w:pPr>
        <w:pStyle w:val="2f2"/>
      </w:pPr>
      <w:r>
        <w:t>try:</w:t>
      </w:r>
    </w:p>
    <w:p w14:paraId="63345352" w14:textId="77777777" w:rsidR="00095362" w:rsidRDefault="00095362" w:rsidP="000C2D59">
      <w:pPr>
        <w:pStyle w:val="2f2"/>
      </w:pPr>
      <w:r>
        <w:t xml:space="preserve">    b = 5 / a</w:t>
      </w:r>
    </w:p>
    <w:p w14:paraId="696D5B7C" w14:textId="77777777" w:rsidR="00095362" w:rsidRDefault="00095362" w:rsidP="000C2D59">
      <w:pPr>
        <w:pStyle w:val="2f2"/>
      </w:pPr>
      <w:r>
        <w:t>except ZeroDivisionError:</w:t>
      </w:r>
    </w:p>
    <w:p w14:paraId="235B9710" w14:textId="77777777" w:rsidR="00095362" w:rsidRDefault="00095362" w:rsidP="000C2D59">
      <w:pPr>
        <w:pStyle w:val="2f2"/>
      </w:pPr>
      <w:r>
        <w:t xml:space="preserve">    print("not divide by zero!")</w:t>
      </w:r>
    </w:p>
    <w:p w14:paraId="0BBF13B0" w14:textId="77777777" w:rsidR="00095362" w:rsidRDefault="00095362" w:rsidP="000C2D59">
      <w:pPr>
        <w:pStyle w:val="2f2"/>
      </w:pPr>
      <w:r>
        <w:t>else:</w:t>
      </w:r>
    </w:p>
    <w:p w14:paraId="3C62F65E" w14:textId="77777777" w:rsidR="00095362" w:rsidRDefault="00095362" w:rsidP="000C2D59">
      <w:pPr>
        <w:pStyle w:val="2f2"/>
      </w:pPr>
      <w:r>
        <w:t xml:space="preserve">    print(b)</w:t>
      </w:r>
    </w:p>
    <w:p w14:paraId="3B924D2A" w14:textId="77777777" w:rsidR="00095362" w:rsidRDefault="00095362" w:rsidP="000C2D59">
      <w:pPr>
        <w:pStyle w:val="2f2"/>
      </w:pPr>
      <w:r>
        <w:t xml:space="preserve"> -----------------------------</w:t>
      </w:r>
    </w:p>
    <w:p w14:paraId="76A71600" w14:textId="77777777" w:rsidR="00095362" w:rsidRDefault="00095362" w:rsidP="000C2D59">
      <w:pPr>
        <w:pStyle w:val="2f2"/>
      </w:pPr>
      <w:r>
        <w:t xml:space="preserve"> input a number: 0</w:t>
      </w:r>
    </w:p>
    <w:p w14:paraId="030404BA" w14:textId="77777777" w:rsidR="00095362" w:rsidRDefault="00095362" w:rsidP="000C2D59">
      <w:pPr>
        <w:pStyle w:val="2f2"/>
      </w:pPr>
      <w:r>
        <w:t>not divide by zero!</w:t>
      </w:r>
    </w:p>
    <w:p w14:paraId="4C35F776" w14:textId="77777777" w:rsidR="00095362" w:rsidRDefault="00095362" w:rsidP="000C2D59">
      <w:pPr>
        <w:pStyle w:val="2f2"/>
      </w:pPr>
    </w:p>
    <w:p w14:paraId="4D6343EF" w14:textId="77777777" w:rsidR="00095362" w:rsidRDefault="00095362" w:rsidP="000C2D59">
      <w:pPr>
        <w:pStyle w:val="2f2"/>
      </w:pPr>
      <w:r>
        <w:t>input a number: 1</w:t>
      </w:r>
    </w:p>
    <w:p w14:paraId="7431FF0A" w14:textId="77777777" w:rsidR="00095362" w:rsidRDefault="00095362" w:rsidP="000C2D59">
      <w:pPr>
        <w:pStyle w:val="2f2"/>
      </w:pPr>
      <w:r>
        <w:t>5.0</w:t>
      </w:r>
    </w:p>
    <w:p w14:paraId="4107F6D0" w14:textId="77777777" w:rsidR="002E3AE4" w:rsidRDefault="002E3AE4" w:rsidP="002E3AE4">
      <w:pPr>
        <w:pStyle w:val="2"/>
      </w:pPr>
      <w:r>
        <w:rPr>
          <w:rFonts w:hint="eastAsia"/>
        </w:rPr>
        <w:t>测试代码</w:t>
      </w:r>
    </w:p>
    <w:p w14:paraId="69947049" w14:textId="77777777" w:rsidR="002E3AE4" w:rsidRDefault="002E3AE4" w:rsidP="000C2D59">
      <w:pPr>
        <w:pStyle w:val="2f2"/>
      </w:pPr>
      <w:r>
        <w:t># test09</w:t>
      </w:r>
    </w:p>
    <w:p w14:paraId="7EA4A1D8" w14:textId="77777777" w:rsidR="002E3AE4" w:rsidRDefault="002E3AE4" w:rsidP="000C2D59">
      <w:pPr>
        <w:pStyle w:val="2f2"/>
      </w:pPr>
      <w:r>
        <w:t>class Dog:</w:t>
      </w:r>
    </w:p>
    <w:p w14:paraId="0CE1C8F1" w14:textId="77777777" w:rsidR="002E3AE4" w:rsidRDefault="002E3AE4" w:rsidP="000C2D59">
      <w:pPr>
        <w:pStyle w:val="2f2"/>
      </w:pPr>
      <w:r>
        <w:t xml:space="preserve">    def __init__(self, name, age):</w:t>
      </w:r>
    </w:p>
    <w:p w14:paraId="4CE68790" w14:textId="77777777" w:rsidR="002E3AE4" w:rsidRDefault="002E3AE4" w:rsidP="000C2D59">
      <w:pPr>
        <w:pStyle w:val="2f2"/>
      </w:pPr>
      <w:r>
        <w:t xml:space="preserve">        self.name = name</w:t>
      </w:r>
    </w:p>
    <w:p w14:paraId="42EB7A20" w14:textId="77777777" w:rsidR="002E3AE4" w:rsidRDefault="002E3AE4" w:rsidP="000C2D59">
      <w:pPr>
        <w:pStyle w:val="2f2"/>
      </w:pPr>
      <w:r>
        <w:t xml:space="preserve">        self.age = age</w:t>
      </w:r>
    </w:p>
    <w:p w14:paraId="5EB8FD28" w14:textId="77777777" w:rsidR="002E3AE4" w:rsidRDefault="002E3AE4" w:rsidP="000C2D59">
      <w:pPr>
        <w:pStyle w:val="2f2"/>
      </w:pPr>
    </w:p>
    <w:p w14:paraId="79D4D812" w14:textId="77777777" w:rsidR="002E3AE4" w:rsidRDefault="002E3AE4" w:rsidP="000C2D59">
      <w:pPr>
        <w:pStyle w:val="2f2"/>
      </w:pPr>
      <w:r>
        <w:t xml:space="preserve">    def bite(self):</w:t>
      </w:r>
    </w:p>
    <w:p w14:paraId="757223FF" w14:textId="77777777" w:rsidR="002E3AE4" w:rsidRDefault="002E3AE4" w:rsidP="000C2D59">
      <w:pPr>
        <w:pStyle w:val="2f2"/>
      </w:pPr>
      <w:r>
        <w:t xml:space="preserve">        print("wangwang")</w:t>
      </w:r>
    </w:p>
    <w:p w14:paraId="36DBD869" w14:textId="77777777" w:rsidR="002E3AE4" w:rsidRDefault="002E3AE4" w:rsidP="000C2D59">
      <w:pPr>
        <w:pStyle w:val="2f2"/>
      </w:pPr>
    </w:p>
    <w:p w14:paraId="2B0A07D7" w14:textId="77777777" w:rsidR="002E3AE4" w:rsidRDefault="002E3AE4" w:rsidP="000C2D59">
      <w:pPr>
        <w:pStyle w:val="2f2"/>
      </w:pPr>
    </w:p>
    <w:p w14:paraId="3ADB98D3" w14:textId="77777777" w:rsidR="002E3AE4" w:rsidRDefault="002E3AE4" w:rsidP="000C2D59">
      <w:pPr>
        <w:pStyle w:val="2f2"/>
      </w:pPr>
      <w:r>
        <w:t>class BlueDog(Dog):</w:t>
      </w:r>
    </w:p>
    <w:p w14:paraId="1582A8B4" w14:textId="77777777" w:rsidR="002E3AE4" w:rsidRDefault="002E3AE4" w:rsidP="000C2D59">
      <w:pPr>
        <w:pStyle w:val="2f2"/>
      </w:pPr>
      <w:r>
        <w:t xml:space="preserve">    def __init__(self, name, age, log):</w:t>
      </w:r>
    </w:p>
    <w:p w14:paraId="508EB0E5" w14:textId="77777777" w:rsidR="002E3AE4" w:rsidRDefault="002E3AE4" w:rsidP="000C2D59">
      <w:pPr>
        <w:pStyle w:val="2f2"/>
      </w:pPr>
      <w:r>
        <w:t xml:space="preserve">        super().__init__(name, age)</w:t>
      </w:r>
    </w:p>
    <w:p w14:paraId="0D25212E" w14:textId="77777777" w:rsidR="002E3AE4" w:rsidRDefault="002E3AE4" w:rsidP="000C2D59">
      <w:pPr>
        <w:pStyle w:val="2f2"/>
      </w:pPr>
      <w:r>
        <w:t xml:space="preserve">        self.log = log</w:t>
      </w:r>
    </w:p>
    <w:p w14:paraId="647688F9" w14:textId="77777777" w:rsidR="002E3AE4" w:rsidRDefault="002E3AE4" w:rsidP="000C2D59">
      <w:pPr>
        <w:pStyle w:val="2f2"/>
      </w:pPr>
    </w:p>
    <w:p w14:paraId="32719931" w14:textId="77777777" w:rsidR="002E3AE4" w:rsidRDefault="002E3AE4" w:rsidP="000C2D59">
      <w:pPr>
        <w:pStyle w:val="2f2"/>
      </w:pPr>
      <w:r>
        <w:t xml:space="preserve">    def describe(self):</w:t>
      </w:r>
    </w:p>
    <w:p w14:paraId="4B0EB362" w14:textId="77777777" w:rsidR="002E3AE4" w:rsidRDefault="002E3AE4" w:rsidP="000C2D59">
      <w:pPr>
        <w:pStyle w:val="2f2"/>
      </w:pPr>
      <w:r>
        <w:t xml:space="preserve">        print(f"{self.name} {self.age} {self.log}")</w:t>
      </w:r>
    </w:p>
    <w:p w14:paraId="0E04947D" w14:textId="77777777" w:rsidR="002E3AE4" w:rsidRDefault="002E3AE4" w:rsidP="000C2D59">
      <w:pPr>
        <w:pStyle w:val="2f2"/>
      </w:pPr>
      <w:r>
        <w:t>------------------------------------------------</w:t>
      </w:r>
    </w:p>
    <w:p w14:paraId="60C149BD" w14:textId="77777777" w:rsidR="002E3AE4" w:rsidRDefault="002E3AE4" w:rsidP="000C2D59">
      <w:pPr>
        <w:pStyle w:val="2f2"/>
      </w:pPr>
      <w:r>
        <w:t>import unittest</w:t>
      </w:r>
    </w:p>
    <w:p w14:paraId="7236B8B1" w14:textId="77777777" w:rsidR="002E3AE4" w:rsidRDefault="002E3AE4" w:rsidP="000C2D59">
      <w:pPr>
        <w:pStyle w:val="2f2"/>
      </w:pPr>
      <w:r>
        <w:t>import test09 as t</w:t>
      </w:r>
    </w:p>
    <w:p w14:paraId="385840C2" w14:textId="77777777" w:rsidR="002E3AE4" w:rsidRDefault="002E3AE4" w:rsidP="000C2D59">
      <w:pPr>
        <w:pStyle w:val="2f2"/>
      </w:pPr>
    </w:p>
    <w:p w14:paraId="2CB92007" w14:textId="77777777" w:rsidR="002E3AE4" w:rsidRDefault="002E3AE4" w:rsidP="000C2D59">
      <w:pPr>
        <w:pStyle w:val="2f2"/>
      </w:pPr>
    </w:p>
    <w:p w14:paraId="550E864E" w14:textId="77777777" w:rsidR="002E3AE4" w:rsidRDefault="002E3AE4" w:rsidP="000C2D59">
      <w:pPr>
        <w:pStyle w:val="2f2"/>
      </w:pPr>
      <w:r>
        <w:t>class DogTestCase(unittest.TestCase):</w:t>
      </w:r>
    </w:p>
    <w:p w14:paraId="29434F68" w14:textId="77777777" w:rsidR="002E3AE4" w:rsidRDefault="002E3AE4" w:rsidP="000C2D59">
      <w:pPr>
        <w:pStyle w:val="2f2"/>
      </w:pPr>
      <w:r>
        <w:t xml:space="preserve">    def test_describe(self):</w:t>
      </w:r>
    </w:p>
    <w:p w14:paraId="1649FFEE" w14:textId="77777777" w:rsidR="002E3AE4" w:rsidRDefault="002E3AE4" w:rsidP="000C2D59">
      <w:pPr>
        <w:pStyle w:val="2f2"/>
      </w:pPr>
      <w:r>
        <w:t xml:space="preserve">        my_dog = t.BlueDog("john", 18, "hahaha")</w:t>
      </w:r>
    </w:p>
    <w:p w14:paraId="2FEC1B50" w14:textId="77777777" w:rsidR="002E3AE4" w:rsidRDefault="002E3AE4" w:rsidP="000C2D59">
      <w:pPr>
        <w:pStyle w:val="2f2"/>
      </w:pPr>
      <w:r>
        <w:t xml:space="preserve">        my_dog.describe()</w:t>
      </w:r>
    </w:p>
    <w:p w14:paraId="3A241607" w14:textId="77777777" w:rsidR="002E3AE4" w:rsidRDefault="002E3AE4" w:rsidP="000C2D59">
      <w:pPr>
        <w:pStyle w:val="1e"/>
      </w:pPr>
    </w:p>
    <w:p w14:paraId="0FF8B5D5" w14:textId="77777777" w:rsidR="002E3AE4" w:rsidRDefault="002E3AE4" w:rsidP="000C2D59">
      <w:pPr>
        <w:pStyle w:val="2f2"/>
      </w:pPr>
      <w:r>
        <w:t xml:space="preserve"># </w:t>
      </w:r>
      <w:r>
        <w:t>运行结果：</w:t>
      </w:r>
    </w:p>
    <w:p w14:paraId="5364603A" w14:textId="77777777" w:rsidR="002E3AE4" w:rsidRDefault="002E3AE4" w:rsidP="000C2D59">
      <w:pPr>
        <w:pStyle w:val="2f2"/>
      </w:pPr>
      <w:r>
        <w:t>Testing started at 22:10 ...</w:t>
      </w:r>
    </w:p>
    <w:p w14:paraId="5D2D9046" w14:textId="77777777" w:rsidR="002E3AE4" w:rsidRDefault="002E3AE4" w:rsidP="000C2D59">
      <w:pPr>
        <w:pStyle w:val="2f2"/>
      </w:pPr>
    </w:p>
    <w:p w14:paraId="3804C3E4" w14:textId="77777777" w:rsidR="002E3AE4" w:rsidRDefault="002E3AE4" w:rsidP="000C2D59">
      <w:pPr>
        <w:pStyle w:val="2f2"/>
      </w:pPr>
      <w:r>
        <w:t>Ran 1 test in 0.003s</w:t>
      </w:r>
    </w:p>
    <w:p w14:paraId="29DBE256" w14:textId="77777777" w:rsidR="002E3AE4" w:rsidRDefault="002E3AE4" w:rsidP="000C2D59">
      <w:pPr>
        <w:pStyle w:val="2f2"/>
      </w:pPr>
    </w:p>
    <w:p w14:paraId="7386D548" w14:textId="77777777" w:rsidR="002E3AE4" w:rsidRDefault="002E3AE4" w:rsidP="000C2D59">
      <w:pPr>
        <w:pStyle w:val="2f2"/>
      </w:pPr>
      <w:r>
        <w:t>OK</w:t>
      </w:r>
    </w:p>
    <w:p w14:paraId="16B11568" w14:textId="77777777" w:rsidR="002E3AE4" w:rsidRDefault="002E3AE4" w:rsidP="000C2D59">
      <w:pPr>
        <w:pStyle w:val="2f2"/>
      </w:pPr>
      <w:r>
        <w:t>Launching unittests with arguments python -m unittest test12.DogTestCase.test_describe in D:\pythonProject\Exer</w:t>
      </w:r>
    </w:p>
    <w:p w14:paraId="630511E2" w14:textId="77777777" w:rsidR="002E3AE4" w:rsidRDefault="002E3AE4" w:rsidP="000C2D59">
      <w:pPr>
        <w:pStyle w:val="2f2"/>
      </w:pPr>
    </w:p>
    <w:p w14:paraId="548BFCC4" w14:textId="77777777" w:rsidR="002E3AE4" w:rsidRDefault="002E3AE4" w:rsidP="000C2D59">
      <w:pPr>
        <w:pStyle w:val="2f2"/>
      </w:pPr>
      <w:r>
        <w:t>Process finished with exit code 0</w:t>
      </w:r>
    </w:p>
    <w:p w14:paraId="2156B58F" w14:textId="77777777" w:rsidR="007C2E97" w:rsidRDefault="002E3AE4" w:rsidP="000C2D59">
      <w:pPr>
        <w:pStyle w:val="2f2"/>
      </w:pPr>
      <w:r>
        <w:t>john 18 hahaha</w:t>
      </w:r>
    </w:p>
    <w:p w14:paraId="61E447FB" w14:textId="77777777" w:rsidR="007C2E97" w:rsidRDefault="007C2E97" w:rsidP="007C2E97">
      <w:pPr>
        <w:pStyle w:val="2"/>
      </w:pPr>
      <w:r w:rsidRPr="007C2E97">
        <w:t>思考题</w:t>
      </w:r>
    </w:p>
    <w:p w14:paraId="30D6B0D6" w14:textId="7F41D347" w:rsidR="007C2E97" w:rsidRDefault="005413F5" w:rsidP="000C2D59">
      <w:pPr>
        <w:pStyle w:val="1e"/>
      </w:pPr>
      <w:r w:rsidRPr="005413F5">
        <w:rPr>
          <w:rFonts w:hint="eastAsia"/>
        </w:rPr>
        <w:t>1.</w:t>
      </w:r>
      <w:r w:rsidR="007C2E97" w:rsidRPr="007C2E97">
        <w:rPr>
          <w:rFonts w:hint="eastAsia"/>
        </w:rPr>
        <w:t>有四个数字：</w:t>
      </w:r>
      <w:r w:rsidR="007C2E97" w:rsidRPr="007C2E97">
        <w:t>1、2、3、4，能组成多少个互不相同且无重复数字的三位数？各是多少？</w:t>
      </w:r>
    </w:p>
    <w:p w14:paraId="0F03E875" w14:textId="080A2A60" w:rsidR="005B20B1" w:rsidRPr="00422D0B" w:rsidRDefault="005413F5" w:rsidP="005B20B1">
      <w:pPr>
        <w:spacing w:line="360" w:lineRule="auto"/>
        <w:ind w:left="0"/>
        <w:rPr>
          <w:sz w:val="24"/>
        </w:rPr>
      </w:pPr>
      <w:r w:rsidRPr="005D1A12">
        <w:rPr>
          <w:rFonts w:asciiTheme="minorEastAsia" w:eastAsiaTheme="minorEastAsia" w:hAnsiTheme="minorEastAsia" w:cs="Huawei Sans"/>
          <w:sz w:val="24"/>
          <w:szCs w:val="24"/>
        </w:rPr>
        <w:t>2.</w:t>
      </w:r>
      <w:r w:rsidR="00AC51DC" w:rsidRPr="005D1A12">
        <w:rPr>
          <w:rFonts w:asciiTheme="minorEastAsia" w:eastAsiaTheme="minorEastAsia" w:hAnsiTheme="minorEastAsia" w:cs="Huawei Sans" w:hint="eastAsia"/>
          <w:sz w:val="24"/>
          <w:szCs w:val="24"/>
        </w:rPr>
        <w:t>从键盘输入一个字符串，将小写字母全部转换成大写字母，然后输出到一个磁盘文件</w:t>
      </w:r>
      <w:r w:rsidR="00AC51DC" w:rsidRPr="005D1A12">
        <w:rPr>
          <w:rFonts w:asciiTheme="minorEastAsia" w:eastAsiaTheme="minorEastAsia" w:hAnsiTheme="minorEastAsia" w:cs="Huawei Sans"/>
          <w:sz w:val="24"/>
          <w:szCs w:val="24"/>
        </w:rPr>
        <w:t>"test"中保存。</w:t>
      </w:r>
      <w:bookmarkEnd w:id="1"/>
      <w:r w:rsidR="00DA7AC8" w:rsidRPr="005D1A12">
        <w:rPr>
          <w:rFonts w:asciiTheme="minorEastAsia" w:eastAsiaTheme="minorEastAsia" w:hAnsiTheme="minorEastAsia" w:cs="Huawei Sans"/>
          <w:sz w:val="24"/>
          <w:szCs w:val="24"/>
        </w:rPr>
        <w:br w:type="page"/>
      </w:r>
      <w:r w:rsidR="005B20B1" w:rsidRPr="00A074A0">
        <w:rPr>
          <w:noProof/>
          <w:sz w:val="24"/>
        </w:rPr>
        <w:drawing>
          <wp:inline distT="0" distB="0" distL="0" distR="0" wp14:anchorId="715A6B9B" wp14:editId="34DEFFD0">
            <wp:extent cx="467360" cy="467360"/>
            <wp:effectExtent l="0" t="0" r="0" b="0"/>
            <wp:docPr id="12" name="图片 3" descr="庆典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庆典校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r w:rsidR="005B20B1" w:rsidRPr="00422D0B">
        <w:rPr>
          <w:sz w:val="24"/>
        </w:rPr>
        <w:t xml:space="preserve"> </w:t>
      </w:r>
      <w:r w:rsidR="005B20B1" w:rsidRPr="00A074A0">
        <w:rPr>
          <w:noProof/>
          <w:sz w:val="24"/>
        </w:rPr>
        <w:drawing>
          <wp:inline distT="0" distB="0" distL="0" distR="0" wp14:anchorId="6A08949E" wp14:editId="663A6B3B">
            <wp:extent cx="1521460" cy="286385"/>
            <wp:effectExtent l="0" t="0" r="0" b="0"/>
            <wp:docPr id="13" name="图片 4" descr="校名 标准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校名 标准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460" cy="286385"/>
                    </a:xfrm>
                    <a:prstGeom prst="rect">
                      <a:avLst/>
                    </a:prstGeom>
                    <a:noFill/>
                    <a:ln>
                      <a:noFill/>
                    </a:ln>
                  </pic:spPr>
                </pic:pic>
              </a:graphicData>
            </a:graphic>
          </wp:inline>
        </w:drawing>
      </w:r>
      <w:r w:rsidR="005B20B1" w:rsidRPr="00422D0B">
        <w:rPr>
          <w:sz w:val="24"/>
        </w:rPr>
        <w:t xml:space="preserve">      </w:t>
      </w:r>
    </w:p>
    <w:p w14:paraId="23F97E5D"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35716F8E"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5BD17626"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hint="eastAsia"/>
          <w:b/>
          <w:bCs/>
          <w:kern w:val="2"/>
          <w:sz w:val="52"/>
          <w:szCs w:val="52"/>
        </w:rPr>
        <w:t>模式识别与统计学习</w:t>
      </w:r>
    </w:p>
    <w:p w14:paraId="0DAE684C"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b/>
          <w:bCs/>
          <w:kern w:val="2"/>
          <w:sz w:val="52"/>
          <w:szCs w:val="52"/>
        </w:rPr>
        <w:t>实验报告</w:t>
      </w:r>
    </w:p>
    <w:p w14:paraId="76E3F2F0" w14:textId="02F37329" w:rsidR="005B20B1" w:rsidRPr="005B20B1" w:rsidRDefault="005B20B1" w:rsidP="005B20B1">
      <w:pPr>
        <w:widowControl w:val="0"/>
        <w:topLinePunct w:val="0"/>
        <w:adjustRightInd/>
        <w:snapToGrid/>
        <w:spacing w:before="0" w:after="0" w:line="360" w:lineRule="auto"/>
        <w:ind w:left="0"/>
        <w:jc w:val="center"/>
        <w:outlineLvl w:val="0"/>
        <w:rPr>
          <w:rFonts w:ascii="Times New Roman" w:eastAsia="宋体" w:hAnsi="宋体" w:cs="Times New Roman"/>
          <w:b/>
          <w:bCs/>
          <w:kern w:val="2"/>
          <w:sz w:val="36"/>
          <w:szCs w:val="36"/>
        </w:rPr>
      </w:pPr>
      <w:r w:rsidRPr="005B20B1">
        <w:rPr>
          <w:rFonts w:ascii="Times New Roman" w:eastAsia="宋体" w:hAnsi="宋体" w:cs="Times New Roman"/>
          <w:b/>
          <w:bCs/>
          <w:kern w:val="2"/>
          <w:sz w:val="36"/>
          <w:szCs w:val="36"/>
        </w:rPr>
        <w:t>（</w:t>
      </w:r>
      <w:r>
        <w:rPr>
          <w:rFonts w:ascii="Times New Roman" w:eastAsia="宋体" w:hAnsi="宋体" w:cs="Times New Roman" w:hint="eastAsia"/>
          <w:b/>
          <w:bCs/>
          <w:kern w:val="2"/>
          <w:sz w:val="36"/>
          <w:szCs w:val="36"/>
        </w:rPr>
        <w:t>一</w:t>
      </w:r>
      <w:r w:rsidRPr="005B20B1">
        <w:rPr>
          <w:rFonts w:ascii="Times New Roman" w:eastAsia="宋体" w:hAnsi="宋体" w:cs="Times New Roman"/>
          <w:b/>
          <w:bCs/>
          <w:kern w:val="2"/>
          <w:sz w:val="36"/>
          <w:szCs w:val="36"/>
        </w:rPr>
        <w:t>）</w:t>
      </w:r>
    </w:p>
    <w:p w14:paraId="21EBDE65"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p>
    <w:p w14:paraId="70BF903F"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r w:rsidRPr="005B20B1">
        <w:rPr>
          <w:rFonts w:ascii="Times New Roman" w:eastAsia="宋体" w:hAnsi="Times New Roman" w:cs="Times New Roman"/>
          <w:b/>
          <w:bCs/>
          <w:kern w:val="2"/>
          <w:sz w:val="36"/>
          <w:szCs w:val="36"/>
        </w:rPr>
        <w:t>2021- 20</w:t>
      </w:r>
      <w:r w:rsidRPr="005B20B1">
        <w:rPr>
          <w:rFonts w:ascii="Times New Roman" w:eastAsia="宋体" w:hAnsi="Times New Roman" w:cs="Times New Roman" w:hint="eastAsia"/>
          <w:b/>
          <w:bCs/>
          <w:kern w:val="2"/>
          <w:sz w:val="36"/>
          <w:szCs w:val="36"/>
        </w:rPr>
        <w:t>2</w:t>
      </w:r>
      <w:r w:rsidRPr="005B20B1">
        <w:rPr>
          <w:rFonts w:ascii="Times New Roman" w:eastAsia="宋体" w:hAnsi="Times New Roman" w:cs="Times New Roman"/>
          <w:b/>
          <w:bCs/>
          <w:kern w:val="2"/>
          <w:sz w:val="36"/>
          <w:szCs w:val="36"/>
        </w:rPr>
        <w:t xml:space="preserve">2 </w:t>
      </w:r>
      <w:r w:rsidRPr="005B20B1">
        <w:rPr>
          <w:rFonts w:ascii="Times New Roman" w:eastAsia="宋体" w:hAnsi="Times New Roman" w:cs="Times New Roman"/>
          <w:b/>
          <w:bCs/>
          <w:kern w:val="2"/>
          <w:sz w:val="36"/>
          <w:szCs w:val="36"/>
        </w:rPr>
        <w:t>学年第</w:t>
      </w:r>
      <w:r w:rsidRPr="005B20B1">
        <w:rPr>
          <w:rFonts w:ascii="Times New Roman" w:eastAsia="宋体" w:hAnsi="Times New Roman" w:cs="Times New Roman"/>
          <w:b/>
          <w:bCs/>
          <w:kern w:val="2"/>
          <w:sz w:val="36"/>
          <w:szCs w:val="36"/>
        </w:rPr>
        <w:t xml:space="preserve"> 2 </w:t>
      </w:r>
      <w:r w:rsidRPr="005B20B1">
        <w:rPr>
          <w:rFonts w:ascii="Times New Roman" w:eastAsia="宋体" w:hAnsi="Times New Roman" w:cs="Times New Roman"/>
          <w:b/>
          <w:bCs/>
          <w:kern w:val="2"/>
          <w:sz w:val="36"/>
          <w:szCs w:val="36"/>
        </w:rPr>
        <w:t>学期</w:t>
      </w:r>
    </w:p>
    <w:p w14:paraId="000DACA3"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27A4A47C"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7246F685"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tbl>
      <w:tblPr>
        <w:tblW w:w="0" w:type="auto"/>
        <w:jc w:val="center"/>
        <w:tblLayout w:type="fixed"/>
        <w:tblCellMar>
          <w:left w:w="0" w:type="dxa"/>
          <w:right w:w="567" w:type="dxa"/>
        </w:tblCellMar>
        <w:tblLook w:val="0000" w:firstRow="0" w:lastRow="0" w:firstColumn="0" w:lastColumn="0" w:noHBand="0" w:noVBand="0"/>
      </w:tblPr>
      <w:tblGrid>
        <w:gridCol w:w="1843"/>
        <w:gridCol w:w="5285"/>
      </w:tblGrid>
      <w:tr w:rsidR="005B20B1" w:rsidRPr="005B20B1" w14:paraId="56CD188C" w14:textId="77777777" w:rsidTr="005D1A12">
        <w:trPr>
          <w:trHeight w:val="760"/>
          <w:jc w:val="center"/>
        </w:trPr>
        <w:tc>
          <w:tcPr>
            <w:tcW w:w="1843" w:type="dxa"/>
            <w:vAlign w:val="bottom"/>
          </w:tcPr>
          <w:p w14:paraId="276C531D"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hint="eastAsia"/>
                <w:kern w:val="2"/>
                <w:sz w:val="28"/>
                <w:szCs w:val="28"/>
              </w:rPr>
              <w:t>题目：</w:t>
            </w:r>
          </w:p>
        </w:tc>
        <w:tc>
          <w:tcPr>
            <w:tcW w:w="5285" w:type="dxa"/>
            <w:tcBorders>
              <w:top w:val="nil"/>
              <w:left w:val="nil"/>
              <w:bottom w:val="single" w:sz="4" w:space="0" w:color="auto"/>
              <w:right w:val="nil"/>
            </w:tcBorders>
            <w:vAlign w:val="bottom"/>
          </w:tcPr>
          <w:p w14:paraId="01BD50B0" w14:textId="07EC8352"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特征工程</w:t>
            </w:r>
          </w:p>
        </w:tc>
      </w:tr>
      <w:tr w:rsidR="005B20B1" w:rsidRPr="005B20B1" w14:paraId="1970C792" w14:textId="77777777" w:rsidTr="005D1A12">
        <w:trPr>
          <w:trHeight w:val="760"/>
          <w:jc w:val="center"/>
        </w:trPr>
        <w:tc>
          <w:tcPr>
            <w:tcW w:w="1843" w:type="dxa"/>
            <w:vAlign w:val="bottom"/>
          </w:tcPr>
          <w:p w14:paraId="15339DF0"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专业：</w:t>
            </w:r>
          </w:p>
        </w:tc>
        <w:tc>
          <w:tcPr>
            <w:tcW w:w="5285" w:type="dxa"/>
            <w:tcBorders>
              <w:top w:val="nil"/>
              <w:left w:val="nil"/>
              <w:bottom w:val="single" w:sz="4" w:space="0" w:color="auto"/>
              <w:right w:val="nil"/>
            </w:tcBorders>
            <w:vAlign w:val="bottom"/>
          </w:tcPr>
          <w:p w14:paraId="783EB9F4"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4961E143" w14:textId="77777777" w:rsidTr="005D1A12">
        <w:trPr>
          <w:trHeight w:val="760"/>
          <w:jc w:val="center"/>
        </w:trPr>
        <w:tc>
          <w:tcPr>
            <w:tcW w:w="1843" w:type="dxa"/>
            <w:vAlign w:val="bottom"/>
          </w:tcPr>
          <w:p w14:paraId="16A4DE52"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班级：</w:t>
            </w:r>
          </w:p>
        </w:tc>
        <w:tc>
          <w:tcPr>
            <w:tcW w:w="5285" w:type="dxa"/>
            <w:tcBorders>
              <w:top w:val="single" w:sz="4" w:space="0" w:color="auto"/>
              <w:left w:val="nil"/>
              <w:bottom w:val="single" w:sz="4" w:space="0" w:color="auto"/>
              <w:right w:val="nil"/>
            </w:tcBorders>
            <w:vAlign w:val="bottom"/>
          </w:tcPr>
          <w:p w14:paraId="4DF19EB2"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5177A3B4" w14:textId="77777777" w:rsidTr="005D1A12">
        <w:trPr>
          <w:trHeight w:val="774"/>
          <w:jc w:val="center"/>
        </w:trPr>
        <w:tc>
          <w:tcPr>
            <w:tcW w:w="1843" w:type="dxa"/>
            <w:vAlign w:val="bottom"/>
          </w:tcPr>
          <w:p w14:paraId="4B0BB5EF"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学号：</w:t>
            </w:r>
          </w:p>
        </w:tc>
        <w:tc>
          <w:tcPr>
            <w:tcW w:w="5285" w:type="dxa"/>
            <w:tcBorders>
              <w:top w:val="nil"/>
              <w:left w:val="nil"/>
              <w:bottom w:val="single" w:sz="4" w:space="0" w:color="auto"/>
              <w:right w:val="nil"/>
            </w:tcBorders>
            <w:vAlign w:val="bottom"/>
          </w:tcPr>
          <w:p w14:paraId="1B4F6F90"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736859AC" w14:textId="77777777" w:rsidTr="005D1A12">
        <w:trPr>
          <w:trHeight w:val="774"/>
          <w:jc w:val="center"/>
        </w:trPr>
        <w:tc>
          <w:tcPr>
            <w:tcW w:w="1843" w:type="dxa"/>
            <w:vAlign w:val="bottom"/>
          </w:tcPr>
          <w:p w14:paraId="75D019A9"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姓名：</w:t>
            </w:r>
          </w:p>
        </w:tc>
        <w:tc>
          <w:tcPr>
            <w:tcW w:w="5285" w:type="dxa"/>
            <w:tcBorders>
              <w:top w:val="nil"/>
              <w:left w:val="nil"/>
              <w:bottom w:val="single" w:sz="4" w:space="0" w:color="auto"/>
              <w:right w:val="nil"/>
            </w:tcBorders>
            <w:vAlign w:val="bottom"/>
          </w:tcPr>
          <w:p w14:paraId="4B757077"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bl>
    <w:p w14:paraId="05451087" w14:textId="77777777" w:rsidR="005B20B1" w:rsidRPr="005B20B1" w:rsidRDefault="005B20B1"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4597B407" w14:textId="77777777" w:rsidR="005B20B1" w:rsidRPr="005B20B1" w:rsidRDefault="005B20B1"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67E25817"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kern w:val="2"/>
          <w:sz w:val="28"/>
          <w:szCs w:val="28"/>
        </w:rPr>
        <w:sectPr w:rsidR="005B20B1" w:rsidRPr="005B20B1" w:rsidSect="005D1A12">
          <w:pgSz w:w="11907" w:h="16839" w:code="9"/>
          <w:pgMar w:top="1134" w:right="1418" w:bottom="1134" w:left="1418" w:header="851" w:footer="992" w:gutter="0"/>
          <w:pgNumType w:start="1"/>
          <w:cols w:space="720"/>
          <w:titlePg/>
          <w:docGrid w:type="lines" w:linePitch="300"/>
        </w:sectPr>
      </w:pPr>
      <w:r w:rsidRPr="005B20B1">
        <w:rPr>
          <w:rFonts w:ascii="Times New Roman" w:eastAsia="宋体" w:hAnsi="Times New Roman" w:cs="Times New Roman"/>
          <w:kern w:val="2"/>
          <w:sz w:val="28"/>
          <w:szCs w:val="28"/>
        </w:rPr>
        <w:t xml:space="preserve">20    </w:t>
      </w:r>
      <w:r w:rsidRPr="005B20B1">
        <w:rPr>
          <w:rFonts w:ascii="Times New Roman" w:eastAsia="宋体" w:hAnsi="Times New Roman" w:cs="Times New Roman"/>
          <w:kern w:val="2"/>
          <w:sz w:val="28"/>
          <w:szCs w:val="28"/>
        </w:rPr>
        <w:t>年</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月</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日</w:t>
      </w:r>
    </w:p>
    <w:p w14:paraId="0408B617" w14:textId="5299A73B" w:rsidR="00E7270D" w:rsidRPr="00E76334" w:rsidRDefault="00E7270D" w:rsidP="005B20B1">
      <w:pPr>
        <w:pStyle w:val="1"/>
      </w:pPr>
      <w:r w:rsidRPr="00E76334">
        <w:rPr>
          <w:rFonts w:hint="eastAsia"/>
        </w:rPr>
        <w:t>特征工程</w:t>
      </w:r>
      <w:bookmarkEnd w:id="2"/>
      <w:bookmarkEnd w:id="3"/>
    </w:p>
    <w:p w14:paraId="5D3E45B4" w14:textId="77777777" w:rsidR="00E7270D" w:rsidRPr="00E76334" w:rsidRDefault="00E7270D" w:rsidP="00E7270D">
      <w:pPr>
        <w:pStyle w:val="2"/>
      </w:pPr>
      <w:bookmarkStart w:id="4" w:name="_Toc47648712"/>
      <w:bookmarkStart w:id="5" w:name="_Toc49759476"/>
      <w:r w:rsidRPr="00E76334">
        <w:rPr>
          <w:rFonts w:hint="eastAsia"/>
        </w:rPr>
        <w:t>实验介绍</w:t>
      </w:r>
      <w:bookmarkEnd w:id="4"/>
      <w:bookmarkEnd w:id="5"/>
    </w:p>
    <w:p w14:paraId="3904F0D1" w14:textId="77777777" w:rsidR="00E7270D" w:rsidRPr="00E76334" w:rsidRDefault="00E7270D" w:rsidP="00E7270D">
      <w:pPr>
        <w:pStyle w:val="3"/>
        <w:rPr>
          <w:rFonts w:hAnsi="Times New Roman"/>
          <w:bCs/>
          <w:i/>
          <w:iCs/>
          <w:color w:val="0000FF"/>
          <w:kern w:val="2"/>
          <w:sz w:val="21"/>
        </w:rPr>
      </w:pPr>
      <w:bookmarkStart w:id="6" w:name="_Toc47648713"/>
      <w:bookmarkStart w:id="7" w:name="_Toc49759477"/>
      <w:r w:rsidRPr="00E76334">
        <w:rPr>
          <w:rFonts w:hint="eastAsia"/>
        </w:rPr>
        <w:t>关于本实验</w:t>
      </w:r>
      <w:bookmarkEnd w:id="6"/>
      <w:bookmarkEnd w:id="7"/>
    </w:p>
    <w:p w14:paraId="0D976762" w14:textId="77777777" w:rsidR="00E7270D" w:rsidRPr="00DD3BDF" w:rsidRDefault="00E7270D" w:rsidP="000C2D59">
      <w:pPr>
        <w:pStyle w:val="1e"/>
      </w:pPr>
      <w:r w:rsidRPr="00DD3BDF">
        <w:rPr>
          <w:rFonts w:hint="eastAsia"/>
        </w:rPr>
        <w:t>本次实验我们将介绍特征选择和降维技术，作为数据挖掘工程中的重要环节，两种技术都可以提升模型的性能、模型运行效率和数据的可用性。</w:t>
      </w:r>
    </w:p>
    <w:p w14:paraId="0465CBD5" w14:textId="77777777" w:rsidR="00E7270D" w:rsidRPr="00DD3BDF" w:rsidRDefault="00E7270D" w:rsidP="000C2D59">
      <w:pPr>
        <w:pStyle w:val="1e"/>
      </w:pPr>
      <w:r w:rsidRPr="00DD3BDF">
        <w:rPr>
          <w:rFonts w:hint="eastAsia"/>
        </w:rPr>
        <w:t>特征选择和降维都是在数据建模之前，对原始数据特征进行选择或是压缩的重要环节，也是数据挖掘过程中非常需要处理技巧和消耗时间较多的环节。本章选择最常用的特征选择和降维方法进行练习，希望进一步加强读者对特征选择和降维方法的理解，帮助读者掌握常规的特征选择和降维方法。</w:t>
      </w:r>
    </w:p>
    <w:p w14:paraId="50496AD1" w14:textId="77777777" w:rsidR="00E7270D" w:rsidRPr="00DD3BDF" w:rsidRDefault="00E7270D" w:rsidP="000C2D59">
      <w:pPr>
        <w:pStyle w:val="1e"/>
      </w:pPr>
      <w:r w:rsidRPr="00DD3BDF">
        <w:rPr>
          <w:rFonts w:hint="eastAsia"/>
        </w:rPr>
        <w:t>本次实验数据的特征数量其实是比较少的，但是这里我们为了为大家演示不同特征选择方法的使用，我们分别使用了Filter、Wrapper和Embedded三种方法。最后为大家介绍PCA的实现方法。</w:t>
      </w:r>
    </w:p>
    <w:p w14:paraId="2B93B5DC" w14:textId="77777777" w:rsidR="00E7270D" w:rsidRPr="00E76334" w:rsidRDefault="00E7270D" w:rsidP="00E7270D">
      <w:pPr>
        <w:pStyle w:val="3"/>
      </w:pPr>
      <w:bookmarkStart w:id="8" w:name="_Toc47648714"/>
      <w:bookmarkStart w:id="9" w:name="_Toc49759478"/>
      <w:r w:rsidRPr="00E76334">
        <w:rPr>
          <w:rFonts w:hint="eastAsia"/>
        </w:rPr>
        <w:t>实验目的</w:t>
      </w:r>
      <w:bookmarkEnd w:id="8"/>
      <w:bookmarkEnd w:id="9"/>
    </w:p>
    <w:p w14:paraId="5CB47BE8" w14:textId="77777777" w:rsidR="00E7270D" w:rsidRPr="00DD3BDF" w:rsidRDefault="00E7270D" w:rsidP="000C2D59">
      <w:pPr>
        <w:pStyle w:val="1e"/>
      </w:pPr>
      <w:r w:rsidRPr="00DD3BDF">
        <w:rPr>
          <w:rFonts w:hint="eastAsia"/>
        </w:rPr>
        <w:t>本章包括两大部分实验：</w:t>
      </w:r>
    </w:p>
    <w:p w14:paraId="13025BF6" w14:textId="77777777" w:rsidR="00E7270D" w:rsidRPr="00DD3BDF" w:rsidRDefault="00E7270D" w:rsidP="000C2D59">
      <w:pPr>
        <w:pStyle w:val="1e"/>
      </w:pPr>
      <w:r w:rsidRPr="00DD3BDF">
        <w:rPr>
          <w:rFonts w:hint="eastAsia"/>
        </w:rPr>
        <w:t>1、特征选择，包括特征选择3种常见方法Filter、Wrapper、Embedding所涉及的经典选择方法；</w:t>
      </w:r>
    </w:p>
    <w:p w14:paraId="5C8E9653" w14:textId="77777777" w:rsidR="00E7270D" w:rsidRPr="00DD3BDF" w:rsidRDefault="00E7270D" w:rsidP="000C2D59">
      <w:pPr>
        <w:pStyle w:val="1e"/>
      </w:pPr>
      <w:r w:rsidRPr="00DD3BDF">
        <w:rPr>
          <w:rFonts w:hint="eastAsia"/>
        </w:rPr>
        <w:t>2、PCA降维，具体题目如下：</w:t>
      </w:r>
    </w:p>
    <w:p w14:paraId="6529E390" w14:textId="77777777" w:rsidR="00E7270D" w:rsidRPr="00DD3BDF" w:rsidRDefault="00E7270D" w:rsidP="000C2D59">
      <w:pPr>
        <w:pStyle w:val="1e"/>
      </w:pPr>
      <w:r w:rsidRPr="00DD3BDF">
        <w:rPr>
          <w:rFonts w:hint="eastAsia"/>
        </w:rPr>
        <w:t>特征选择 - Filter方法</w:t>
      </w:r>
    </w:p>
    <w:p w14:paraId="130BFD5B" w14:textId="77777777" w:rsidR="00E7270D" w:rsidRPr="00DD3BDF" w:rsidRDefault="00E7270D" w:rsidP="000C2D59">
      <w:pPr>
        <w:pStyle w:val="1e"/>
      </w:pPr>
      <w:r w:rsidRPr="00DD3BDF">
        <w:rPr>
          <w:rFonts w:hint="eastAsia"/>
        </w:rPr>
        <w:t>特征选择 - Wrapper方法</w:t>
      </w:r>
    </w:p>
    <w:p w14:paraId="4E035111" w14:textId="77777777" w:rsidR="00E7270D" w:rsidRPr="00DD3BDF" w:rsidRDefault="00E7270D" w:rsidP="000C2D59">
      <w:pPr>
        <w:pStyle w:val="1e"/>
      </w:pPr>
      <w:r w:rsidRPr="00DD3BDF">
        <w:rPr>
          <w:rFonts w:hint="eastAsia"/>
        </w:rPr>
        <w:t>特征选择 - Embedding方法</w:t>
      </w:r>
    </w:p>
    <w:p w14:paraId="7049DE2D" w14:textId="77777777" w:rsidR="00E7270D" w:rsidRPr="00DD3BDF" w:rsidRDefault="00E7270D" w:rsidP="000C2D59">
      <w:pPr>
        <w:pStyle w:val="1e"/>
      </w:pPr>
      <w:r w:rsidRPr="00DD3BDF">
        <w:rPr>
          <w:rFonts w:hint="eastAsia"/>
        </w:rPr>
        <w:t>降维 - PCA原理实现</w:t>
      </w:r>
    </w:p>
    <w:p w14:paraId="5CDD5EDB" w14:textId="77777777" w:rsidR="00E7270D" w:rsidRPr="00E76334" w:rsidRDefault="00E7270D" w:rsidP="00E7270D">
      <w:pPr>
        <w:pStyle w:val="2"/>
      </w:pPr>
      <w:bookmarkStart w:id="10" w:name="_Toc47648715"/>
      <w:bookmarkStart w:id="11" w:name="_Toc49759479"/>
      <w:r w:rsidRPr="00E76334">
        <w:rPr>
          <w:rFonts w:hint="eastAsia"/>
        </w:rPr>
        <w:t>实验步骤</w:t>
      </w:r>
      <w:bookmarkEnd w:id="10"/>
      <w:bookmarkEnd w:id="11"/>
    </w:p>
    <w:p w14:paraId="338CD0CD" w14:textId="77777777" w:rsidR="00E7270D" w:rsidRPr="00E76334" w:rsidRDefault="00E7270D" w:rsidP="00E7270D">
      <w:pPr>
        <w:pStyle w:val="3"/>
      </w:pPr>
      <w:bookmarkStart w:id="12" w:name="_Toc47648716"/>
      <w:bookmarkStart w:id="13" w:name="_Toc49759480"/>
      <w:r w:rsidRPr="00E76334">
        <w:rPr>
          <w:rFonts w:hint="eastAsia"/>
        </w:rPr>
        <w:t>特征选择</w:t>
      </w:r>
      <w:bookmarkEnd w:id="12"/>
      <w:bookmarkEnd w:id="13"/>
    </w:p>
    <w:p w14:paraId="3C3308C3" w14:textId="77777777" w:rsidR="00E7270D" w:rsidRPr="00DD3BDF" w:rsidRDefault="00E7270D" w:rsidP="000C2D59">
      <w:pPr>
        <w:pStyle w:val="1e"/>
      </w:pPr>
      <w:r w:rsidRPr="00DD3BDF">
        <w:rPr>
          <w:rFonts w:hint="eastAsia"/>
        </w:rPr>
        <w:t>特征选择是从特征集中找出与目标变量有影响且具有较高区分性特征去训练模型，获得预测性能更好的模型。特征选择的主要作用：减少特征数量、降维，使模型泛化能力更强，减少过拟合；增强对特征和特征值之间的理解。</w:t>
      </w:r>
    </w:p>
    <w:p w14:paraId="0CE3F4D7" w14:textId="77777777" w:rsidR="00E7270D" w:rsidRPr="00DD3BDF" w:rsidRDefault="00E7270D" w:rsidP="000C2D59">
      <w:pPr>
        <w:pStyle w:val="1e"/>
      </w:pPr>
      <w:r w:rsidRPr="00DD3BDF">
        <w:rPr>
          <w:rFonts w:hint="eastAsia"/>
        </w:rPr>
        <w:t>选择特征首先是考虑特征的发散性和相关性两方面：</w:t>
      </w:r>
    </w:p>
    <w:p w14:paraId="203480F9" w14:textId="77777777" w:rsidR="00E7270D" w:rsidRPr="00DD3BDF" w:rsidRDefault="00E7270D" w:rsidP="000C2D59">
      <w:pPr>
        <w:pStyle w:val="1e"/>
      </w:pPr>
      <w:r w:rsidRPr="00DD3BDF">
        <w:rPr>
          <w:rFonts w:hint="eastAsia"/>
        </w:rPr>
        <w:t>特征是否发散：如果一个特征不发散，例如方差接近于0，也就是说样本在这个特征上基本上没有差异，这个特征对于样本的区分并没有什么用。</w:t>
      </w:r>
    </w:p>
    <w:p w14:paraId="19449206" w14:textId="77777777" w:rsidR="00E7270D" w:rsidRPr="00DD3BDF" w:rsidRDefault="00E7270D" w:rsidP="000C2D59">
      <w:pPr>
        <w:pStyle w:val="1e"/>
      </w:pPr>
      <w:r w:rsidRPr="00DD3BDF">
        <w:rPr>
          <w:rFonts w:hint="eastAsia"/>
        </w:rPr>
        <w:t>特征与目标的相关性：优先选择与目标相关性高的特征。从特征的方差和相关性考虑。</w:t>
      </w:r>
    </w:p>
    <w:p w14:paraId="76A2A12E" w14:textId="77777777" w:rsidR="00E7270D" w:rsidRPr="00DD3BDF" w:rsidRDefault="00E7270D" w:rsidP="000C2D59">
      <w:pPr>
        <w:pStyle w:val="1e"/>
      </w:pPr>
      <w:r w:rsidRPr="00DD3BDF">
        <w:rPr>
          <w:rFonts w:hint="eastAsia"/>
        </w:rPr>
        <w:t>特征选择方法有很多，主要包含特征减少和特征扩增。这里我们主要介绍特征减少的操作。主要包括：</w:t>
      </w:r>
    </w:p>
    <w:p w14:paraId="580E59F8" w14:textId="77777777" w:rsidR="00E7270D" w:rsidRPr="00DD3BDF" w:rsidRDefault="00E7270D" w:rsidP="000C2D59">
      <w:pPr>
        <w:pStyle w:val="1e"/>
      </w:pPr>
      <w:r w:rsidRPr="00DD3BDF">
        <w:rPr>
          <w:rFonts w:hint="eastAsia"/>
        </w:rPr>
        <w:t>单变量特征选择方法：</w:t>
      </w:r>
    </w:p>
    <w:p w14:paraId="399E6D77" w14:textId="77777777" w:rsidR="00E7270D" w:rsidRPr="00DD3BDF" w:rsidRDefault="00E7270D" w:rsidP="000C2D59">
      <w:pPr>
        <w:pStyle w:val="1e"/>
      </w:pPr>
      <w:r w:rsidRPr="00DD3BDF">
        <w:rPr>
          <w:rFonts w:hint="eastAsia"/>
        </w:rPr>
        <w:t>Filter（过滤法）</w:t>
      </w:r>
    </w:p>
    <w:p w14:paraId="0DDA3710" w14:textId="77777777" w:rsidR="00E7270D" w:rsidRPr="00DD3BDF" w:rsidRDefault="00E7270D" w:rsidP="000C2D59">
      <w:pPr>
        <w:pStyle w:val="1e"/>
      </w:pPr>
      <w:r w:rsidRPr="00DD3BDF">
        <w:rPr>
          <w:rFonts w:hint="eastAsia"/>
        </w:rPr>
        <w:t>基于模型的特征选择方法：</w:t>
      </w:r>
    </w:p>
    <w:p w14:paraId="077F2992" w14:textId="77777777" w:rsidR="00E7270D" w:rsidRPr="00DD3BDF" w:rsidRDefault="00E7270D" w:rsidP="000C2D59">
      <w:pPr>
        <w:pStyle w:val="1e"/>
      </w:pPr>
      <w:r w:rsidRPr="00DD3BDF">
        <w:rPr>
          <w:rFonts w:hint="eastAsia"/>
        </w:rPr>
        <w:t>Wrapper（包装法）</w:t>
      </w:r>
    </w:p>
    <w:p w14:paraId="346A87D4" w14:textId="77777777" w:rsidR="00E7270D" w:rsidRPr="00DD3BDF" w:rsidRDefault="00E7270D" w:rsidP="000C2D59">
      <w:pPr>
        <w:pStyle w:val="1e"/>
      </w:pPr>
      <w:r w:rsidRPr="00DD3BDF">
        <w:rPr>
          <w:rFonts w:hint="eastAsia"/>
        </w:rPr>
        <w:t>Embedded（嵌入法）</w:t>
      </w:r>
    </w:p>
    <w:p w14:paraId="75E995EC" w14:textId="77777777" w:rsidR="00E7270D" w:rsidRDefault="00E7270D" w:rsidP="00E7270D">
      <w:pPr>
        <w:pStyle w:val="4"/>
        <w:rPr>
          <w:rFonts w:hint="default"/>
        </w:rPr>
      </w:pPr>
      <w:r>
        <w:t>F</w:t>
      </w:r>
      <w:r w:rsidRPr="00292EDE">
        <w:t>ilter</w:t>
      </w:r>
      <w:r w:rsidRPr="00292EDE">
        <w:t>（过滤法）</w:t>
      </w:r>
    </w:p>
    <w:p w14:paraId="1D296AA2" w14:textId="77777777" w:rsidR="00E7270D" w:rsidRPr="00DD3BDF" w:rsidRDefault="00E7270D" w:rsidP="000C2D59">
      <w:pPr>
        <w:pStyle w:val="1e"/>
      </w:pPr>
      <w:r w:rsidRPr="00DD3BDF">
        <w:rPr>
          <w:rFonts w:hint="eastAsia"/>
        </w:rPr>
        <w:t>Filter用来衡量每个特征对目标属性的重要性程度，以此来对所有特征/属性进行排序，或者进行优选操作，特征选择的过程和后续的学习器无关（区别于另外两个方法)。过滤法是一种单变量统计方法，没有考虑到特征之间的关系特征之间的组合效应难以挖掘，因此很可能选择出重要但是冗余的特征</w:t>
      </w:r>
    </w:p>
    <w:p w14:paraId="58EC91E8" w14:textId="77777777" w:rsidR="00E7270D" w:rsidRPr="00DD3BDF" w:rsidRDefault="00E7270D" w:rsidP="000C2D59">
      <w:pPr>
        <w:pStyle w:val="1e"/>
      </w:pPr>
      <w:r w:rsidRPr="00DD3BDF">
        <w:rPr>
          <w:rFonts w:hint="eastAsia"/>
        </w:rPr>
        <w:t>常用的具体技术有下述四种：方差选择法、卡方检验、互信息法和相关系数法。</w:t>
      </w:r>
    </w:p>
    <w:p w14:paraId="06A64EF2" w14:textId="77777777" w:rsidR="00E7270D" w:rsidRPr="00DD3BDF" w:rsidRDefault="00E7270D" w:rsidP="000C2D59">
      <w:pPr>
        <w:pStyle w:val="1e"/>
      </w:pPr>
      <w:r w:rsidRPr="00DD3BDF">
        <w:rPr>
          <w:rFonts w:hint="eastAsia"/>
        </w:rPr>
        <w:t>前三种方法通过sklearn中的子模块中feature_selection的数据调用：</w:t>
      </w:r>
    </w:p>
    <w:p w14:paraId="352F4F57" w14:textId="77777777" w:rsidR="00E7270D" w:rsidRPr="00DD3BDF" w:rsidRDefault="00E7270D" w:rsidP="000C2D59">
      <w:pPr>
        <w:pStyle w:val="1e"/>
      </w:pPr>
      <w:r w:rsidRPr="00DD3BDF">
        <w:rPr>
          <w:rFonts w:hint="eastAsia"/>
        </w:rPr>
        <w:t xml:space="preserve">    方差选择法（调用VarianceThreshold方法）</w:t>
      </w:r>
    </w:p>
    <w:p w14:paraId="730383A2" w14:textId="77777777" w:rsidR="00E7270D" w:rsidRPr="00DD3BDF" w:rsidRDefault="00E7270D" w:rsidP="000C2D59">
      <w:pPr>
        <w:pStyle w:val="1e"/>
      </w:pPr>
      <w:r w:rsidRPr="00DD3BDF">
        <w:rPr>
          <w:rFonts w:hint="eastAsia"/>
        </w:rPr>
        <w:t xml:space="preserve">    卡方检验法（调用SelectKBest函数）</w:t>
      </w:r>
    </w:p>
    <w:p w14:paraId="68DDE58B" w14:textId="77777777" w:rsidR="00E7270D" w:rsidRPr="00DD3BDF" w:rsidRDefault="00E7270D" w:rsidP="000C2D59">
      <w:pPr>
        <w:pStyle w:val="1e"/>
      </w:pPr>
      <w:r w:rsidRPr="00DD3BDF">
        <w:rPr>
          <w:rFonts w:hint="eastAsia"/>
        </w:rPr>
        <w:t xml:space="preserve">    互信息法（调用mutual_info_classif函数）</w:t>
      </w:r>
    </w:p>
    <w:p w14:paraId="23BC03E7" w14:textId="77777777" w:rsidR="00E7270D" w:rsidRPr="00DD3BDF" w:rsidRDefault="00E7270D" w:rsidP="000C2D59">
      <w:pPr>
        <w:pStyle w:val="1e"/>
      </w:pPr>
      <w:r w:rsidRPr="00DD3BDF">
        <w:rPr>
          <w:rFonts w:hint="eastAsia"/>
        </w:rPr>
        <w:t>相关系数法需单独调用scipy模块中的stats.pearsonr()函数直接计算。</w:t>
      </w:r>
    </w:p>
    <w:p w14:paraId="7EEE78CD" w14:textId="77777777" w:rsidR="00E7270D" w:rsidRPr="00DD3BDF" w:rsidRDefault="00E7270D" w:rsidP="000C2D59">
      <w:pPr>
        <w:pStyle w:val="1e"/>
      </w:pPr>
    </w:p>
    <w:p w14:paraId="1D9D400B" w14:textId="77777777" w:rsidR="00E7270D" w:rsidRPr="00DD3BDF" w:rsidRDefault="00E7270D" w:rsidP="000C2D59">
      <w:pPr>
        <w:pStyle w:val="1e"/>
      </w:pPr>
      <w:r w:rsidRPr="00DD3BDF">
        <w:rPr>
          <w:rFonts w:hint="eastAsia"/>
        </w:rPr>
        <w:t>过滤法的选择：</w:t>
      </w:r>
    </w:p>
    <w:p w14:paraId="34AEAB4E" w14:textId="77777777" w:rsidR="00E7270D" w:rsidRPr="00DD3BDF" w:rsidRDefault="00E7270D" w:rsidP="000C2D59">
      <w:pPr>
        <w:pStyle w:val="1e"/>
      </w:pPr>
      <w:r w:rsidRPr="00DD3BDF">
        <w:rPr>
          <w:rFonts w:hint="eastAsia"/>
        </w:rPr>
        <w:t>方差选择法：可以作为特征选择的预处理，先去掉那些取值变化小的特征，然后再从接下来提到的的特征选择方法中选择合适的进行进一步的特征选择。</w:t>
      </w:r>
    </w:p>
    <w:p w14:paraId="2BEEA9DA" w14:textId="77777777" w:rsidR="00E7270D" w:rsidRPr="00DD3BDF" w:rsidRDefault="00E7270D" w:rsidP="000C2D59">
      <w:pPr>
        <w:pStyle w:val="1e"/>
      </w:pPr>
      <w:r w:rsidRPr="00DD3BDF">
        <w:rPr>
          <w:noProof/>
        </w:rPr>
        <w:drawing>
          <wp:inline distT="0" distB="0" distL="0" distR="0" wp14:anchorId="5DA810A4" wp14:editId="13934690">
            <wp:extent cx="5426015" cy="24990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881" cy="2501316"/>
                    </a:xfrm>
                    <a:prstGeom prst="rect">
                      <a:avLst/>
                    </a:prstGeom>
                  </pic:spPr>
                </pic:pic>
              </a:graphicData>
            </a:graphic>
          </wp:inline>
        </w:drawing>
      </w:r>
    </w:p>
    <w:p w14:paraId="7DF6D3DA" w14:textId="77777777" w:rsidR="00E7270D" w:rsidRPr="00E76334" w:rsidRDefault="00E7270D" w:rsidP="000C2D59">
      <w:pPr>
        <w:pStyle w:val="2f2"/>
      </w:pPr>
      <w:r>
        <w:t>特征选择的方法</w:t>
      </w:r>
    </w:p>
    <w:p w14:paraId="012A533A" w14:textId="77777777" w:rsidR="00E7270D" w:rsidRPr="00E76334" w:rsidRDefault="00E7270D" w:rsidP="000C2D59">
      <w:pPr>
        <w:pStyle w:val="30"/>
      </w:pPr>
      <w:r w:rsidRPr="00E76334">
        <w:rPr>
          <w:rFonts w:hint="eastAsia"/>
        </w:rPr>
        <w:t>数据读取</w:t>
      </w:r>
    </w:p>
    <w:p w14:paraId="4FC78374" w14:textId="77777777" w:rsidR="00E7270D" w:rsidRPr="00DD3BDF" w:rsidRDefault="00E7270D" w:rsidP="000C2D59">
      <w:pPr>
        <w:pStyle w:val="1e"/>
      </w:pPr>
      <w:r w:rsidRPr="00DD3BDF">
        <w:rPr>
          <w:rFonts w:hint="eastAsia"/>
        </w:rPr>
        <w:t>代码：</w:t>
      </w:r>
    </w:p>
    <w:p w14:paraId="340AD980" w14:textId="77777777" w:rsidR="00E7270D" w:rsidRPr="006241C5" w:rsidRDefault="00E7270D" w:rsidP="000C2D59">
      <w:pPr>
        <w:pStyle w:val="2f2"/>
      </w:pPr>
      <w:r w:rsidRPr="006241C5">
        <w:rPr>
          <w:rFonts w:hint="eastAsia"/>
        </w:rPr>
        <w:t>raw_df = pd.read_csv("AppDataV2.csv",index_col=0)#</w:t>
      </w:r>
      <w:r w:rsidRPr="006241C5">
        <w:rPr>
          <w:rFonts w:hint="eastAsia"/>
        </w:rPr>
        <w:t>读取数据。</w:t>
      </w:r>
      <w:r w:rsidRPr="006241C5">
        <w:rPr>
          <w:rFonts w:hint="eastAsia"/>
        </w:rPr>
        <w:t>index_col=0</w:t>
      </w:r>
      <w:r w:rsidRPr="006241C5">
        <w:rPr>
          <w:rFonts w:hint="eastAsia"/>
        </w:rPr>
        <w:t>：读取时不自动添加行号。</w:t>
      </w:r>
    </w:p>
    <w:p w14:paraId="1F46D912" w14:textId="77777777" w:rsidR="00E7270D" w:rsidRPr="006241C5" w:rsidRDefault="00E7270D" w:rsidP="000C2D59">
      <w:pPr>
        <w:pStyle w:val="2f2"/>
      </w:pPr>
      <w:r w:rsidRPr="006241C5">
        <w:rPr>
          <w:rFonts w:hint="eastAsia"/>
        </w:rPr>
        <w:t>raw_df.head()</w:t>
      </w:r>
    </w:p>
    <w:p w14:paraId="7C024BA5" w14:textId="77777777" w:rsidR="00E7270D" w:rsidRPr="00DD3BDF" w:rsidRDefault="00E7270D" w:rsidP="000C2D59">
      <w:pPr>
        <w:pStyle w:val="1e"/>
      </w:pPr>
      <w:r w:rsidRPr="00DD3BDF">
        <w:rPr>
          <w:rFonts w:hint="eastAsia"/>
        </w:rPr>
        <w:t>输出：</w:t>
      </w:r>
    </w:p>
    <w:p w14:paraId="7F1CFD69" w14:textId="77777777" w:rsidR="00E7270D" w:rsidRPr="00DD3BDF" w:rsidRDefault="00E7270D" w:rsidP="000C2D59">
      <w:pPr>
        <w:pStyle w:val="1e"/>
      </w:pPr>
      <w:r w:rsidRPr="00DD3BDF">
        <w:rPr>
          <w:rFonts w:hint="eastAsia"/>
          <w:noProof/>
        </w:rPr>
        <w:drawing>
          <wp:inline distT="0" distB="0" distL="0" distR="0" wp14:anchorId="1406B3C5" wp14:editId="602B3B8B">
            <wp:extent cx="5348976" cy="1273698"/>
            <wp:effectExtent l="19050" t="19050" r="23495" b="222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6714" cy="1277922"/>
                    </a:xfrm>
                    <a:prstGeom prst="rect">
                      <a:avLst/>
                    </a:prstGeom>
                    <a:ln>
                      <a:solidFill>
                        <a:schemeClr val="bg1">
                          <a:lumMod val="85000"/>
                        </a:schemeClr>
                      </a:solidFill>
                    </a:ln>
                  </pic:spPr>
                </pic:pic>
              </a:graphicData>
            </a:graphic>
          </wp:inline>
        </w:drawing>
      </w:r>
    </w:p>
    <w:p w14:paraId="1632AABF" w14:textId="77777777" w:rsidR="00E7270D" w:rsidRPr="00DD3BDF" w:rsidRDefault="00E7270D" w:rsidP="000C2D59">
      <w:pPr>
        <w:pStyle w:val="1e"/>
      </w:pPr>
      <w:r w:rsidRPr="00DD3BDF">
        <w:t>代码</w:t>
      </w:r>
      <w:r w:rsidRPr="00DD3BDF">
        <w:rPr>
          <w:rFonts w:hint="eastAsia"/>
        </w:rPr>
        <w:t>：</w:t>
      </w:r>
    </w:p>
    <w:p w14:paraId="30CD0FC5" w14:textId="77777777" w:rsidR="00E7270D" w:rsidRPr="006241C5" w:rsidRDefault="00E7270D" w:rsidP="000C2D59">
      <w:pPr>
        <w:pStyle w:val="2f2"/>
      </w:pPr>
      <w:r w:rsidRPr="006241C5">
        <w:rPr>
          <w:rFonts w:hint="eastAsia"/>
        </w:rPr>
        <w:t>raw_data = raw_df.drop(["Rating"], axis=1)#</w:t>
      </w:r>
      <w:r w:rsidRPr="006241C5">
        <w:rPr>
          <w:rFonts w:hint="eastAsia"/>
        </w:rPr>
        <w:t>删除指定标签列</w:t>
      </w:r>
    </w:p>
    <w:p w14:paraId="45E2BCC0" w14:textId="77777777" w:rsidR="00E7270D" w:rsidRPr="006241C5" w:rsidRDefault="00E7270D" w:rsidP="000C2D59">
      <w:pPr>
        <w:pStyle w:val="2f2"/>
      </w:pPr>
      <w:r w:rsidRPr="006241C5">
        <w:rPr>
          <w:rFonts w:hint="eastAsia"/>
        </w:rPr>
        <w:t>labels= raw_df["Rating"]#</w:t>
      </w:r>
      <w:r w:rsidRPr="006241C5">
        <w:rPr>
          <w:rFonts w:hint="eastAsia"/>
        </w:rPr>
        <w:t>标签</w:t>
      </w:r>
    </w:p>
    <w:p w14:paraId="266FF6D5" w14:textId="77777777" w:rsidR="00E7270D" w:rsidRPr="00DD3BDF" w:rsidRDefault="00E7270D" w:rsidP="000C2D59">
      <w:pPr>
        <w:pStyle w:val="1e"/>
      </w:pPr>
    </w:p>
    <w:p w14:paraId="305CFE21" w14:textId="77777777" w:rsidR="00E7270D" w:rsidRPr="00E76334" w:rsidRDefault="00E7270D" w:rsidP="000C2D59">
      <w:pPr>
        <w:pStyle w:val="30"/>
      </w:pPr>
      <w:r w:rsidRPr="00E76334">
        <w:rPr>
          <w:rFonts w:hint="eastAsia"/>
        </w:rPr>
        <w:t>无量纲化</w:t>
      </w:r>
    </w:p>
    <w:p w14:paraId="7A8E0D07" w14:textId="77777777" w:rsidR="00E7270D" w:rsidRPr="00DD3BDF" w:rsidRDefault="00E7270D" w:rsidP="000C2D59">
      <w:pPr>
        <w:pStyle w:val="1e"/>
      </w:pPr>
      <w:r w:rsidRPr="00DD3BDF">
        <w:t>无量纲化的常用方法</w:t>
      </w:r>
      <w:r w:rsidRPr="00DD3BDF">
        <w:rPr>
          <w:rFonts w:hint="eastAsia"/>
        </w:rPr>
        <w:t>：</w:t>
      </w:r>
    </w:p>
    <w:p w14:paraId="3696CBF7" w14:textId="77777777" w:rsidR="00E7270D" w:rsidRPr="00DD3BDF" w:rsidRDefault="00E7270D" w:rsidP="000C2D59">
      <w:pPr>
        <w:pStyle w:val="1e"/>
      </w:pPr>
      <w:r w:rsidRPr="00DD3BDF">
        <w:rPr>
          <w:rFonts w:hint="eastAsia"/>
        </w:rPr>
        <w:t>标准化：标准化的前提是特征值服从正态分布，标准化后，其转换成标准正态分布。</w:t>
      </w:r>
    </w:p>
    <w:p w14:paraId="521B9779" w14:textId="77777777" w:rsidR="00E7270D" w:rsidRPr="00DD3BDF" w:rsidRDefault="00E7270D" w:rsidP="000C2D59">
      <w:pPr>
        <w:pStyle w:val="1e"/>
        <w:rPr>
          <w:color w:val="333333"/>
        </w:rPr>
      </w:pPr>
      <w:r w:rsidRPr="00DD3BDF">
        <w:rPr>
          <w:rFonts w:hint="eastAsia"/>
        </w:rPr>
        <w:t>最大最小归一化：最小值-最大值归一化是将训练集中原始数据中特征的取值缩放到0到1之间。这种特征缩放方法实现对原始数据的等比例缩放，比较适用于数值比较集中的情况。</w:t>
      </w:r>
    </w:p>
    <w:p w14:paraId="078EE782" w14:textId="77777777" w:rsidR="00E7270D" w:rsidRPr="00DD3BDF" w:rsidRDefault="00E7270D" w:rsidP="000C2D59">
      <w:pPr>
        <w:pStyle w:val="1e"/>
      </w:pPr>
      <w:r w:rsidRPr="00DD3BDF">
        <w:rPr>
          <w:rFonts w:hint="eastAsia"/>
        </w:rPr>
        <w:t>代码：</w:t>
      </w:r>
    </w:p>
    <w:p w14:paraId="105424F2" w14:textId="77777777" w:rsidR="00E7270D" w:rsidRPr="006241C5" w:rsidRDefault="00E7270D" w:rsidP="000C2D59">
      <w:pPr>
        <w:pStyle w:val="2f2"/>
      </w:pPr>
      <w:r w:rsidRPr="006241C5">
        <w:rPr>
          <w:rFonts w:hint="eastAsia"/>
        </w:rPr>
        <w:t>from sklearn.preprocessing import StandardScaler</w:t>
      </w:r>
    </w:p>
    <w:p w14:paraId="071A0CAB" w14:textId="77777777" w:rsidR="00E7270D" w:rsidRPr="006241C5" w:rsidRDefault="00E7270D" w:rsidP="000C2D59">
      <w:pPr>
        <w:pStyle w:val="2f2"/>
      </w:pPr>
      <w:r w:rsidRPr="006241C5">
        <w:rPr>
          <w:rFonts w:hint="eastAsia"/>
        </w:rPr>
        <w:t>sc_X=StandardScaler(copy=True)</w:t>
      </w:r>
    </w:p>
    <w:p w14:paraId="0D64AACE" w14:textId="77777777" w:rsidR="00E7270D" w:rsidRPr="006241C5" w:rsidRDefault="00E7270D" w:rsidP="000C2D59">
      <w:pPr>
        <w:pStyle w:val="2f2"/>
      </w:pPr>
      <w:r w:rsidRPr="006241C5">
        <w:rPr>
          <w:rFonts w:hint="eastAsia"/>
        </w:rPr>
        <w:t>data = pd.DataFrame(sc_X.fit_transform(raw_data))</w:t>
      </w:r>
    </w:p>
    <w:p w14:paraId="69F95A87" w14:textId="77777777" w:rsidR="00E7270D" w:rsidRPr="006241C5" w:rsidRDefault="00E7270D" w:rsidP="000C2D59">
      <w:pPr>
        <w:pStyle w:val="2f2"/>
      </w:pPr>
      <w:r w:rsidRPr="006241C5">
        <w:rPr>
          <w:rFonts w:hint="eastAsia"/>
        </w:rPr>
        <w:t>data</w:t>
      </w:r>
    </w:p>
    <w:p w14:paraId="1E12E801" w14:textId="77777777" w:rsidR="00E7270D" w:rsidRPr="00DD3BDF" w:rsidRDefault="00E7270D" w:rsidP="000C2D59">
      <w:pPr>
        <w:pStyle w:val="1e"/>
      </w:pPr>
      <w:r w:rsidRPr="00DD3BDF">
        <w:rPr>
          <w:rFonts w:hint="eastAsia"/>
        </w:rPr>
        <w:t>输出：</w:t>
      </w:r>
    </w:p>
    <w:p w14:paraId="565B249C" w14:textId="77777777" w:rsidR="00E7270D" w:rsidRPr="00DD3BDF" w:rsidRDefault="00E7270D" w:rsidP="000C2D59">
      <w:pPr>
        <w:pStyle w:val="1e"/>
      </w:pPr>
      <w:r w:rsidRPr="00DD3BDF">
        <w:rPr>
          <w:rFonts w:hint="eastAsia"/>
          <w:noProof/>
        </w:rPr>
        <w:drawing>
          <wp:inline distT="0" distB="0" distL="0" distR="0" wp14:anchorId="75983F6D" wp14:editId="6CC62311">
            <wp:extent cx="5546785" cy="1454894"/>
            <wp:effectExtent l="19050" t="19050" r="15875"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5201" cy="1459724"/>
                    </a:xfrm>
                    <a:prstGeom prst="rect">
                      <a:avLst/>
                    </a:prstGeom>
                    <a:ln>
                      <a:solidFill>
                        <a:schemeClr val="bg1">
                          <a:lumMod val="85000"/>
                        </a:schemeClr>
                      </a:solidFill>
                    </a:ln>
                  </pic:spPr>
                </pic:pic>
              </a:graphicData>
            </a:graphic>
          </wp:inline>
        </w:drawing>
      </w:r>
    </w:p>
    <w:p w14:paraId="019861FF" w14:textId="77777777" w:rsidR="00E7270D" w:rsidRPr="00DD3BDF" w:rsidRDefault="00E7270D" w:rsidP="000C2D59">
      <w:pPr>
        <w:pStyle w:val="1e"/>
      </w:pPr>
    </w:p>
    <w:p w14:paraId="4DF427A3" w14:textId="77777777" w:rsidR="00E7270D" w:rsidRPr="00DD3BDF" w:rsidRDefault="00E7270D" w:rsidP="000C2D59">
      <w:pPr>
        <w:pStyle w:val="1e"/>
      </w:pPr>
      <w:r w:rsidRPr="00DD3BDF">
        <w:rPr>
          <w:rFonts w:hint="eastAsia"/>
        </w:rPr>
        <w:t xml:space="preserve">请大家分别判断处理的输入变量和输出变量是什么类型的变量（离散数值变量、连续数值变量、有序分类变量、无序分类变量），并判断我们应该用哪种过滤法？ </w:t>
      </w:r>
    </w:p>
    <w:p w14:paraId="2AA1744E" w14:textId="77777777" w:rsidR="00E7270D" w:rsidRPr="00DD3BDF" w:rsidRDefault="00E7270D" w:rsidP="000C2D59">
      <w:pPr>
        <w:pStyle w:val="1e"/>
      </w:pPr>
      <w:r w:rsidRPr="00DD3BDF">
        <w:rPr>
          <w:rFonts w:hint="eastAsia"/>
        </w:rPr>
        <w:t>思路：输出是一个数值数据。Reviews/Size/Installs/Price是数值数据，用皮尔森关系系数。Type/Category/Content Rating/Genres是分类数据，用ANOVA。</w:t>
      </w:r>
    </w:p>
    <w:p w14:paraId="0EF79C58" w14:textId="77777777" w:rsidR="00E7270D" w:rsidRPr="00E76334" w:rsidRDefault="00E7270D" w:rsidP="000C2D59">
      <w:pPr>
        <w:pStyle w:val="30"/>
      </w:pPr>
      <w:r w:rsidRPr="00E76334">
        <w:rPr>
          <w:rFonts w:hint="eastAsia"/>
        </w:rPr>
        <w:t>方差选择法</w:t>
      </w:r>
    </w:p>
    <w:p w14:paraId="4C35A4CC" w14:textId="77777777" w:rsidR="00E7270D" w:rsidRPr="00DD3BDF" w:rsidRDefault="00E7270D" w:rsidP="000C2D59">
      <w:pPr>
        <w:pStyle w:val="1e"/>
      </w:pPr>
      <w:r w:rsidRPr="00DD3BDF">
        <w:rPr>
          <w:rFonts w:hint="eastAsia"/>
        </w:rPr>
        <w:t>首先我们用方差选择方作为特征选择的预处理</w:t>
      </w:r>
    </w:p>
    <w:p w14:paraId="4100153A" w14:textId="77777777" w:rsidR="00E7270D" w:rsidRPr="00DD3BDF" w:rsidRDefault="00E7270D" w:rsidP="000C2D59">
      <w:pPr>
        <w:pStyle w:val="1e"/>
      </w:pPr>
      <w:r w:rsidRPr="00DD3BDF">
        <w:rPr>
          <w:rFonts w:hint="eastAsia"/>
        </w:rPr>
        <w:t>代码：</w:t>
      </w:r>
    </w:p>
    <w:p w14:paraId="3B3B3A39" w14:textId="77777777" w:rsidR="00E7270D" w:rsidRPr="006241C5" w:rsidRDefault="00E7270D" w:rsidP="000C2D59">
      <w:pPr>
        <w:pStyle w:val="2f2"/>
      </w:pPr>
      <w:r w:rsidRPr="006241C5">
        <w:rPr>
          <w:rFonts w:hint="eastAsia"/>
        </w:rPr>
        <w:t>from sklearn.feature_selection import SelectKBest</w:t>
      </w:r>
    </w:p>
    <w:p w14:paraId="6A35629D" w14:textId="77777777" w:rsidR="00E7270D" w:rsidRPr="006241C5" w:rsidRDefault="00E7270D" w:rsidP="000C2D59">
      <w:pPr>
        <w:pStyle w:val="2f2"/>
      </w:pPr>
      <w:r w:rsidRPr="006241C5">
        <w:rPr>
          <w:rFonts w:hint="eastAsia"/>
        </w:rPr>
        <w:t>from sklearn.feature_selection import chi2</w:t>
      </w:r>
    </w:p>
    <w:p w14:paraId="1D150CEF" w14:textId="77777777" w:rsidR="00E7270D" w:rsidRPr="006241C5" w:rsidRDefault="00E7270D" w:rsidP="000C2D59">
      <w:pPr>
        <w:pStyle w:val="2f2"/>
      </w:pPr>
      <w:r w:rsidRPr="006241C5">
        <w:rPr>
          <w:rFonts w:hint="eastAsia"/>
        </w:rPr>
        <w:t>from sklearn.feature_selection import VarianceThreshold</w:t>
      </w:r>
    </w:p>
    <w:p w14:paraId="4B9DF5E1" w14:textId="77777777" w:rsidR="00E7270D" w:rsidRPr="006241C5" w:rsidRDefault="00E7270D" w:rsidP="000C2D59">
      <w:pPr>
        <w:pStyle w:val="2f2"/>
      </w:pPr>
      <w:r w:rsidRPr="006241C5">
        <w:rPr>
          <w:rFonts w:hint="eastAsia"/>
        </w:rPr>
        <w:t>#</w:t>
      </w:r>
      <w:r w:rsidRPr="006241C5">
        <w:rPr>
          <w:rFonts w:hint="eastAsia"/>
        </w:rPr>
        <w:t>这里我们使用原始数据</w:t>
      </w:r>
    </w:p>
    <w:p w14:paraId="05EE9667" w14:textId="77777777" w:rsidR="00E7270D" w:rsidRPr="006241C5" w:rsidRDefault="00E7270D" w:rsidP="000C2D59">
      <w:pPr>
        <w:pStyle w:val="2f2"/>
      </w:pPr>
      <w:r w:rsidRPr="006241C5">
        <w:rPr>
          <w:rFonts w:hint="eastAsia"/>
        </w:rPr>
        <w:t>data_after_var = VarianceThreshold(threshold=0.01).fit_transform(raw_data,labels) #</w:t>
      </w:r>
      <w:r w:rsidRPr="006241C5">
        <w:rPr>
          <w:rFonts w:hint="eastAsia"/>
        </w:rPr>
        <w:t>我们用了很多哑编码，需要把阈值设置的小些，使用阈值</w:t>
      </w:r>
      <w:r w:rsidRPr="006241C5">
        <w:rPr>
          <w:rFonts w:hint="eastAsia"/>
        </w:rPr>
        <w:t xml:space="preserve"> 0.01</w:t>
      </w:r>
      <w:r w:rsidRPr="006241C5">
        <w:rPr>
          <w:rFonts w:hint="eastAsia"/>
        </w:rPr>
        <w:t>进行选择</w:t>
      </w:r>
    </w:p>
    <w:p w14:paraId="2D0CA2D8" w14:textId="77777777" w:rsidR="00E7270D" w:rsidRPr="006241C5" w:rsidRDefault="00E7270D" w:rsidP="000C2D59">
      <w:pPr>
        <w:pStyle w:val="2f2"/>
      </w:pPr>
      <w:r w:rsidRPr="006241C5">
        <w:rPr>
          <w:rFonts w:hint="eastAsia"/>
        </w:rPr>
        <w:t>data_after_var.shape</w:t>
      </w:r>
    </w:p>
    <w:p w14:paraId="58CFFF80" w14:textId="77777777" w:rsidR="00E7270D" w:rsidRPr="00DD3BDF" w:rsidRDefault="00E7270D" w:rsidP="000C2D59">
      <w:pPr>
        <w:pStyle w:val="1e"/>
      </w:pPr>
      <w:r w:rsidRPr="00DD3BDF">
        <w:rPr>
          <w:rFonts w:hint="eastAsia"/>
        </w:rPr>
        <w:t>输出：</w:t>
      </w:r>
    </w:p>
    <w:p w14:paraId="3E89B2D5" w14:textId="77777777" w:rsidR="00E7270D" w:rsidRPr="006241C5" w:rsidRDefault="00E7270D" w:rsidP="000C2D59">
      <w:pPr>
        <w:pStyle w:val="2f2"/>
      </w:pPr>
      <w:r w:rsidRPr="006241C5">
        <w:rPr>
          <w:rFonts w:hint="eastAsia"/>
        </w:rPr>
        <w:t>(10240, 31)</w:t>
      </w:r>
    </w:p>
    <w:p w14:paraId="439E6D58" w14:textId="77777777" w:rsidR="00E7270D" w:rsidRPr="00DD3BDF" w:rsidRDefault="00E7270D" w:rsidP="000C2D59">
      <w:pPr>
        <w:pStyle w:val="1e"/>
      </w:pPr>
      <w:r w:rsidRPr="00DD3BDF">
        <w:rPr>
          <w:rFonts w:hint="eastAsia"/>
        </w:rPr>
        <w:t>代码：</w:t>
      </w:r>
    </w:p>
    <w:p w14:paraId="2FD5AC40" w14:textId="77777777" w:rsidR="00E7270D" w:rsidRPr="006241C5" w:rsidRDefault="00E7270D" w:rsidP="000C2D59">
      <w:pPr>
        <w:pStyle w:val="2f2"/>
      </w:pPr>
      <w:r w:rsidRPr="006241C5">
        <w:rPr>
          <w:rFonts w:hint="eastAsia"/>
        </w:rPr>
        <w:t>data_after_var = pd.concat([pd.DataFrame(data_after_var),labels],axis=1)</w:t>
      </w:r>
    </w:p>
    <w:p w14:paraId="333DE094" w14:textId="77777777" w:rsidR="00E7270D" w:rsidRPr="006241C5" w:rsidRDefault="00E7270D" w:rsidP="000C2D59">
      <w:pPr>
        <w:pStyle w:val="2f2"/>
      </w:pPr>
      <w:r w:rsidRPr="006241C5">
        <w:rPr>
          <w:rFonts w:hint="eastAsia"/>
        </w:rPr>
        <w:t>data_after_var.to_csv("data_after_var")</w:t>
      </w:r>
    </w:p>
    <w:p w14:paraId="67DD529F" w14:textId="77777777" w:rsidR="00E7270D" w:rsidRPr="00E76334" w:rsidRDefault="00E7270D" w:rsidP="000C2D59">
      <w:pPr>
        <w:pStyle w:val="30"/>
      </w:pPr>
      <w:r w:rsidRPr="00E76334">
        <w:rPr>
          <w:rFonts w:hint="eastAsia"/>
        </w:rPr>
        <w:t>皮尔森关系系数</w:t>
      </w:r>
    </w:p>
    <w:p w14:paraId="30B79B31" w14:textId="77777777" w:rsidR="00E7270D" w:rsidRPr="00DD3BDF" w:rsidRDefault="00E7270D" w:rsidP="000C2D59">
      <w:pPr>
        <w:pStyle w:val="1e"/>
      </w:pPr>
      <w:r w:rsidRPr="00DD3BDF">
        <w:rPr>
          <w:rFonts w:hint="eastAsia"/>
        </w:rPr>
        <w:t>对于数值数据我们，首先用皮尔森关系系数做特征选择。皮尔森相关系数是一种最简单的、能帮助理解特征和标签变量之间关系的方法。它衡量的是变量之间的线性相关性，其值在-1,1 之间；其中1 代表变量完全正相关，-1 代表完全负相关。</w:t>
      </w:r>
    </w:p>
    <w:p w14:paraId="0EC98331" w14:textId="77777777" w:rsidR="00E7270D" w:rsidRPr="006241C5" w:rsidRDefault="00E7270D" w:rsidP="000C2D59">
      <w:pPr>
        <w:pStyle w:val="2f2"/>
      </w:pPr>
      <w:r w:rsidRPr="006241C5">
        <w:rPr>
          <w:rFonts w:hint="eastAsia"/>
        </w:rPr>
        <w:t>pearsonr(X,Y):</w:t>
      </w:r>
    </w:p>
    <w:p w14:paraId="63BAA0DA" w14:textId="77777777" w:rsidR="00E7270D" w:rsidRPr="006241C5" w:rsidRDefault="00E7270D" w:rsidP="000C2D59">
      <w:pPr>
        <w:pStyle w:val="2f2"/>
      </w:pPr>
      <w:r w:rsidRPr="006241C5">
        <w:rPr>
          <w:rFonts w:hint="eastAsia"/>
        </w:rPr>
        <w:t xml:space="preserve">    X</w:t>
      </w:r>
      <w:r w:rsidRPr="006241C5">
        <w:rPr>
          <w:rFonts w:hint="eastAsia"/>
        </w:rPr>
        <w:t>：样本数据；</w:t>
      </w:r>
    </w:p>
    <w:p w14:paraId="09B9B1ED" w14:textId="77777777" w:rsidR="00E7270D" w:rsidRPr="006241C5" w:rsidRDefault="00E7270D" w:rsidP="000C2D59">
      <w:pPr>
        <w:pStyle w:val="2f2"/>
      </w:pPr>
      <w:r w:rsidRPr="006241C5">
        <w:rPr>
          <w:rFonts w:hint="eastAsia"/>
        </w:rPr>
        <w:t xml:space="preserve">    Y</w:t>
      </w:r>
      <w:r w:rsidRPr="006241C5">
        <w:rPr>
          <w:rFonts w:hint="eastAsia"/>
        </w:rPr>
        <w:t>：样本标签</w:t>
      </w:r>
    </w:p>
    <w:p w14:paraId="33EB85B3" w14:textId="77777777" w:rsidR="00E7270D" w:rsidRPr="006241C5" w:rsidRDefault="00E7270D" w:rsidP="000C2D59">
      <w:pPr>
        <w:pStyle w:val="2f2"/>
      </w:pPr>
      <w:r w:rsidRPr="006241C5">
        <w:rPr>
          <w:rFonts w:hint="eastAsia"/>
        </w:rPr>
        <w:t xml:space="preserve">    </w:t>
      </w:r>
      <w:r w:rsidRPr="006241C5">
        <w:rPr>
          <w:rFonts w:hint="eastAsia"/>
        </w:rPr>
        <w:t>返回值：</w:t>
      </w:r>
    </w:p>
    <w:p w14:paraId="6D74EB22" w14:textId="77777777" w:rsidR="00E7270D" w:rsidRPr="006241C5" w:rsidRDefault="00E7270D" w:rsidP="000C2D59">
      <w:pPr>
        <w:pStyle w:val="2f2"/>
      </w:pPr>
      <w:r w:rsidRPr="006241C5">
        <w:rPr>
          <w:rFonts w:hint="eastAsia"/>
        </w:rPr>
        <w:t xml:space="preserve">    </w:t>
      </w:r>
      <w:r w:rsidRPr="006241C5">
        <w:rPr>
          <w:rFonts w:hint="eastAsia"/>
        </w:rPr>
        <w:t>第一项是皮尔森相关系数，第二项是</w:t>
      </w:r>
      <w:r w:rsidRPr="006241C5">
        <w:rPr>
          <w:rFonts w:hint="eastAsia"/>
        </w:rPr>
        <w:t>p_value</w:t>
      </w:r>
      <w:r w:rsidRPr="006241C5">
        <w:rPr>
          <w:rFonts w:hint="eastAsia"/>
        </w:rPr>
        <w:t>值。一般来说皮尔森相关系数越大，</w:t>
      </w:r>
      <w:r w:rsidRPr="006241C5">
        <w:rPr>
          <w:rFonts w:hint="eastAsia"/>
        </w:rPr>
        <w:t>p_value</w:t>
      </w:r>
      <w:r w:rsidRPr="006241C5">
        <w:rPr>
          <w:rFonts w:hint="eastAsia"/>
        </w:rPr>
        <w:t>越小，线性相关性就越大</w:t>
      </w:r>
    </w:p>
    <w:p w14:paraId="396D5FA7" w14:textId="77777777" w:rsidR="00E7270D" w:rsidRPr="00DD3BDF" w:rsidRDefault="00E7270D" w:rsidP="000C2D59">
      <w:pPr>
        <w:pStyle w:val="1e"/>
      </w:pPr>
      <w:r w:rsidRPr="00DD3BDF">
        <w:rPr>
          <w:rFonts w:hint="eastAsia"/>
        </w:rPr>
        <w:t>代码：</w:t>
      </w:r>
    </w:p>
    <w:p w14:paraId="33FB5D84" w14:textId="77777777" w:rsidR="00E7270D" w:rsidRPr="006241C5" w:rsidRDefault="00E7270D" w:rsidP="000C2D59">
      <w:pPr>
        <w:pStyle w:val="2f2"/>
      </w:pPr>
      <w:r w:rsidRPr="006241C5">
        <w:rPr>
          <w:rFonts w:hint="eastAsia"/>
        </w:rPr>
        <w:t>data_numerical =raw_data[["Reviews","Size","Installs","Price"]]</w:t>
      </w:r>
    </w:p>
    <w:p w14:paraId="4D3F4E3E" w14:textId="77777777" w:rsidR="00E7270D" w:rsidRPr="006241C5" w:rsidRDefault="00E7270D" w:rsidP="000C2D59">
      <w:pPr>
        <w:pStyle w:val="2f2"/>
      </w:pPr>
      <w:r w:rsidRPr="006241C5">
        <w:rPr>
          <w:rFonts w:hint="eastAsia"/>
        </w:rPr>
        <w:t>data_numerical</w:t>
      </w:r>
    </w:p>
    <w:p w14:paraId="10A990B2" w14:textId="77777777" w:rsidR="00E7270D" w:rsidRPr="00DD3BDF" w:rsidRDefault="00E7270D" w:rsidP="000C2D59">
      <w:pPr>
        <w:pStyle w:val="1e"/>
      </w:pPr>
      <w:r w:rsidRPr="00DD3BDF">
        <w:rPr>
          <w:rFonts w:hint="eastAsia"/>
        </w:rPr>
        <w:t>输出：</w:t>
      </w:r>
    </w:p>
    <w:p w14:paraId="5420ACEB" w14:textId="77777777" w:rsidR="00E7270D" w:rsidRPr="00DD3BDF" w:rsidRDefault="00E7270D" w:rsidP="000C2D59">
      <w:pPr>
        <w:pStyle w:val="1e"/>
      </w:pPr>
      <w:r w:rsidRPr="00DD3BDF">
        <w:rPr>
          <w:rFonts w:hint="eastAsia"/>
          <w:noProof/>
        </w:rPr>
        <w:drawing>
          <wp:inline distT="0" distB="0" distL="0" distR="0" wp14:anchorId="083C47BA" wp14:editId="0B986A7D">
            <wp:extent cx="3097332" cy="2144307"/>
            <wp:effectExtent l="19050" t="19050" r="27305" b="279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758" cy="2150140"/>
                    </a:xfrm>
                    <a:prstGeom prst="rect">
                      <a:avLst/>
                    </a:prstGeom>
                    <a:ln>
                      <a:solidFill>
                        <a:schemeClr val="bg1">
                          <a:lumMod val="85000"/>
                        </a:schemeClr>
                      </a:solidFill>
                    </a:ln>
                  </pic:spPr>
                </pic:pic>
              </a:graphicData>
            </a:graphic>
          </wp:inline>
        </w:drawing>
      </w:r>
    </w:p>
    <w:p w14:paraId="04968C51" w14:textId="77777777" w:rsidR="00E7270D" w:rsidRPr="00DD3BDF" w:rsidRDefault="00E7270D" w:rsidP="000C2D59">
      <w:pPr>
        <w:pStyle w:val="1e"/>
      </w:pPr>
      <w:r w:rsidRPr="00DD3BDF">
        <w:rPr>
          <w:rFonts w:hint="eastAsia"/>
        </w:rPr>
        <w:t>代码：</w:t>
      </w:r>
    </w:p>
    <w:p w14:paraId="1E91A3D8" w14:textId="77777777" w:rsidR="00E7270D" w:rsidRPr="006241C5" w:rsidRDefault="00E7270D" w:rsidP="000C2D59">
      <w:pPr>
        <w:pStyle w:val="2f2"/>
      </w:pPr>
      <w:r w:rsidRPr="006241C5">
        <w:rPr>
          <w:rFonts w:hint="eastAsia"/>
        </w:rPr>
        <w:t>from sklearn.feature_selection import SelectKBest</w:t>
      </w:r>
    </w:p>
    <w:p w14:paraId="54475395" w14:textId="77777777" w:rsidR="00E7270D" w:rsidRPr="006241C5" w:rsidRDefault="00E7270D" w:rsidP="000C2D59">
      <w:pPr>
        <w:pStyle w:val="2f2"/>
      </w:pPr>
      <w:r w:rsidRPr="006241C5">
        <w:rPr>
          <w:rFonts w:hint="eastAsia"/>
        </w:rPr>
        <w:t>from scipy.stats import pearsonr</w:t>
      </w:r>
    </w:p>
    <w:p w14:paraId="4F5E6B39" w14:textId="77777777" w:rsidR="00E7270D" w:rsidRPr="006241C5" w:rsidRDefault="00E7270D" w:rsidP="000C2D59">
      <w:pPr>
        <w:pStyle w:val="2f2"/>
      </w:pPr>
      <w:r w:rsidRPr="006241C5">
        <w:rPr>
          <w:rFonts w:hint="eastAsia"/>
        </w:rPr>
        <w:t>print(pearsonr(data_numerical["Reviews"],labels))</w:t>
      </w:r>
    </w:p>
    <w:p w14:paraId="7444395A" w14:textId="77777777" w:rsidR="00E7270D" w:rsidRPr="006241C5" w:rsidRDefault="00E7270D" w:rsidP="000C2D59">
      <w:pPr>
        <w:pStyle w:val="2f2"/>
      </w:pPr>
      <w:r w:rsidRPr="006241C5">
        <w:rPr>
          <w:rFonts w:hint="eastAsia"/>
        </w:rPr>
        <w:t>print(pearsonr(data_numerical["Size"],labels))</w:t>
      </w:r>
    </w:p>
    <w:p w14:paraId="7859351E" w14:textId="77777777" w:rsidR="00E7270D" w:rsidRPr="006241C5" w:rsidRDefault="00E7270D" w:rsidP="000C2D59">
      <w:pPr>
        <w:pStyle w:val="2f2"/>
      </w:pPr>
      <w:r w:rsidRPr="006241C5">
        <w:rPr>
          <w:rFonts w:hint="eastAsia"/>
        </w:rPr>
        <w:t>print(pearsonr(data_numerical["Installs"],labels))</w:t>
      </w:r>
    </w:p>
    <w:p w14:paraId="1157B0D2" w14:textId="77777777" w:rsidR="00E7270D" w:rsidRPr="006241C5" w:rsidRDefault="00E7270D" w:rsidP="000C2D59">
      <w:pPr>
        <w:pStyle w:val="2f2"/>
      </w:pPr>
      <w:r w:rsidRPr="006241C5">
        <w:rPr>
          <w:rFonts w:hint="eastAsia"/>
        </w:rPr>
        <w:t>print(pearsonr(data_numerical["Price"],labels))</w:t>
      </w:r>
    </w:p>
    <w:p w14:paraId="6C271192" w14:textId="77777777" w:rsidR="00E7270D" w:rsidRPr="00DD3BDF" w:rsidRDefault="00E7270D" w:rsidP="000C2D59">
      <w:pPr>
        <w:pStyle w:val="1e"/>
      </w:pPr>
    </w:p>
    <w:p w14:paraId="31DA1177" w14:textId="77777777" w:rsidR="00E7270D" w:rsidRPr="00DD3BDF" w:rsidRDefault="00E7270D" w:rsidP="000C2D59">
      <w:pPr>
        <w:pStyle w:val="1e"/>
      </w:pPr>
      <w:r w:rsidRPr="00DD3BDF">
        <w:rPr>
          <w:rFonts w:hint="eastAsia"/>
        </w:rPr>
        <w:t>输出：</w:t>
      </w:r>
    </w:p>
    <w:p w14:paraId="15DCCCC9" w14:textId="77777777" w:rsidR="00E7270D" w:rsidRPr="006241C5" w:rsidRDefault="00E7270D" w:rsidP="000C2D59">
      <w:pPr>
        <w:pStyle w:val="2f2"/>
      </w:pPr>
      <w:r w:rsidRPr="006241C5">
        <w:rPr>
          <w:rFonts w:hint="eastAsia"/>
        </w:rPr>
        <w:t>(0.11670456569847402, 2.1845948875648524e-32)</w:t>
      </w:r>
    </w:p>
    <w:p w14:paraId="52A90A98" w14:textId="77777777" w:rsidR="00E7270D" w:rsidRPr="006241C5" w:rsidRDefault="00E7270D" w:rsidP="000C2D59">
      <w:pPr>
        <w:pStyle w:val="2f2"/>
      </w:pPr>
      <w:r w:rsidRPr="006241C5">
        <w:rPr>
          <w:rFonts w:hint="eastAsia"/>
        </w:rPr>
        <w:t>(0.057223017556035455, 6.848278283946546e-09)</w:t>
      </w:r>
    </w:p>
    <w:p w14:paraId="3A083F50" w14:textId="77777777" w:rsidR="00E7270D" w:rsidRPr="006241C5" w:rsidRDefault="00E7270D" w:rsidP="000C2D59">
      <w:pPr>
        <w:pStyle w:val="2f2"/>
      </w:pPr>
      <w:r w:rsidRPr="006241C5">
        <w:rPr>
          <w:rFonts w:hint="eastAsia"/>
        </w:rPr>
        <w:t>(0.03962971755113228, 6.037723764673582e-05)</w:t>
      </w:r>
    </w:p>
    <w:p w14:paraId="6971AE96" w14:textId="77777777" w:rsidR="00E7270D" w:rsidRPr="006241C5" w:rsidRDefault="00E7270D" w:rsidP="000C2D59">
      <w:pPr>
        <w:pStyle w:val="2f2"/>
      </w:pPr>
      <w:r w:rsidRPr="006241C5">
        <w:rPr>
          <w:rFonts w:hint="eastAsia"/>
        </w:rPr>
        <w:t>(-0.022532025751931757, 0.022602245106414908)</w:t>
      </w:r>
    </w:p>
    <w:p w14:paraId="4943981E" w14:textId="77777777" w:rsidR="00E7270D" w:rsidRPr="00DD3BDF" w:rsidRDefault="00E7270D" w:rsidP="000C2D59">
      <w:pPr>
        <w:pStyle w:val="1e"/>
      </w:pPr>
      <w:r w:rsidRPr="00DD3BDF">
        <w:rPr>
          <w:rFonts w:hint="eastAsia"/>
        </w:rPr>
        <w:t>根据皮尔森关系系数，比较重要的特征依次为Reviews、Size、Installs和Price。</w:t>
      </w:r>
    </w:p>
    <w:p w14:paraId="412F98C1" w14:textId="77777777" w:rsidR="00E7270D" w:rsidRPr="00DD3BDF" w:rsidRDefault="00E7270D" w:rsidP="000C2D59">
      <w:pPr>
        <w:pStyle w:val="1e"/>
      </w:pPr>
      <w:r w:rsidRPr="00DD3BDF">
        <w:rPr>
          <w:rFonts w:hint="eastAsia"/>
        </w:rPr>
        <w:t>如果特征比较多的话，用SelectKBest保留前k个特征（取top k)，方法具体为：</w:t>
      </w:r>
    </w:p>
    <w:p w14:paraId="5A04067E" w14:textId="77777777" w:rsidR="00E7270D" w:rsidRPr="006241C5" w:rsidRDefault="00E7270D" w:rsidP="000C2D59">
      <w:pPr>
        <w:pStyle w:val="2f2"/>
      </w:pPr>
      <w:r w:rsidRPr="006241C5">
        <w:rPr>
          <w:rFonts w:hint="eastAsia"/>
        </w:rPr>
        <w:t>sklearn.feature_selection.SelectKBest(score_func=&lt;function f_classif&gt;, k=10)</w:t>
      </w:r>
      <w:r w:rsidRPr="006241C5">
        <w:rPr>
          <w:rFonts w:hint="eastAsia"/>
        </w:rPr>
        <w:t>，</w:t>
      </w:r>
    </w:p>
    <w:p w14:paraId="6779FC91" w14:textId="77777777" w:rsidR="00E7270D" w:rsidRPr="006241C5" w:rsidRDefault="00E7270D" w:rsidP="000C2D59">
      <w:pPr>
        <w:pStyle w:val="1e"/>
      </w:pPr>
      <w:r w:rsidRPr="006241C5">
        <w:rPr>
          <w:rFonts w:hint="eastAsia"/>
        </w:rPr>
        <w:t>主要参数如下：</w:t>
      </w:r>
    </w:p>
    <w:p w14:paraId="4DDB3CFD" w14:textId="77777777" w:rsidR="00E7270D" w:rsidRPr="006241C5" w:rsidRDefault="00E7270D" w:rsidP="000C2D59">
      <w:pPr>
        <w:pStyle w:val="2f2"/>
      </w:pPr>
      <w:r w:rsidRPr="006241C5">
        <w:rPr>
          <w:rFonts w:hint="eastAsia"/>
        </w:rPr>
        <w:t>score_func</w:t>
      </w:r>
      <w:r w:rsidRPr="006241C5">
        <w:rPr>
          <w:rFonts w:hint="eastAsia"/>
        </w:rPr>
        <w:t>：选择卡方检验方法，其函数名称为</w:t>
      </w:r>
      <w:r w:rsidRPr="006241C5">
        <w:rPr>
          <w:rFonts w:hint="eastAsia"/>
        </w:rPr>
        <w:t>chi2</w:t>
      </w:r>
      <w:r w:rsidRPr="006241C5">
        <w:rPr>
          <w:rFonts w:hint="eastAsia"/>
        </w:rPr>
        <w:t>，并返回一对数组（得分，</w:t>
      </w:r>
      <w:r w:rsidRPr="006241C5">
        <w:rPr>
          <w:rFonts w:hint="eastAsia"/>
        </w:rPr>
        <w:t>pvalues</w:t>
      </w:r>
      <w:r w:rsidRPr="006241C5">
        <w:rPr>
          <w:rFonts w:hint="eastAsia"/>
        </w:rPr>
        <w:t>）或带有分数的单个数组。默认值为</w:t>
      </w:r>
      <w:r w:rsidRPr="006241C5">
        <w:rPr>
          <w:rFonts w:hint="eastAsia"/>
        </w:rPr>
        <w:t>f_classif</w:t>
      </w:r>
      <w:r w:rsidRPr="006241C5">
        <w:rPr>
          <w:rFonts w:hint="eastAsia"/>
        </w:rPr>
        <w:t>（适用于分类任务）。</w:t>
      </w:r>
    </w:p>
    <w:p w14:paraId="6EBF887B" w14:textId="77777777" w:rsidR="00E7270D" w:rsidRPr="006241C5" w:rsidRDefault="00E7270D" w:rsidP="000C2D59">
      <w:pPr>
        <w:pStyle w:val="2f2"/>
      </w:pPr>
      <w:r w:rsidRPr="006241C5">
        <w:rPr>
          <w:rFonts w:hint="eastAsia"/>
        </w:rPr>
        <w:t>k</w:t>
      </w:r>
      <w:r w:rsidRPr="006241C5">
        <w:rPr>
          <w:rFonts w:hint="eastAsia"/>
        </w:rPr>
        <w:t>：默认</w:t>
      </w:r>
      <w:r w:rsidRPr="006241C5">
        <w:rPr>
          <w:rFonts w:hint="eastAsia"/>
        </w:rPr>
        <w:t>= 10</w:t>
      </w:r>
      <w:r w:rsidRPr="006241C5">
        <w:rPr>
          <w:rFonts w:hint="eastAsia"/>
        </w:rPr>
        <w:t>，表示所选特征数。</w:t>
      </w:r>
    </w:p>
    <w:p w14:paraId="44E3B6F7" w14:textId="77777777" w:rsidR="00E7270D" w:rsidRPr="006241C5" w:rsidRDefault="00E7270D" w:rsidP="000C2D59">
      <w:pPr>
        <w:pStyle w:val="2f2"/>
      </w:pPr>
      <w:r w:rsidRPr="006241C5">
        <w:rPr>
          <w:rFonts w:hint="eastAsia"/>
        </w:rPr>
        <w:t>主要属性为：</w:t>
      </w:r>
    </w:p>
    <w:p w14:paraId="6EEF0B4D" w14:textId="77777777" w:rsidR="00E7270D" w:rsidRPr="006241C5" w:rsidRDefault="00E7270D" w:rsidP="000C2D59">
      <w:pPr>
        <w:pStyle w:val="2f2"/>
      </w:pPr>
      <w:r w:rsidRPr="006241C5">
        <w:rPr>
          <w:rFonts w:hint="eastAsia"/>
        </w:rPr>
        <w:t>scores_</w:t>
      </w:r>
      <w:r w:rsidRPr="006241C5">
        <w:rPr>
          <w:rFonts w:hint="eastAsia"/>
        </w:rPr>
        <w:t>：</w:t>
      </w:r>
      <w:r w:rsidRPr="006241C5">
        <w:rPr>
          <w:rFonts w:hint="eastAsia"/>
        </w:rPr>
        <w:t>array-like</w:t>
      </w:r>
      <w:r w:rsidRPr="006241C5">
        <w:rPr>
          <w:rFonts w:hint="eastAsia"/>
        </w:rPr>
        <w:t>，</w:t>
      </w:r>
      <w:r w:rsidRPr="006241C5">
        <w:rPr>
          <w:rFonts w:hint="eastAsia"/>
        </w:rPr>
        <w:t>shape =</w:t>
      </w:r>
      <w:r w:rsidRPr="006241C5">
        <w:rPr>
          <w:rFonts w:hint="eastAsia"/>
        </w:rPr>
        <w:t>（</w:t>
      </w:r>
      <w:r w:rsidRPr="006241C5">
        <w:rPr>
          <w:rFonts w:hint="eastAsia"/>
        </w:rPr>
        <w:t>n_features</w:t>
      </w:r>
      <w:r w:rsidRPr="006241C5">
        <w:rPr>
          <w:rFonts w:hint="eastAsia"/>
        </w:rPr>
        <w:t>，），即该特征在该特征选择方法下的得分；</w:t>
      </w:r>
    </w:p>
    <w:p w14:paraId="6391868D" w14:textId="77777777" w:rsidR="00E7270D" w:rsidRPr="006241C5" w:rsidRDefault="00E7270D" w:rsidP="000C2D59">
      <w:pPr>
        <w:pStyle w:val="2f2"/>
      </w:pPr>
      <w:r w:rsidRPr="006241C5">
        <w:rPr>
          <w:rFonts w:hint="eastAsia"/>
        </w:rPr>
        <w:t>pvalues_</w:t>
      </w:r>
      <w:r w:rsidRPr="006241C5">
        <w:rPr>
          <w:rFonts w:hint="eastAsia"/>
        </w:rPr>
        <w:t>：</w:t>
      </w:r>
      <w:r w:rsidRPr="006241C5">
        <w:rPr>
          <w:rFonts w:hint="eastAsia"/>
        </w:rPr>
        <w:t>array-like</w:t>
      </w:r>
      <w:r w:rsidRPr="006241C5">
        <w:rPr>
          <w:rFonts w:hint="eastAsia"/>
        </w:rPr>
        <w:t>，</w:t>
      </w:r>
      <w:r w:rsidRPr="006241C5">
        <w:rPr>
          <w:rFonts w:hint="eastAsia"/>
        </w:rPr>
        <w:t>shape =</w:t>
      </w:r>
      <w:r w:rsidRPr="006241C5">
        <w:rPr>
          <w:rFonts w:hint="eastAsia"/>
        </w:rPr>
        <w:t>（</w:t>
      </w:r>
      <w:r w:rsidRPr="006241C5">
        <w:rPr>
          <w:rFonts w:hint="eastAsia"/>
        </w:rPr>
        <w:t>n_features</w:t>
      </w:r>
      <w:r w:rsidRPr="006241C5">
        <w:rPr>
          <w:rFonts w:hint="eastAsia"/>
        </w:rPr>
        <w:t>，），特征分数的</w:t>
      </w:r>
      <w:r w:rsidRPr="006241C5">
        <w:rPr>
          <w:rFonts w:hint="eastAsia"/>
        </w:rPr>
        <w:t>p</w:t>
      </w:r>
      <w:r w:rsidRPr="006241C5">
        <w:rPr>
          <w:rFonts w:hint="eastAsia"/>
        </w:rPr>
        <w:t>值，如果</w:t>
      </w:r>
      <w:r w:rsidRPr="006241C5">
        <w:rPr>
          <w:rFonts w:hint="eastAsia"/>
        </w:rPr>
        <w:t>score_func</w:t>
      </w:r>
      <w:r w:rsidRPr="006241C5">
        <w:rPr>
          <w:rFonts w:hint="eastAsia"/>
        </w:rPr>
        <w:t>仅返回分数，则为无。</w:t>
      </w:r>
    </w:p>
    <w:p w14:paraId="60E3B98B" w14:textId="77777777" w:rsidR="00E7270D" w:rsidRPr="00DD3BDF" w:rsidRDefault="00E7270D" w:rsidP="000C2D59">
      <w:pPr>
        <w:pStyle w:val="1e"/>
      </w:pPr>
      <w:r w:rsidRPr="00DD3BDF">
        <w:rPr>
          <w:rFonts w:hint="eastAsia"/>
        </w:rPr>
        <w:t>代码：</w:t>
      </w:r>
    </w:p>
    <w:p w14:paraId="1B520009" w14:textId="77777777" w:rsidR="00E7270D" w:rsidRPr="006241C5" w:rsidRDefault="00E7270D" w:rsidP="000C2D59">
      <w:pPr>
        <w:pStyle w:val="2f2"/>
      </w:pPr>
      <w:r w:rsidRPr="006241C5">
        <w:rPr>
          <w:rFonts w:hint="eastAsia"/>
        </w:rPr>
        <w:t>data_numerical = SelectKBest(lambda X,Y:np.array(list(map(lambda x:pearsonr(x,Y),X.T))).T[0],k=3).fit_transform(data_numerical,labels)</w:t>
      </w:r>
    </w:p>
    <w:p w14:paraId="33D81A62" w14:textId="77777777" w:rsidR="00E7270D" w:rsidRPr="006241C5" w:rsidRDefault="00E7270D" w:rsidP="000C2D59">
      <w:pPr>
        <w:pStyle w:val="2f2"/>
      </w:pPr>
      <w:r w:rsidRPr="006241C5">
        <w:rPr>
          <w:rFonts w:hint="eastAsia"/>
        </w:rPr>
        <w:t>data_numerical = pd.DataFrame(data_numerical,columns={"Reviews","Size","Installs"})</w:t>
      </w:r>
    </w:p>
    <w:p w14:paraId="0478F586" w14:textId="77777777" w:rsidR="00E7270D" w:rsidRPr="006241C5" w:rsidRDefault="00E7270D" w:rsidP="000C2D59">
      <w:pPr>
        <w:pStyle w:val="2f2"/>
      </w:pPr>
      <w:r w:rsidRPr="006241C5">
        <w:rPr>
          <w:rFonts w:hint="eastAsia"/>
        </w:rPr>
        <w:t>data_numerical.head()</w:t>
      </w:r>
    </w:p>
    <w:p w14:paraId="2F6FD9F1" w14:textId="77777777" w:rsidR="00E7270D" w:rsidRPr="00DD3BDF" w:rsidRDefault="00E7270D" w:rsidP="000C2D59">
      <w:pPr>
        <w:pStyle w:val="1e"/>
      </w:pPr>
      <w:r w:rsidRPr="00DD3BDF">
        <w:rPr>
          <w:rFonts w:hint="eastAsia"/>
        </w:rPr>
        <w:t>输出：</w:t>
      </w:r>
      <w:r w:rsidRPr="00DD3BDF">
        <w:rPr>
          <w:rFonts w:hint="eastAsia"/>
        </w:rPr>
        <w:br/>
      </w:r>
      <w:r w:rsidRPr="00DD3BDF">
        <w:rPr>
          <w:rFonts w:hint="eastAsia"/>
          <w:noProof/>
        </w:rPr>
        <w:drawing>
          <wp:inline distT="0" distB="0" distL="0" distR="0" wp14:anchorId="7139EE8F" wp14:editId="5681EA25">
            <wp:extent cx="2426067" cy="1871965"/>
            <wp:effectExtent l="19050" t="19050" r="12700" b="146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1585" cy="1876222"/>
                    </a:xfrm>
                    <a:prstGeom prst="rect">
                      <a:avLst/>
                    </a:prstGeom>
                    <a:ln>
                      <a:solidFill>
                        <a:schemeClr val="bg1">
                          <a:lumMod val="85000"/>
                        </a:schemeClr>
                      </a:solidFill>
                    </a:ln>
                  </pic:spPr>
                </pic:pic>
              </a:graphicData>
            </a:graphic>
          </wp:inline>
        </w:drawing>
      </w:r>
    </w:p>
    <w:p w14:paraId="7108B83B" w14:textId="77777777" w:rsidR="00E7270D" w:rsidRPr="00DD3BDF" w:rsidRDefault="00E7270D" w:rsidP="000C2D59">
      <w:pPr>
        <w:pStyle w:val="1e"/>
      </w:pPr>
      <w:r w:rsidRPr="00DD3BDF">
        <w:rPr>
          <w:rFonts w:hint="eastAsia"/>
        </w:rPr>
        <w:t>Type/Category/Content Rating/Genres是分类数据，下面我们用ANOVA进行特征选择。</w:t>
      </w:r>
    </w:p>
    <w:p w14:paraId="7690ACC9" w14:textId="77777777" w:rsidR="00E7270D" w:rsidRPr="00DD3BDF" w:rsidRDefault="00E7270D" w:rsidP="000C2D59">
      <w:pPr>
        <w:pStyle w:val="1e"/>
      </w:pPr>
      <w:r w:rsidRPr="00DD3BDF">
        <w:rPr>
          <w:rFonts w:hint="eastAsia"/>
        </w:rPr>
        <w:t>在SelectKBest(score_func=,k=10) 中参数score_func给出统计指标：</w:t>
      </w:r>
    </w:p>
    <w:p w14:paraId="274196E1" w14:textId="77777777" w:rsidR="00E7270D" w:rsidRPr="00DD3BDF" w:rsidRDefault="00E7270D" w:rsidP="000C2D59">
      <w:pPr>
        <w:pStyle w:val="1e"/>
      </w:pPr>
      <w:r w:rsidRPr="00DD3BDF">
        <w:rPr>
          <w:rFonts w:hint="eastAsia"/>
        </w:rPr>
        <w:t>sklearn.feature_selection.f_classif:根据方差分析（ANOVA）的原理，以F-分布为依据，利用平方和与自由度所计算的祖居与组内均方估计出F值，适用于分类问题。</w:t>
      </w:r>
    </w:p>
    <w:p w14:paraId="1A45F2F5" w14:textId="77777777" w:rsidR="00E7270D" w:rsidRPr="00DD3BDF" w:rsidRDefault="00E7270D" w:rsidP="000C2D59">
      <w:pPr>
        <w:pStyle w:val="1e"/>
      </w:pPr>
      <w:r w:rsidRPr="00DD3BDF">
        <w:rPr>
          <w:rFonts w:hint="eastAsia"/>
        </w:rPr>
        <w:t>代码：</w:t>
      </w:r>
    </w:p>
    <w:p w14:paraId="088663D8" w14:textId="77777777" w:rsidR="00E7270D" w:rsidRPr="006241C5" w:rsidRDefault="00E7270D" w:rsidP="000C2D59">
      <w:pPr>
        <w:pStyle w:val="2f2"/>
      </w:pPr>
      <w:r w:rsidRPr="006241C5">
        <w:rPr>
          <w:rFonts w:hint="eastAsia"/>
        </w:rPr>
        <w:t>data_categorical = pd.concat([raw_data.iloc[:,4],raw_data.iloc[:,5:]],axis=1)</w:t>
      </w:r>
    </w:p>
    <w:p w14:paraId="26B109D8" w14:textId="77777777" w:rsidR="00E7270D" w:rsidRPr="006241C5" w:rsidRDefault="00E7270D" w:rsidP="000C2D59">
      <w:pPr>
        <w:pStyle w:val="2f2"/>
      </w:pPr>
      <w:r w:rsidRPr="006241C5">
        <w:rPr>
          <w:rFonts w:hint="eastAsia"/>
        </w:rPr>
        <w:t>data_categorical.head()</w:t>
      </w:r>
    </w:p>
    <w:p w14:paraId="70D37C08" w14:textId="77777777" w:rsidR="00E7270D" w:rsidRPr="00DD3BDF" w:rsidRDefault="00E7270D" w:rsidP="000C2D59">
      <w:pPr>
        <w:pStyle w:val="1e"/>
      </w:pPr>
      <w:r w:rsidRPr="00DD3BDF">
        <w:rPr>
          <w:rFonts w:hint="eastAsia"/>
        </w:rPr>
        <w:t>输出：</w:t>
      </w:r>
    </w:p>
    <w:p w14:paraId="7C4A3391" w14:textId="77777777" w:rsidR="00E7270D" w:rsidRPr="00DD3BDF" w:rsidRDefault="00E7270D" w:rsidP="000C2D59">
      <w:pPr>
        <w:pStyle w:val="1e"/>
      </w:pPr>
      <w:r w:rsidRPr="00DD3BDF">
        <w:rPr>
          <w:rFonts w:hint="eastAsia"/>
          <w:noProof/>
        </w:rPr>
        <w:drawing>
          <wp:inline distT="0" distB="0" distL="0" distR="0" wp14:anchorId="51007391" wp14:editId="195E719F">
            <wp:extent cx="5512279" cy="1300573"/>
            <wp:effectExtent l="19050" t="19050" r="12700" b="139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288" cy="1310249"/>
                    </a:xfrm>
                    <a:prstGeom prst="rect">
                      <a:avLst/>
                    </a:prstGeom>
                    <a:ln>
                      <a:solidFill>
                        <a:schemeClr val="bg1">
                          <a:lumMod val="85000"/>
                        </a:schemeClr>
                      </a:solidFill>
                    </a:ln>
                  </pic:spPr>
                </pic:pic>
              </a:graphicData>
            </a:graphic>
          </wp:inline>
        </w:drawing>
      </w:r>
    </w:p>
    <w:p w14:paraId="45A93AD6" w14:textId="77777777" w:rsidR="00E7270D" w:rsidRPr="00DD3BDF" w:rsidRDefault="00E7270D" w:rsidP="000C2D59">
      <w:pPr>
        <w:pStyle w:val="1e"/>
      </w:pPr>
      <w:r w:rsidRPr="00DD3BDF">
        <w:rPr>
          <w:rFonts w:hint="eastAsia"/>
        </w:rPr>
        <w:t>代码：</w:t>
      </w:r>
    </w:p>
    <w:p w14:paraId="0842F2A5" w14:textId="77777777" w:rsidR="00E7270D" w:rsidRPr="006241C5" w:rsidRDefault="00E7270D" w:rsidP="000C2D59">
      <w:pPr>
        <w:pStyle w:val="2f2"/>
      </w:pPr>
      <w:r w:rsidRPr="006241C5">
        <w:rPr>
          <w:rFonts w:hint="eastAsia"/>
        </w:rPr>
        <w:t>from sklearn.feature_selection import f_classif</w:t>
      </w:r>
    </w:p>
    <w:p w14:paraId="0B6361B0" w14:textId="77777777" w:rsidR="00E7270D" w:rsidRPr="006241C5" w:rsidRDefault="00E7270D" w:rsidP="000C2D59">
      <w:pPr>
        <w:pStyle w:val="2f2"/>
      </w:pPr>
      <w:r w:rsidRPr="006241C5">
        <w:rPr>
          <w:rFonts w:hint="eastAsia"/>
        </w:rPr>
        <w:t>data_categorical = pd.DataFrame(SelectKBest(f_classif, k=30).fit_transform(data_categorical, labels))</w:t>
      </w:r>
    </w:p>
    <w:p w14:paraId="7EA743D2" w14:textId="77777777" w:rsidR="00E7270D" w:rsidRPr="006241C5" w:rsidRDefault="00E7270D" w:rsidP="000C2D59">
      <w:pPr>
        <w:pStyle w:val="2f2"/>
      </w:pPr>
      <w:r w:rsidRPr="006241C5">
        <w:rPr>
          <w:rFonts w:hint="eastAsia"/>
        </w:rPr>
        <w:t>data_categorical.head()</w:t>
      </w:r>
    </w:p>
    <w:p w14:paraId="71E1D9E7" w14:textId="77777777" w:rsidR="00E7270D" w:rsidRPr="00DD3BDF" w:rsidRDefault="00E7270D" w:rsidP="000C2D59">
      <w:pPr>
        <w:pStyle w:val="1e"/>
      </w:pPr>
      <w:r w:rsidRPr="00DD3BDF">
        <w:rPr>
          <w:rFonts w:hint="eastAsia"/>
        </w:rPr>
        <w:t>输出：</w:t>
      </w:r>
    </w:p>
    <w:p w14:paraId="007174A0" w14:textId="77777777" w:rsidR="00E7270D" w:rsidRPr="00DD3BDF" w:rsidRDefault="00E7270D" w:rsidP="000C2D59">
      <w:pPr>
        <w:pStyle w:val="1e"/>
      </w:pPr>
      <w:r w:rsidRPr="00DD3BDF">
        <w:rPr>
          <w:rFonts w:hint="eastAsia"/>
          <w:noProof/>
        </w:rPr>
        <w:drawing>
          <wp:inline distT="0" distB="0" distL="0" distR="0" wp14:anchorId="5739A279" wp14:editId="591AE142">
            <wp:extent cx="5195695" cy="1715366"/>
            <wp:effectExtent l="19050" t="19050" r="24130" b="184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1569" cy="1717305"/>
                    </a:xfrm>
                    <a:prstGeom prst="rect">
                      <a:avLst/>
                    </a:prstGeom>
                    <a:ln>
                      <a:solidFill>
                        <a:schemeClr val="bg1">
                          <a:lumMod val="85000"/>
                        </a:schemeClr>
                      </a:solidFill>
                    </a:ln>
                  </pic:spPr>
                </pic:pic>
              </a:graphicData>
            </a:graphic>
          </wp:inline>
        </w:drawing>
      </w:r>
    </w:p>
    <w:p w14:paraId="1B93BB6D" w14:textId="77777777" w:rsidR="00E7270D" w:rsidRPr="00DD3BDF" w:rsidRDefault="00E7270D" w:rsidP="000C2D59">
      <w:pPr>
        <w:pStyle w:val="1e"/>
      </w:pPr>
      <w:r w:rsidRPr="00DD3BDF">
        <w:rPr>
          <w:rFonts w:hint="eastAsia"/>
        </w:rPr>
        <w:t>最后将数值和分类数据拼接在一起。</w:t>
      </w:r>
    </w:p>
    <w:p w14:paraId="0D89F8E7" w14:textId="77777777" w:rsidR="00E7270D" w:rsidRPr="00DD3BDF" w:rsidRDefault="00E7270D" w:rsidP="000C2D59">
      <w:pPr>
        <w:pStyle w:val="1e"/>
      </w:pPr>
      <w:r w:rsidRPr="00DD3BDF">
        <w:rPr>
          <w:rFonts w:hint="eastAsia"/>
        </w:rPr>
        <w:t>代码：</w:t>
      </w:r>
    </w:p>
    <w:p w14:paraId="011E6CA8" w14:textId="77777777" w:rsidR="00E7270D" w:rsidRPr="006241C5" w:rsidRDefault="00E7270D" w:rsidP="000C2D59">
      <w:pPr>
        <w:pStyle w:val="2f2"/>
      </w:pPr>
      <w:r w:rsidRPr="006241C5">
        <w:rPr>
          <w:rFonts w:hint="eastAsia"/>
        </w:rPr>
        <w:t>df_after_filter = pd.concat([data_numerical,data_categorical],axis=1)</w:t>
      </w:r>
    </w:p>
    <w:p w14:paraId="073B23BE" w14:textId="77777777" w:rsidR="00E7270D" w:rsidRPr="006241C5" w:rsidRDefault="00E7270D" w:rsidP="000C2D59">
      <w:pPr>
        <w:pStyle w:val="2f2"/>
      </w:pPr>
      <w:r w:rsidRPr="006241C5">
        <w:rPr>
          <w:rFonts w:hint="eastAsia"/>
        </w:rPr>
        <w:t>df_after_filter.head()</w:t>
      </w:r>
    </w:p>
    <w:p w14:paraId="02D6DC6C" w14:textId="77777777" w:rsidR="00E7270D" w:rsidRPr="006241C5" w:rsidRDefault="00E7270D" w:rsidP="000C2D59">
      <w:pPr>
        <w:pStyle w:val="2f2"/>
      </w:pPr>
      <w:r w:rsidRPr="006241C5">
        <w:rPr>
          <w:rFonts w:hint="eastAsia"/>
        </w:rPr>
        <w:t>df_after_filter = pd.concat([df_after_filter,labels],axis=1)</w:t>
      </w:r>
    </w:p>
    <w:p w14:paraId="07D2DEE6" w14:textId="77777777" w:rsidR="00E7270D" w:rsidRPr="006241C5" w:rsidRDefault="00E7270D" w:rsidP="000C2D59">
      <w:pPr>
        <w:pStyle w:val="2f2"/>
      </w:pPr>
      <w:r w:rsidRPr="006241C5">
        <w:rPr>
          <w:rFonts w:hint="eastAsia"/>
        </w:rPr>
        <w:t>df_after_filter.to_csv("df_after_filter.csv")</w:t>
      </w:r>
    </w:p>
    <w:p w14:paraId="3FBDD1DB" w14:textId="77777777" w:rsidR="00E7270D" w:rsidRPr="00DD3BDF" w:rsidRDefault="00E7270D" w:rsidP="000C2D59">
      <w:pPr>
        <w:pStyle w:val="1e"/>
      </w:pPr>
      <w:r w:rsidRPr="00DD3BDF">
        <w:rPr>
          <w:rFonts w:hint="eastAsia"/>
        </w:rPr>
        <w:t>输出：</w:t>
      </w:r>
    </w:p>
    <w:p w14:paraId="7028A726" w14:textId="77777777" w:rsidR="00E7270D" w:rsidRPr="00DD3BDF" w:rsidRDefault="00E7270D" w:rsidP="000C2D59">
      <w:pPr>
        <w:pStyle w:val="1e"/>
      </w:pPr>
      <w:r w:rsidRPr="00DD3BDF">
        <w:rPr>
          <w:rFonts w:hint="eastAsia"/>
          <w:noProof/>
        </w:rPr>
        <w:drawing>
          <wp:inline distT="0" distB="0" distL="0" distR="0" wp14:anchorId="774090FE" wp14:editId="03074F52">
            <wp:extent cx="5438830" cy="1515175"/>
            <wp:effectExtent l="19050" t="19050" r="9525" b="279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1400" cy="1515891"/>
                    </a:xfrm>
                    <a:prstGeom prst="rect">
                      <a:avLst/>
                    </a:prstGeom>
                    <a:ln>
                      <a:solidFill>
                        <a:schemeClr val="bg1">
                          <a:lumMod val="85000"/>
                        </a:schemeClr>
                      </a:solidFill>
                    </a:ln>
                  </pic:spPr>
                </pic:pic>
              </a:graphicData>
            </a:graphic>
          </wp:inline>
        </w:drawing>
      </w:r>
    </w:p>
    <w:p w14:paraId="62A13D3C" w14:textId="77777777" w:rsidR="00E7270D" w:rsidRPr="00E76334" w:rsidRDefault="00E7270D" w:rsidP="00E7270D">
      <w:pPr>
        <w:pStyle w:val="4"/>
        <w:rPr>
          <w:rFonts w:hint="default"/>
        </w:rPr>
      </w:pPr>
      <w:r w:rsidRPr="00E76334">
        <w:t>Wrapper</w:t>
      </w:r>
      <w:r w:rsidRPr="00E76334">
        <w:t>（包裹法）</w:t>
      </w:r>
    </w:p>
    <w:p w14:paraId="5EB71E4E" w14:textId="77777777" w:rsidR="00E7270D" w:rsidRPr="00DD3BDF" w:rsidRDefault="00E7270D" w:rsidP="000C2D59">
      <w:pPr>
        <w:pStyle w:val="1e"/>
      </w:pPr>
      <w:r w:rsidRPr="00DD3BDF">
        <w:rPr>
          <w:rFonts w:hint="eastAsia"/>
        </w:rPr>
        <w:t>Wrapper，包装法，也形象地称为“弯刀法”，它解决思路没有过滤法直接，它是在确认后续的算法模型后，把模型本身的性能作为评价准则：选择一个目标函数来一步步的筛选特征。常用包装法是递归特征消除法，简称RFE，使用一个基模型来进行多轮训练，每轮训练后，移除若干权值系数的特征，再基于新的特征集进行下一轮训练。</w:t>
      </w:r>
    </w:p>
    <w:p w14:paraId="32128BAD" w14:textId="77777777" w:rsidR="00E7270D" w:rsidRPr="00DD3BDF" w:rsidRDefault="00E7270D" w:rsidP="000C2D59">
      <w:pPr>
        <w:pStyle w:val="1e"/>
      </w:pPr>
      <w:r w:rsidRPr="00DD3BDF">
        <w:rPr>
          <w:rFonts w:hint="eastAsia"/>
        </w:rPr>
        <w:t>在sklearn中，我们这里一起学习递归消除特征法，使用一个基模型来进行多轮训练，每轮训练后，消除若干权值系数的特征，再基于新的特征集进行下一轮训练。使用feature_selection库的RFE类来选择特征。 sklearn.feature_selection.RFE(estimator, step=1)</w:t>
      </w:r>
    </w:p>
    <w:p w14:paraId="0C85308F" w14:textId="77777777" w:rsidR="00E7270D" w:rsidRPr="006241C5" w:rsidRDefault="00E7270D" w:rsidP="000C2D59">
      <w:pPr>
        <w:pStyle w:val="2f2"/>
      </w:pPr>
      <w:r w:rsidRPr="006241C5">
        <w:rPr>
          <w:rFonts w:hint="eastAsia"/>
        </w:rPr>
        <w:t>estimator</w:t>
      </w:r>
      <w:r w:rsidRPr="006241C5">
        <w:rPr>
          <w:rFonts w:hint="eastAsia"/>
        </w:rPr>
        <w:t>：该参数传入用于递归构建模型的有监督型基学习器，要求该基学习器具有</w:t>
      </w:r>
      <w:r w:rsidRPr="006241C5">
        <w:rPr>
          <w:rFonts w:hint="eastAsia"/>
        </w:rPr>
        <w:t>fit</w:t>
      </w:r>
      <w:r w:rsidRPr="006241C5">
        <w:rPr>
          <w:rFonts w:hint="eastAsia"/>
        </w:rPr>
        <w:t>方法，且其输出含有</w:t>
      </w:r>
      <w:r w:rsidRPr="006241C5">
        <w:rPr>
          <w:rFonts w:hint="eastAsia"/>
        </w:rPr>
        <w:t>coef_</w:t>
      </w:r>
      <w:r w:rsidRPr="006241C5">
        <w:rPr>
          <w:rFonts w:hint="eastAsia"/>
        </w:rPr>
        <w:t>或</w:t>
      </w:r>
      <w:r w:rsidRPr="006241C5">
        <w:rPr>
          <w:rFonts w:hint="eastAsia"/>
        </w:rPr>
        <w:t>feature_importances_</w:t>
      </w:r>
      <w:r w:rsidRPr="006241C5">
        <w:rPr>
          <w:rFonts w:hint="eastAsia"/>
        </w:rPr>
        <w:t>这种结果；</w:t>
      </w:r>
    </w:p>
    <w:p w14:paraId="6CA4A714" w14:textId="77777777" w:rsidR="00E7270D" w:rsidRPr="006241C5" w:rsidRDefault="00E7270D" w:rsidP="000C2D59">
      <w:pPr>
        <w:pStyle w:val="2f2"/>
        <w:rPr>
          <w:color w:val="333333"/>
        </w:rPr>
      </w:pPr>
      <w:r w:rsidRPr="006241C5">
        <w:rPr>
          <w:rFonts w:hint="eastAsia"/>
        </w:rPr>
        <w:t>step</w:t>
      </w:r>
      <w:r w:rsidRPr="006241C5">
        <w:rPr>
          <w:rFonts w:hint="eastAsia"/>
        </w:rPr>
        <w:t>：数值型，默认为</w:t>
      </w:r>
      <w:r w:rsidRPr="006241C5">
        <w:rPr>
          <w:rFonts w:hint="eastAsia"/>
        </w:rPr>
        <w:t>1</w:t>
      </w:r>
      <w:r w:rsidRPr="006241C5">
        <w:rPr>
          <w:rFonts w:hint="eastAsia"/>
        </w:rPr>
        <w:t>，控制每次迭代过程中删去的特征个数。</w:t>
      </w:r>
    </w:p>
    <w:p w14:paraId="03AA8EE6" w14:textId="77777777" w:rsidR="00E7270D" w:rsidRPr="00DD3BDF" w:rsidRDefault="00E7270D" w:rsidP="000C2D59">
      <w:pPr>
        <w:pStyle w:val="1e"/>
      </w:pPr>
      <w:r w:rsidRPr="00DD3BDF">
        <w:rPr>
          <w:rFonts w:hint="eastAsia"/>
        </w:rPr>
        <w:t xml:space="preserve">函数返回值：　</w:t>
      </w:r>
    </w:p>
    <w:p w14:paraId="4138BEEF" w14:textId="77777777" w:rsidR="00E7270D" w:rsidRPr="006241C5" w:rsidRDefault="00E7270D" w:rsidP="000C2D59">
      <w:pPr>
        <w:pStyle w:val="2f2"/>
      </w:pPr>
      <w:r w:rsidRPr="006241C5">
        <w:rPr>
          <w:rFonts w:hint="eastAsia"/>
        </w:rPr>
        <w:t>n_features_</w:t>
      </w:r>
      <w:r w:rsidRPr="006241C5">
        <w:rPr>
          <w:rFonts w:hint="eastAsia"/>
        </w:rPr>
        <w:t>：通过交叉验证过程最终剩下的特征个数；</w:t>
      </w:r>
    </w:p>
    <w:p w14:paraId="3901A533" w14:textId="77777777" w:rsidR="00E7270D" w:rsidRPr="006241C5" w:rsidRDefault="00E7270D" w:rsidP="000C2D59">
      <w:pPr>
        <w:pStyle w:val="2f2"/>
      </w:pPr>
      <w:r w:rsidRPr="006241C5">
        <w:rPr>
          <w:rFonts w:hint="eastAsia"/>
        </w:rPr>
        <w:t>support_</w:t>
      </w:r>
      <w:r w:rsidRPr="006241C5">
        <w:rPr>
          <w:rFonts w:hint="eastAsia"/>
        </w:rPr>
        <w:t>：被选择的特征的被选择情况（</w:t>
      </w:r>
      <w:r w:rsidRPr="006241C5">
        <w:rPr>
          <w:rFonts w:hint="eastAsia"/>
        </w:rPr>
        <w:t>True</w:t>
      </w:r>
      <w:r w:rsidRPr="006241C5">
        <w:rPr>
          <w:rFonts w:hint="eastAsia"/>
        </w:rPr>
        <w:t>表示被选择，</w:t>
      </w:r>
      <w:r w:rsidRPr="006241C5">
        <w:rPr>
          <w:rFonts w:hint="eastAsia"/>
        </w:rPr>
        <w:t>False</w:t>
      </w:r>
      <w:r w:rsidRPr="006241C5">
        <w:rPr>
          <w:rFonts w:hint="eastAsia"/>
        </w:rPr>
        <w:t>表示被淘汰）；</w:t>
      </w:r>
    </w:p>
    <w:p w14:paraId="0F2B6F38" w14:textId="77777777" w:rsidR="00E7270D" w:rsidRPr="006241C5" w:rsidRDefault="00E7270D" w:rsidP="000C2D59">
      <w:pPr>
        <w:pStyle w:val="2f2"/>
      </w:pPr>
      <w:r w:rsidRPr="006241C5">
        <w:rPr>
          <w:rFonts w:hint="eastAsia"/>
        </w:rPr>
        <w:t>ranking_</w:t>
      </w:r>
      <w:r w:rsidRPr="006241C5">
        <w:rPr>
          <w:rFonts w:hint="eastAsia"/>
        </w:rPr>
        <w:t>：所有特征的评分排名；</w:t>
      </w:r>
    </w:p>
    <w:p w14:paraId="10567B15" w14:textId="77777777" w:rsidR="00E7270D" w:rsidRPr="006241C5" w:rsidRDefault="00E7270D" w:rsidP="000C2D59">
      <w:pPr>
        <w:pStyle w:val="2f2"/>
        <w:rPr>
          <w:color w:val="333333"/>
        </w:rPr>
      </w:pPr>
      <w:r w:rsidRPr="006241C5">
        <w:rPr>
          <w:rFonts w:hint="eastAsia"/>
        </w:rPr>
        <w:t>estimator_</w:t>
      </w:r>
      <w:r w:rsidRPr="006241C5">
        <w:rPr>
          <w:rFonts w:hint="eastAsia"/>
        </w:rPr>
        <w:t>：利用剩下的特征训练出的模型</w:t>
      </w:r>
    </w:p>
    <w:p w14:paraId="60BC8FE5" w14:textId="77777777" w:rsidR="00E7270D" w:rsidRPr="00DD3BDF" w:rsidRDefault="00E7270D" w:rsidP="000C2D59">
      <w:pPr>
        <w:pStyle w:val="1e"/>
      </w:pPr>
      <w:r w:rsidRPr="00DD3BDF">
        <w:rPr>
          <w:rFonts w:hint="eastAsia"/>
        </w:rPr>
        <w:t>代码：</w:t>
      </w:r>
    </w:p>
    <w:p w14:paraId="3CE93808" w14:textId="77777777" w:rsidR="00E7270D" w:rsidRPr="006241C5" w:rsidRDefault="00E7270D" w:rsidP="000C2D59">
      <w:pPr>
        <w:pStyle w:val="2f2"/>
      </w:pPr>
      <w:r w:rsidRPr="006241C5">
        <w:rPr>
          <w:rFonts w:hint="eastAsia"/>
        </w:rPr>
        <w:t>from sklearn.feature_selection import RFE</w:t>
      </w:r>
    </w:p>
    <w:p w14:paraId="5A175DB3" w14:textId="77777777" w:rsidR="00E7270D" w:rsidRPr="006241C5" w:rsidRDefault="00E7270D" w:rsidP="000C2D59">
      <w:pPr>
        <w:pStyle w:val="2f2"/>
      </w:pPr>
      <w:r w:rsidRPr="006241C5">
        <w:rPr>
          <w:rFonts w:hint="eastAsia"/>
        </w:rPr>
        <w:t>from sklearn.linear_model import Lasso</w:t>
      </w:r>
    </w:p>
    <w:p w14:paraId="4D729137" w14:textId="77777777" w:rsidR="00E7270D" w:rsidRPr="006241C5" w:rsidRDefault="00E7270D" w:rsidP="000C2D59">
      <w:pPr>
        <w:pStyle w:val="2f2"/>
      </w:pPr>
    </w:p>
    <w:p w14:paraId="3F39C81E" w14:textId="77777777" w:rsidR="00E7270D" w:rsidRPr="006241C5" w:rsidRDefault="00E7270D" w:rsidP="000C2D59">
      <w:pPr>
        <w:pStyle w:val="2f2"/>
      </w:pPr>
      <w:r w:rsidRPr="006241C5">
        <w:rPr>
          <w:rFonts w:hint="eastAsia"/>
        </w:rPr>
        <w:t>#</w:t>
      </w:r>
      <w:r w:rsidRPr="006241C5">
        <w:rPr>
          <w:rFonts w:hint="eastAsia"/>
        </w:rPr>
        <w:t>递归特征消除法，返回特征选择后的数据</w:t>
      </w:r>
    </w:p>
    <w:p w14:paraId="26BEF846" w14:textId="77777777" w:rsidR="00E7270D" w:rsidRPr="006241C5" w:rsidRDefault="00E7270D" w:rsidP="000C2D59">
      <w:pPr>
        <w:pStyle w:val="2f2"/>
      </w:pPr>
      <w:r w:rsidRPr="006241C5">
        <w:rPr>
          <w:rFonts w:hint="eastAsia"/>
        </w:rPr>
        <w:t>#</w:t>
      </w:r>
      <w:r w:rsidRPr="006241C5">
        <w:rPr>
          <w:rFonts w:hint="eastAsia"/>
        </w:rPr>
        <w:t>参数</w:t>
      </w:r>
      <w:r w:rsidRPr="006241C5">
        <w:rPr>
          <w:rFonts w:hint="eastAsia"/>
        </w:rPr>
        <w:t>estimator</w:t>
      </w:r>
      <w:r w:rsidRPr="006241C5">
        <w:rPr>
          <w:rFonts w:hint="eastAsia"/>
        </w:rPr>
        <w:t>为基模型</w:t>
      </w:r>
    </w:p>
    <w:p w14:paraId="074752F3" w14:textId="77777777" w:rsidR="00E7270D" w:rsidRPr="006241C5" w:rsidRDefault="00E7270D" w:rsidP="000C2D59">
      <w:pPr>
        <w:pStyle w:val="2f2"/>
      </w:pPr>
      <w:r w:rsidRPr="006241C5">
        <w:rPr>
          <w:rFonts w:hint="eastAsia"/>
        </w:rPr>
        <w:t>#</w:t>
      </w:r>
      <w:r w:rsidRPr="006241C5">
        <w:rPr>
          <w:rFonts w:hint="eastAsia"/>
        </w:rPr>
        <w:t>参数</w:t>
      </w:r>
      <w:r w:rsidRPr="006241C5">
        <w:rPr>
          <w:rFonts w:hint="eastAsia"/>
        </w:rPr>
        <w:t>n_features_to_select</w:t>
      </w:r>
      <w:r w:rsidRPr="006241C5">
        <w:rPr>
          <w:rFonts w:hint="eastAsia"/>
        </w:rPr>
        <w:t>为选择的特征个数</w:t>
      </w:r>
    </w:p>
    <w:p w14:paraId="5645EC9F" w14:textId="77777777" w:rsidR="00E7270D" w:rsidRPr="006241C5" w:rsidRDefault="00E7270D" w:rsidP="000C2D59">
      <w:pPr>
        <w:pStyle w:val="2f2"/>
      </w:pPr>
      <w:r w:rsidRPr="006241C5">
        <w:rPr>
          <w:rFonts w:hint="eastAsia"/>
        </w:rPr>
        <w:t>wrapper_selection = RFE(estimator=Lasso(), n_features_to_select=30)</w:t>
      </w:r>
    </w:p>
    <w:p w14:paraId="53938061" w14:textId="77777777" w:rsidR="00E7270D" w:rsidRPr="006241C5" w:rsidRDefault="00E7270D" w:rsidP="000C2D59">
      <w:pPr>
        <w:pStyle w:val="2f2"/>
      </w:pPr>
      <w:r w:rsidRPr="006241C5">
        <w:rPr>
          <w:rFonts w:hint="eastAsia"/>
        </w:rPr>
        <w:t>df_after_wrapper = pd.DataFrame(wrapper_selection.fit_transform(raw_data,labels))</w:t>
      </w:r>
    </w:p>
    <w:p w14:paraId="5CB0E34D" w14:textId="77777777" w:rsidR="00E7270D" w:rsidRPr="006241C5" w:rsidRDefault="00E7270D" w:rsidP="000C2D59">
      <w:pPr>
        <w:pStyle w:val="2f2"/>
      </w:pPr>
      <w:r w:rsidRPr="006241C5">
        <w:rPr>
          <w:rFonts w:hint="eastAsia"/>
        </w:rPr>
        <w:t>df_after_wrapper.head()</w:t>
      </w:r>
    </w:p>
    <w:p w14:paraId="090CE78E" w14:textId="77777777" w:rsidR="00E7270D" w:rsidRPr="00DD3BDF" w:rsidRDefault="00E7270D" w:rsidP="000C2D59">
      <w:pPr>
        <w:pStyle w:val="1e"/>
      </w:pPr>
      <w:r w:rsidRPr="00DD3BDF">
        <w:rPr>
          <w:rFonts w:hint="eastAsia"/>
        </w:rPr>
        <w:t>输出：</w:t>
      </w:r>
    </w:p>
    <w:p w14:paraId="4F1BD940" w14:textId="77777777" w:rsidR="00E7270D" w:rsidRPr="00DD3BDF" w:rsidRDefault="00E7270D" w:rsidP="000C2D59">
      <w:pPr>
        <w:pStyle w:val="1e"/>
      </w:pPr>
      <w:r w:rsidRPr="00DD3BDF">
        <w:rPr>
          <w:rFonts w:hint="eastAsia"/>
          <w:noProof/>
        </w:rPr>
        <w:drawing>
          <wp:inline distT="0" distB="0" distL="0" distR="0" wp14:anchorId="4A7AB7C2" wp14:editId="60E86571">
            <wp:extent cx="5481852" cy="1552755"/>
            <wp:effectExtent l="19050" t="19050" r="24130" b="285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6584" cy="1565425"/>
                    </a:xfrm>
                    <a:prstGeom prst="rect">
                      <a:avLst/>
                    </a:prstGeom>
                    <a:ln>
                      <a:solidFill>
                        <a:schemeClr val="bg1">
                          <a:lumMod val="85000"/>
                        </a:schemeClr>
                      </a:solidFill>
                    </a:ln>
                  </pic:spPr>
                </pic:pic>
              </a:graphicData>
            </a:graphic>
          </wp:inline>
        </w:drawing>
      </w:r>
    </w:p>
    <w:p w14:paraId="7A6A3B99" w14:textId="77777777" w:rsidR="00E7270D" w:rsidRPr="00DD3BDF" w:rsidRDefault="00E7270D" w:rsidP="000C2D59">
      <w:pPr>
        <w:pStyle w:val="1e"/>
      </w:pPr>
      <w:r w:rsidRPr="00DD3BDF">
        <w:rPr>
          <w:rFonts w:hint="eastAsia"/>
        </w:rPr>
        <w:t>代码：</w:t>
      </w:r>
    </w:p>
    <w:p w14:paraId="587D4422" w14:textId="77777777" w:rsidR="00E7270D" w:rsidRPr="006241C5" w:rsidRDefault="00E7270D" w:rsidP="000C2D59">
      <w:pPr>
        <w:pStyle w:val="2f2"/>
      </w:pPr>
      <w:r w:rsidRPr="006241C5">
        <w:rPr>
          <w:rFonts w:hint="eastAsia"/>
        </w:rPr>
        <w:t>wrapper_selection.ranking_</w:t>
      </w:r>
    </w:p>
    <w:p w14:paraId="58ABA763" w14:textId="77777777" w:rsidR="00E7270D" w:rsidRPr="00DD3BDF" w:rsidRDefault="00E7270D" w:rsidP="000C2D59">
      <w:pPr>
        <w:pStyle w:val="1e"/>
      </w:pPr>
    </w:p>
    <w:p w14:paraId="4C417567" w14:textId="77777777" w:rsidR="00E7270D" w:rsidRPr="00DD3BDF" w:rsidRDefault="00E7270D" w:rsidP="000C2D59">
      <w:pPr>
        <w:pStyle w:val="1e"/>
      </w:pPr>
      <w:r w:rsidRPr="00DD3BDF">
        <w:rPr>
          <w:rFonts w:hint="eastAsia"/>
        </w:rPr>
        <w:t>输出：</w:t>
      </w:r>
    </w:p>
    <w:p w14:paraId="0641D49A" w14:textId="77777777" w:rsidR="00E7270D" w:rsidRPr="006241C5" w:rsidRDefault="00E7270D" w:rsidP="000C2D59">
      <w:pPr>
        <w:pStyle w:val="2f2"/>
      </w:pPr>
      <w:r w:rsidRPr="006241C5">
        <w:rPr>
          <w:rFonts w:hint="eastAsia"/>
        </w:rPr>
        <w:t>array([ 1,  1,  1,  1,  1,  1,  1,  1,  1,  1,  1,  1,  1,  1,  1,  3,  5,</w:t>
      </w:r>
    </w:p>
    <w:p w14:paraId="2685C5CE" w14:textId="77777777" w:rsidR="00E7270D" w:rsidRPr="006241C5" w:rsidRDefault="00E7270D" w:rsidP="000C2D59">
      <w:pPr>
        <w:pStyle w:val="2f2"/>
      </w:pPr>
      <w:r w:rsidRPr="006241C5">
        <w:rPr>
          <w:rFonts w:hint="eastAsia"/>
        </w:rPr>
        <w:t xml:space="preserve">        7,  9, 11, 10,  8,  6,  4,  2,  1,  1,  1,  1,  1,  1,  1,  1,  1,</w:t>
      </w:r>
    </w:p>
    <w:p w14:paraId="7502299A" w14:textId="77777777" w:rsidR="00E7270D" w:rsidRPr="006241C5" w:rsidRDefault="00E7270D" w:rsidP="000C2D59">
      <w:pPr>
        <w:pStyle w:val="2f2"/>
      </w:pPr>
      <w:r w:rsidRPr="006241C5">
        <w:rPr>
          <w:rFonts w:hint="eastAsia"/>
        </w:rPr>
        <w:t xml:space="preserve">        1,  1,  1,  1,  1,  1])</w:t>
      </w:r>
    </w:p>
    <w:p w14:paraId="6F02FADE" w14:textId="77777777" w:rsidR="00E7270D" w:rsidRPr="00DD3BDF" w:rsidRDefault="00E7270D" w:rsidP="000C2D59">
      <w:pPr>
        <w:pStyle w:val="1e"/>
      </w:pPr>
      <w:r w:rsidRPr="00DD3BDF">
        <w:rPr>
          <w:rFonts w:hint="eastAsia"/>
        </w:rPr>
        <w:t>代码：</w:t>
      </w:r>
    </w:p>
    <w:p w14:paraId="605F15A6" w14:textId="77777777" w:rsidR="00E7270D" w:rsidRPr="006241C5" w:rsidRDefault="00E7270D" w:rsidP="000C2D59">
      <w:pPr>
        <w:pStyle w:val="2f2"/>
      </w:pPr>
      <w:r w:rsidRPr="006241C5">
        <w:rPr>
          <w:rFonts w:hint="eastAsia"/>
        </w:rPr>
        <w:t>df_after_wrapper.to_csv("df_after_wrapper.csv")</w:t>
      </w:r>
    </w:p>
    <w:p w14:paraId="3ACE7D03" w14:textId="77777777" w:rsidR="00E7270D" w:rsidRPr="00DD3BDF" w:rsidRDefault="00E7270D" w:rsidP="000C2D59">
      <w:pPr>
        <w:pStyle w:val="1e"/>
      </w:pPr>
    </w:p>
    <w:p w14:paraId="1E9EB1A9" w14:textId="77777777" w:rsidR="00E7270D" w:rsidRPr="00DD3BDF" w:rsidRDefault="00E7270D" w:rsidP="000C2D59">
      <w:pPr>
        <w:pStyle w:val="1e"/>
      </w:pPr>
    </w:p>
    <w:p w14:paraId="49126481" w14:textId="144C77EF" w:rsidR="00E7270D" w:rsidRPr="00E76334" w:rsidRDefault="00E7270D" w:rsidP="00E7270D">
      <w:pPr>
        <w:pStyle w:val="4"/>
        <w:rPr>
          <w:rFonts w:hint="default"/>
        </w:rPr>
      </w:pPr>
      <w:r w:rsidRPr="00E76334">
        <w:rPr>
          <w:color w:val="000000"/>
        </w:rPr>
        <w:t>Embedded (</w:t>
      </w:r>
      <w:r w:rsidRPr="00E76334">
        <w:rPr>
          <w:color w:val="000000"/>
        </w:rPr>
        <w:t>嵌入法</w:t>
      </w:r>
      <w:r w:rsidRPr="00E76334">
        <w:rPr>
          <w:color w:val="000000"/>
        </w:rPr>
        <w:t>)</w:t>
      </w:r>
      <w:r w:rsidR="00852C34" w:rsidRPr="00E76334">
        <w:rPr>
          <w:rFonts w:hint="default"/>
        </w:rPr>
        <w:t xml:space="preserve"> </w:t>
      </w:r>
    </w:p>
    <w:p w14:paraId="61A686F9" w14:textId="77777777" w:rsidR="00E7270D" w:rsidRPr="00DD3BDF" w:rsidRDefault="00E7270D" w:rsidP="000C2D59">
      <w:pPr>
        <w:pStyle w:val="1e"/>
      </w:pPr>
      <w:r w:rsidRPr="00DD3BDF">
        <w:rPr>
          <w:rFonts w:hint="eastAsia"/>
        </w:rPr>
        <w:t>Embedded，即嵌入法，相比前两种方法更加复杂，它利用机器学习算法和模型进行训练，得到各个特征的权值系数，根据权值系数从大到小来选择特征。常用嵌入法技术主要有两类方法：线性模型和正则化，其中包括具体的练习有2个：基于线性回归模型方法、基于L1的正则化方法；另一类是基于树模型的特征选择，这里仅练习基于随机森林的嵌入方法，随机森林具有准确率高、稳定性强、易于使用等优点，是目前最流行的机器学习算法之一，基于随机森林的预测模型能够用来计算特征的重要程度，因此能用来去除不相关的特征。</w:t>
      </w:r>
    </w:p>
    <w:p w14:paraId="4C94DDB1" w14:textId="77777777" w:rsidR="00E7270D" w:rsidRPr="00DD3BDF" w:rsidRDefault="00E7270D" w:rsidP="000C2D59">
      <w:pPr>
        <w:pStyle w:val="1e"/>
      </w:pPr>
      <w:r w:rsidRPr="00DD3BDF">
        <w:rPr>
          <w:rFonts w:hint="eastAsia"/>
        </w:rPr>
        <w:t>在sklearn中，我们选择使用SelectFromModel来进行嵌入法的特征选择。SelectFromModel主要包括：L1-based feature selection （基于 L1 的特征选取）、Tree-based feature selection（基于 Tree（树）的特征选取） 等。这里我们主要来学习基于 L1 的特征选取。</w:t>
      </w:r>
    </w:p>
    <w:p w14:paraId="0609A3F9" w14:textId="77777777" w:rsidR="00E7270D" w:rsidRPr="00DD3BDF" w:rsidRDefault="00E7270D" w:rsidP="000C2D59">
      <w:pPr>
        <w:pStyle w:val="1e"/>
      </w:pPr>
      <w:r w:rsidRPr="00DD3BDF">
        <w:rPr>
          <w:rFonts w:hint="eastAsia"/>
        </w:rPr>
        <w:t>class sklearn.feature_selection.SelectFromModel(estimator, threshold=None,prefit=False)：</w:t>
      </w:r>
    </w:p>
    <w:p w14:paraId="3AE444AD" w14:textId="77777777" w:rsidR="00E7270D" w:rsidRPr="006241C5" w:rsidRDefault="00E7270D" w:rsidP="000C2D59">
      <w:pPr>
        <w:pStyle w:val="2f2"/>
      </w:pPr>
      <w:r w:rsidRPr="006241C5">
        <w:rPr>
          <w:rFonts w:hint="eastAsia"/>
          <w:lang w:eastAsia="zh-CN"/>
        </w:rPr>
        <w:t xml:space="preserve">    </w:t>
      </w:r>
      <w:r w:rsidRPr="006241C5">
        <w:rPr>
          <w:rFonts w:hint="eastAsia"/>
        </w:rPr>
        <w:t>estimator</w:t>
      </w:r>
      <w:r w:rsidRPr="006241C5">
        <w:rPr>
          <w:rFonts w:hint="eastAsia"/>
        </w:rPr>
        <w:t>：构建特征选择实例的基本分类器。稀疏估计量对于回归中的</w:t>
      </w:r>
      <w:r w:rsidRPr="006241C5">
        <w:rPr>
          <w:rFonts w:hint="eastAsia"/>
        </w:rPr>
        <w:t xml:space="preserve"> linear_model.Lasso</w:t>
      </w:r>
      <w:r w:rsidRPr="006241C5">
        <w:rPr>
          <w:rFonts w:hint="eastAsia"/>
        </w:rPr>
        <w:t>、分类中的</w:t>
      </w:r>
      <w:r w:rsidRPr="006241C5">
        <w:rPr>
          <w:rFonts w:hint="eastAsia"/>
        </w:rPr>
        <w:t>linear_model.LogisticRegression</w:t>
      </w:r>
      <w:r w:rsidRPr="006241C5">
        <w:rPr>
          <w:rFonts w:hint="eastAsia"/>
        </w:rPr>
        <w:t>和</w:t>
      </w:r>
      <w:r w:rsidRPr="006241C5">
        <w:rPr>
          <w:rFonts w:hint="eastAsia"/>
        </w:rPr>
        <w:t>svm.LinearSVC</w:t>
      </w:r>
      <w:r w:rsidRPr="006241C5">
        <w:rPr>
          <w:rFonts w:hint="eastAsia"/>
        </w:rPr>
        <w:t>都很有用。</w:t>
      </w:r>
    </w:p>
    <w:p w14:paraId="622B63AF" w14:textId="77777777" w:rsidR="00E7270D" w:rsidRPr="006241C5" w:rsidRDefault="00E7270D" w:rsidP="000C2D59">
      <w:pPr>
        <w:pStyle w:val="2f2"/>
      </w:pPr>
      <w:r w:rsidRPr="006241C5">
        <w:rPr>
          <w:rFonts w:hint="eastAsia"/>
        </w:rPr>
        <w:t xml:space="preserve">    threshold</w:t>
      </w:r>
      <w:r w:rsidRPr="006241C5">
        <w:rPr>
          <w:rFonts w:hint="eastAsia"/>
        </w:rPr>
        <w:t>：默认为</w:t>
      </w:r>
      <w:r w:rsidRPr="006241C5">
        <w:rPr>
          <w:rFonts w:hint="eastAsia"/>
        </w:rPr>
        <w:t>None</w:t>
      </w:r>
      <w:r w:rsidRPr="006241C5">
        <w:rPr>
          <w:rFonts w:hint="eastAsia"/>
        </w:rPr>
        <w:t>。该参数指定特征选择的阈值，词语在分类模型中对应的系数值大于该值时被保留，否则被移除。可设置的值有”</w:t>
      </w:r>
      <w:r w:rsidRPr="006241C5">
        <w:rPr>
          <w:rFonts w:hint="eastAsia"/>
        </w:rPr>
        <w:t>mean</w:t>
      </w:r>
      <w:r w:rsidRPr="006241C5">
        <w:rPr>
          <w:rFonts w:hint="eastAsia"/>
        </w:rPr>
        <w:t>”表示系数向量值的均值，”</w:t>
      </w:r>
      <w:r w:rsidRPr="006241C5">
        <w:rPr>
          <w:rFonts w:hint="eastAsia"/>
        </w:rPr>
        <w:t>median</w:t>
      </w:r>
      <w:r w:rsidRPr="006241C5">
        <w:rPr>
          <w:rFonts w:hint="eastAsia"/>
        </w:rPr>
        <w:t>”表示系数向量值的中值。当该参数设置值为</w:t>
      </w:r>
      <w:r w:rsidRPr="006241C5">
        <w:rPr>
          <w:rFonts w:hint="eastAsia"/>
        </w:rPr>
        <w:t>None</w:t>
      </w:r>
      <w:r w:rsidRPr="006241C5">
        <w:rPr>
          <w:rFonts w:hint="eastAsia"/>
        </w:rPr>
        <w:t>时，如果分类器具有罚项且罚项设置为</w:t>
      </w:r>
      <w:r w:rsidRPr="006241C5">
        <w:rPr>
          <w:rFonts w:hint="eastAsia"/>
        </w:rPr>
        <w:t>l1</w:t>
      </w:r>
      <w:r w:rsidRPr="006241C5">
        <w:rPr>
          <w:rFonts w:hint="eastAsia"/>
        </w:rPr>
        <w:t>，则阈值为</w:t>
      </w:r>
      <w:r w:rsidRPr="006241C5">
        <w:rPr>
          <w:rFonts w:hint="eastAsia"/>
        </w:rPr>
        <w:t>1e-5</w:t>
      </w:r>
      <w:r w:rsidRPr="006241C5">
        <w:rPr>
          <w:rFonts w:hint="eastAsia"/>
        </w:rPr>
        <w:t>，否则该值为”</w:t>
      </w:r>
      <w:r w:rsidRPr="006241C5">
        <w:rPr>
          <w:rFonts w:hint="eastAsia"/>
        </w:rPr>
        <w:t>mean</w:t>
      </w:r>
      <w:r w:rsidRPr="006241C5">
        <w:rPr>
          <w:rFonts w:hint="eastAsia"/>
        </w:rPr>
        <w:t>”。</w:t>
      </w:r>
    </w:p>
    <w:p w14:paraId="359C0B50" w14:textId="77777777" w:rsidR="00E7270D" w:rsidRPr="006241C5" w:rsidRDefault="00E7270D" w:rsidP="000C2D59">
      <w:pPr>
        <w:pStyle w:val="2f2"/>
        <w:rPr>
          <w:color w:val="333333"/>
        </w:rPr>
      </w:pPr>
      <w:r w:rsidRPr="006241C5">
        <w:rPr>
          <w:rFonts w:hint="eastAsia"/>
        </w:rPr>
        <w:t xml:space="preserve">    prefit</w:t>
      </w:r>
      <w:r w:rsidRPr="006241C5">
        <w:rPr>
          <w:rFonts w:hint="eastAsia"/>
        </w:rPr>
        <w:t>：布尔类型。默认值为</w:t>
      </w:r>
      <w:r w:rsidRPr="006241C5">
        <w:rPr>
          <w:rFonts w:hint="eastAsia"/>
        </w:rPr>
        <w:t>False</w:t>
      </w:r>
      <w:r w:rsidRPr="006241C5">
        <w:rPr>
          <w:rFonts w:hint="eastAsia"/>
        </w:rPr>
        <w:t>。是否对传入的基本分类器事先进行训练。如果设置该值为</w:t>
      </w:r>
      <w:r w:rsidRPr="006241C5">
        <w:rPr>
          <w:rFonts w:hint="eastAsia"/>
        </w:rPr>
        <w:t>True</w:t>
      </w:r>
      <w:r w:rsidRPr="006241C5">
        <w:rPr>
          <w:rFonts w:hint="eastAsia"/>
        </w:rPr>
        <w:t>，则需要对传入的基本分类器进行训练，如果设置该值为</w:t>
      </w:r>
      <w:r w:rsidRPr="006241C5">
        <w:rPr>
          <w:rFonts w:hint="eastAsia"/>
        </w:rPr>
        <w:t>False</w:t>
      </w:r>
      <w:r w:rsidRPr="006241C5">
        <w:rPr>
          <w:rFonts w:hint="eastAsia"/>
        </w:rPr>
        <w:t>，则只需要传入分类器实例即可</w:t>
      </w:r>
    </w:p>
    <w:p w14:paraId="3E6AD4A1" w14:textId="77777777" w:rsidR="00E7270D" w:rsidRPr="00DD3BDF" w:rsidRDefault="00E7270D" w:rsidP="000C2D59">
      <w:pPr>
        <w:pStyle w:val="1e"/>
      </w:pPr>
      <w:r w:rsidRPr="00DD3BDF">
        <w:rPr>
          <w:rFonts w:hint="eastAsia"/>
        </w:rPr>
        <w:t>代码：</w:t>
      </w:r>
    </w:p>
    <w:p w14:paraId="236BF2CA" w14:textId="77777777" w:rsidR="00E7270D" w:rsidRPr="006241C5" w:rsidRDefault="00E7270D" w:rsidP="000C2D59">
      <w:pPr>
        <w:pStyle w:val="2f2"/>
      </w:pPr>
      <w:r w:rsidRPr="006241C5">
        <w:rPr>
          <w:rFonts w:hint="eastAsia"/>
        </w:rPr>
        <w:t>from sklearn.feature_selection import SelectFromModel</w:t>
      </w:r>
    </w:p>
    <w:p w14:paraId="7F4E021A" w14:textId="77777777" w:rsidR="00E7270D" w:rsidRPr="006241C5" w:rsidRDefault="00E7270D" w:rsidP="000C2D59">
      <w:pPr>
        <w:pStyle w:val="2f2"/>
      </w:pPr>
      <w:r w:rsidRPr="006241C5">
        <w:rPr>
          <w:rFonts w:hint="eastAsia"/>
        </w:rPr>
        <w:t xml:space="preserve">from sklearn.linear_model import Lasso# </w:t>
      </w:r>
      <w:r w:rsidRPr="006241C5">
        <w:rPr>
          <w:rFonts w:hint="eastAsia"/>
        </w:rPr>
        <w:t>以</w:t>
      </w:r>
      <w:r w:rsidRPr="006241C5">
        <w:rPr>
          <w:rFonts w:hint="eastAsia"/>
        </w:rPr>
        <w:t>L1</w:t>
      </w:r>
      <w:r w:rsidRPr="006241C5">
        <w:rPr>
          <w:rFonts w:hint="eastAsia"/>
        </w:rPr>
        <w:t>正则化的线性模型</w:t>
      </w:r>
      <w:r w:rsidRPr="006241C5">
        <w:rPr>
          <w:rFonts w:hint="eastAsia"/>
        </w:rPr>
        <w:t>Lasso</w:t>
      </w:r>
      <w:r w:rsidRPr="006241C5">
        <w:rPr>
          <w:rFonts w:hint="eastAsia"/>
        </w:rPr>
        <w:t>为例</w:t>
      </w:r>
    </w:p>
    <w:p w14:paraId="6EB38DAA" w14:textId="77777777" w:rsidR="00E7270D" w:rsidRPr="006241C5" w:rsidRDefault="00E7270D" w:rsidP="000C2D59">
      <w:pPr>
        <w:pStyle w:val="2f2"/>
      </w:pPr>
      <w:r w:rsidRPr="006241C5">
        <w:rPr>
          <w:rFonts w:hint="eastAsia"/>
        </w:rPr>
        <w:t xml:space="preserve"> </w:t>
      </w:r>
    </w:p>
    <w:p w14:paraId="794E9416" w14:textId="77777777" w:rsidR="00E7270D" w:rsidRPr="006241C5" w:rsidRDefault="00E7270D" w:rsidP="000C2D59">
      <w:pPr>
        <w:pStyle w:val="2f2"/>
      </w:pPr>
      <w:r w:rsidRPr="006241C5">
        <w:rPr>
          <w:rFonts w:hint="eastAsia"/>
        </w:rPr>
        <w:t>#</w:t>
      </w:r>
      <w:r w:rsidRPr="006241C5">
        <w:rPr>
          <w:rFonts w:hint="eastAsia"/>
        </w:rPr>
        <w:t>带</w:t>
      </w:r>
      <w:r w:rsidRPr="006241C5">
        <w:rPr>
          <w:rFonts w:hint="eastAsia"/>
        </w:rPr>
        <w:t>L1</w:t>
      </w:r>
      <w:r w:rsidRPr="006241C5">
        <w:rPr>
          <w:rFonts w:hint="eastAsia"/>
        </w:rPr>
        <w:t>惩罚项的逻辑回归作为基模型的特征选择。对于</w:t>
      </w:r>
      <w:r w:rsidRPr="006241C5">
        <w:rPr>
          <w:rFonts w:hint="eastAsia"/>
        </w:rPr>
        <w:t>Lasso</w:t>
      </w:r>
      <w:r w:rsidRPr="006241C5">
        <w:rPr>
          <w:rFonts w:hint="eastAsia"/>
        </w:rPr>
        <w:t>，参数</w:t>
      </w:r>
      <w:r w:rsidRPr="006241C5">
        <w:rPr>
          <w:rFonts w:hint="eastAsia"/>
        </w:rPr>
        <w:t>alpha</w:t>
      </w:r>
      <w:r w:rsidRPr="006241C5">
        <w:rPr>
          <w:rFonts w:hint="eastAsia"/>
        </w:rPr>
        <w:t>越大，被选中的特征越少</w:t>
      </w:r>
    </w:p>
    <w:p w14:paraId="56940E65" w14:textId="77777777" w:rsidR="00E7270D" w:rsidRPr="006241C5" w:rsidRDefault="00E7270D" w:rsidP="000C2D59">
      <w:pPr>
        <w:pStyle w:val="2f2"/>
      </w:pPr>
      <w:r w:rsidRPr="006241C5">
        <w:rPr>
          <w:rFonts w:hint="eastAsia"/>
        </w:rPr>
        <w:t>lasso = Lasso(alpha=0.001)</w:t>
      </w:r>
    </w:p>
    <w:p w14:paraId="08F92305" w14:textId="77777777" w:rsidR="00E7270D" w:rsidRPr="006241C5" w:rsidRDefault="00E7270D" w:rsidP="000C2D59">
      <w:pPr>
        <w:pStyle w:val="2f2"/>
      </w:pPr>
      <w:r w:rsidRPr="006241C5">
        <w:rPr>
          <w:rFonts w:hint="eastAsia"/>
        </w:rPr>
        <w:t>lasso.fit(data,labels)</w:t>
      </w:r>
    </w:p>
    <w:p w14:paraId="58C120A0" w14:textId="77777777" w:rsidR="00E7270D" w:rsidRPr="006241C5" w:rsidRDefault="00E7270D" w:rsidP="000C2D59">
      <w:pPr>
        <w:pStyle w:val="2f2"/>
      </w:pPr>
      <w:r w:rsidRPr="006241C5">
        <w:rPr>
          <w:rFonts w:hint="eastAsia"/>
        </w:rPr>
        <w:t>model = SelectFromModel(lasso, prefit=True)</w:t>
      </w:r>
    </w:p>
    <w:p w14:paraId="040D819B" w14:textId="77777777" w:rsidR="00E7270D" w:rsidRPr="006241C5" w:rsidRDefault="00E7270D" w:rsidP="000C2D59">
      <w:pPr>
        <w:pStyle w:val="2f2"/>
      </w:pPr>
      <w:r w:rsidRPr="006241C5">
        <w:rPr>
          <w:rFonts w:hint="eastAsia"/>
        </w:rPr>
        <w:t>df_after_embedded = model.transform(raw_data)</w:t>
      </w:r>
    </w:p>
    <w:p w14:paraId="1531C4DE" w14:textId="77777777" w:rsidR="00E7270D" w:rsidRPr="006241C5" w:rsidRDefault="00E7270D" w:rsidP="000C2D59">
      <w:pPr>
        <w:pStyle w:val="2f2"/>
      </w:pPr>
      <w:r w:rsidRPr="006241C5">
        <w:rPr>
          <w:rFonts w:hint="eastAsia"/>
        </w:rPr>
        <w:t>df_after_embedded = pd.DataFrame(df_after_embedded)</w:t>
      </w:r>
    </w:p>
    <w:p w14:paraId="315A3CE9" w14:textId="77777777" w:rsidR="00E7270D" w:rsidRPr="006241C5" w:rsidRDefault="00E7270D" w:rsidP="000C2D59">
      <w:pPr>
        <w:pStyle w:val="2f2"/>
      </w:pPr>
      <w:r w:rsidRPr="006241C5">
        <w:rPr>
          <w:rFonts w:hint="eastAsia"/>
        </w:rPr>
        <w:t>df_after_embedded.head()</w:t>
      </w:r>
    </w:p>
    <w:p w14:paraId="6DDF7C53" w14:textId="77777777" w:rsidR="00E7270D" w:rsidRPr="006241C5" w:rsidRDefault="00E7270D" w:rsidP="000C2D59">
      <w:pPr>
        <w:pStyle w:val="2f2"/>
      </w:pPr>
      <w:r w:rsidRPr="006241C5">
        <w:rPr>
          <w:rFonts w:hint="eastAsia"/>
        </w:rPr>
        <w:t>df_after_embedded.to_csv("df_after_embedded.csv")</w:t>
      </w:r>
    </w:p>
    <w:p w14:paraId="31B17982" w14:textId="77777777" w:rsidR="00E7270D" w:rsidRPr="00DD3BDF" w:rsidRDefault="00E7270D" w:rsidP="000C2D59">
      <w:pPr>
        <w:pStyle w:val="1e"/>
      </w:pPr>
      <w:r w:rsidRPr="00DD3BDF">
        <w:rPr>
          <w:rFonts w:hint="eastAsia"/>
        </w:rPr>
        <w:t>输出：</w:t>
      </w:r>
    </w:p>
    <w:p w14:paraId="008F45B9" w14:textId="77777777" w:rsidR="00E7270D" w:rsidRPr="00DD3BDF" w:rsidRDefault="00E7270D" w:rsidP="000C2D59">
      <w:pPr>
        <w:pStyle w:val="1e"/>
      </w:pPr>
      <w:r w:rsidRPr="00DD3BDF">
        <w:rPr>
          <w:rFonts w:hint="eastAsia"/>
          <w:noProof/>
        </w:rPr>
        <w:drawing>
          <wp:inline distT="0" distB="0" distL="0" distR="0" wp14:anchorId="4E889A55" wp14:editId="69959980">
            <wp:extent cx="4883847" cy="1338776"/>
            <wp:effectExtent l="19050" t="19050" r="12065" b="139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4077" cy="1341580"/>
                    </a:xfrm>
                    <a:prstGeom prst="rect">
                      <a:avLst/>
                    </a:prstGeom>
                    <a:ln>
                      <a:solidFill>
                        <a:schemeClr val="bg1">
                          <a:lumMod val="85000"/>
                        </a:schemeClr>
                      </a:solidFill>
                    </a:ln>
                  </pic:spPr>
                </pic:pic>
              </a:graphicData>
            </a:graphic>
          </wp:inline>
        </w:drawing>
      </w:r>
    </w:p>
    <w:p w14:paraId="1372875A" w14:textId="77777777" w:rsidR="00E7270D" w:rsidRPr="00DD3BDF" w:rsidRDefault="00E7270D" w:rsidP="000C2D59">
      <w:pPr>
        <w:pStyle w:val="1e"/>
      </w:pPr>
      <w:r w:rsidRPr="00DD3BDF">
        <w:rPr>
          <w:rFonts w:hint="eastAsia"/>
        </w:rPr>
        <w:t>以上为大家演示了Filter、Wrapper和Embedded三种特征选择的方法。</w:t>
      </w:r>
    </w:p>
    <w:p w14:paraId="2BBF4391" w14:textId="77777777" w:rsidR="00E7270D" w:rsidRPr="00E76334" w:rsidRDefault="00E7270D" w:rsidP="00E7270D">
      <w:pPr>
        <w:pStyle w:val="3"/>
      </w:pPr>
      <w:bookmarkStart w:id="14" w:name="_Toc47648717"/>
      <w:bookmarkStart w:id="15" w:name="_Toc49759481"/>
      <w:r w:rsidRPr="00E76334">
        <w:rPr>
          <w:rFonts w:hint="eastAsia"/>
        </w:rPr>
        <w:t>降维</w:t>
      </w:r>
      <w:bookmarkEnd w:id="14"/>
      <w:bookmarkEnd w:id="15"/>
    </w:p>
    <w:p w14:paraId="638FD5AC" w14:textId="77777777" w:rsidR="00E7270D" w:rsidRPr="00DD3BDF" w:rsidRDefault="00E7270D" w:rsidP="000C2D59">
      <w:pPr>
        <w:pStyle w:val="1e"/>
      </w:pPr>
      <w:r w:rsidRPr="00DD3BDF">
        <w:rPr>
          <w:rFonts w:hint="eastAsia"/>
        </w:rPr>
        <w:t>PCA的思想是将n维特征映射到k维上(k&lt;n)，这k维是全新的正交特征。这k维特征称为主成分，是重新构造出来的k维特征，而不是简单地从n维特征中去除其余n-k维特征（这也是与特征选择特征子集的方法的区别）。 在sklearn中，实现PCA降维的方法为：</w:t>
      </w:r>
    </w:p>
    <w:p w14:paraId="20050E53" w14:textId="5D245778" w:rsidR="00E7270D" w:rsidRDefault="00E7270D" w:rsidP="000C2D59">
      <w:pPr>
        <w:pStyle w:val="2f2"/>
      </w:pPr>
      <w:r w:rsidRPr="00DD3BDF">
        <w:rPr>
          <w:rFonts w:hint="eastAsia"/>
        </w:rPr>
        <w:t>sklearn.decomposition.PCA(n_components=None, copy=True, svd_solver='auto')</w:t>
      </w:r>
    </w:p>
    <w:p w14:paraId="0FE6D88E" w14:textId="77777777" w:rsidR="00226370" w:rsidRPr="00DD3BDF" w:rsidRDefault="00226370" w:rsidP="000C2D59">
      <w:pPr>
        <w:pStyle w:val="1e"/>
      </w:pPr>
      <w:r w:rsidRPr="00DD3BDF">
        <w:t>参数说明</w:t>
      </w:r>
      <w:r w:rsidRPr="00DD3BDF">
        <w:rPr>
          <w:rFonts w:hint="eastAsia"/>
        </w:rPr>
        <w:t>：</w:t>
      </w:r>
    </w:p>
    <w:p w14:paraId="7D03586C" w14:textId="77777777" w:rsidR="00E7270D" w:rsidRPr="006241C5" w:rsidRDefault="00E7270D" w:rsidP="000C2D59">
      <w:pPr>
        <w:pStyle w:val="2f2"/>
      </w:pPr>
      <w:r w:rsidRPr="006241C5">
        <w:rPr>
          <w:rFonts w:hint="eastAsia"/>
        </w:rPr>
        <w:t>n_components</w:t>
      </w:r>
      <w:r w:rsidRPr="006241C5">
        <w:rPr>
          <w:rFonts w:hint="eastAsia"/>
        </w:rPr>
        <w:t>：</w:t>
      </w:r>
      <w:r w:rsidRPr="006241C5">
        <w:rPr>
          <w:rFonts w:hint="eastAsia"/>
        </w:rPr>
        <w:t>PCA</w:t>
      </w:r>
      <w:r w:rsidRPr="006241C5">
        <w:rPr>
          <w:rFonts w:hint="eastAsia"/>
        </w:rPr>
        <w:t>降维后的特征维度数目，或者是主成分的方差和所占的最小比例阈值。</w:t>
      </w:r>
    </w:p>
    <w:p w14:paraId="0E13AA6D" w14:textId="77777777" w:rsidR="00E7270D" w:rsidRPr="006241C5" w:rsidRDefault="00E7270D" w:rsidP="000C2D59">
      <w:pPr>
        <w:pStyle w:val="2f2"/>
      </w:pPr>
      <w:r w:rsidRPr="006241C5">
        <w:rPr>
          <w:rFonts w:hint="eastAsia"/>
        </w:rPr>
        <w:t>copy</w:t>
      </w:r>
      <w:r w:rsidRPr="006241C5">
        <w:rPr>
          <w:rFonts w:hint="eastAsia"/>
        </w:rPr>
        <w:t>：表示是否将原始数据复制一份。默认为</w:t>
      </w:r>
      <w:r w:rsidRPr="006241C5">
        <w:rPr>
          <w:rFonts w:hint="eastAsia"/>
        </w:rPr>
        <w:t>True</w:t>
      </w:r>
      <w:r w:rsidRPr="006241C5">
        <w:rPr>
          <w:rFonts w:hint="eastAsia"/>
        </w:rPr>
        <w:t>，则运行</w:t>
      </w:r>
      <w:r w:rsidRPr="006241C5">
        <w:rPr>
          <w:rFonts w:hint="eastAsia"/>
        </w:rPr>
        <w:t>PCA</w:t>
      </w:r>
      <w:r w:rsidRPr="006241C5">
        <w:rPr>
          <w:rFonts w:hint="eastAsia"/>
        </w:rPr>
        <w:t>算法后，原始数据的值不会有任何改变。</w:t>
      </w:r>
    </w:p>
    <w:p w14:paraId="2B4650B0" w14:textId="77777777" w:rsidR="00E7270D" w:rsidRPr="006241C5" w:rsidRDefault="00E7270D" w:rsidP="000C2D59">
      <w:pPr>
        <w:pStyle w:val="2f2"/>
      </w:pPr>
      <w:r w:rsidRPr="006241C5">
        <w:rPr>
          <w:rFonts w:hint="eastAsia"/>
        </w:rPr>
        <w:t>svd_solver</w:t>
      </w:r>
      <w:r w:rsidRPr="006241C5">
        <w:rPr>
          <w:rFonts w:hint="eastAsia"/>
        </w:rPr>
        <w:t>：指定奇异值分解</w:t>
      </w:r>
      <w:r w:rsidRPr="006241C5">
        <w:rPr>
          <w:rFonts w:hint="eastAsia"/>
        </w:rPr>
        <w:t>SVD</w:t>
      </w:r>
      <w:r w:rsidRPr="006241C5">
        <w:rPr>
          <w:rFonts w:hint="eastAsia"/>
        </w:rPr>
        <w:t>的方法。有</w:t>
      </w:r>
      <w:r w:rsidRPr="006241C5">
        <w:rPr>
          <w:rFonts w:hint="eastAsia"/>
        </w:rPr>
        <w:t>4</w:t>
      </w:r>
      <w:r w:rsidRPr="006241C5">
        <w:rPr>
          <w:rFonts w:hint="eastAsia"/>
        </w:rPr>
        <w:t>个可以选择的值：</w:t>
      </w:r>
      <w:r w:rsidRPr="006241C5">
        <w:rPr>
          <w:rFonts w:hint="eastAsia"/>
        </w:rPr>
        <w:t>{</w:t>
      </w:r>
      <w:r w:rsidRPr="006241C5">
        <w:rPr>
          <w:rFonts w:hint="eastAsia"/>
        </w:rPr>
        <w:t>‘</w:t>
      </w:r>
      <w:r w:rsidRPr="006241C5">
        <w:rPr>
          <w:rFonts w:hint="eastAsia"/>
        </w:rPr>
        <w:t>auto</w:t>
      </w:r>
      <w:r w:rsidRPr="006241C5">
        <w:rPr>
          <w:rFonts w:hint="eastAsia"/>
        </w:rPr>
        <w:t>’</w:t>
      </w:r>
      <w:r w:rsidRPr="006241C5">
        <w:rPr>
          <w:rFonts w:hint="eastAsia"/>
        </w:rPr>
        <w:t xml:space="preserve">, </w:t>
      </w:r>
      <w:r w:rsidRPr="006241C5">
        <w:rPr>
          <w:rFonts w:hint="eastAsia"/>
        </w:rPr>
        <w:t>‘</w:t>
      </w:r>
      <w:r w:rsidRPr="006241C5">
        <w:rPr>
          <w:rFonts w:hint="eastAsia"/>
        </w:rPr>
        <w:t>full</w:t>
      </w:r>
      <w:r w:rsidRPr="006241C5">
        <w:rPr>
          <w:rFonts w:hint="eastAsia"/>
        </w:rPr>
        <w:t>’</w:t>
      </w:r>
      <w:r w:rsidRPr="006241C5">
        <w:rPr>
          <w:rFonts w:hint="eastAsia"/>
        </w:rPr>
        <w:t xml:space="preserve">, </w:t>
      </w:r>
      <w:r w:rsidRPr="006241C5">
        <w:rPr>
          <w:rFonts w:hint="eastAsia"/>
        </w:rPr>
        <w:t>‘</w:t>
      </w:r>
      <w:r w:rsidRPr="006241C5">
        <w:rPr>
          <w:rFonts w:hint="eastAsia"/>
        </w:rPr>
        <w:t>arpack</w:t>
      </w:r>
      <w:r w:rsidRPr="006241C5">
        <w:rPr>
          <w:rFonts w:hint="eastAsia"/>
        </w:rPr>
        <w:t>’</w:t>
      </w:r>
      <w:r w:rsidRPr="006241C5">
        <w:rPr>
          <w:rFonts w:hint="eastAsia"/>
        </w:rPr>
        <w:t xml:space="preserve">, </w:t>
      </w:r>
      <w:r w:rsidRPr="006241C5">
        <w:rPr>
          <w:rFonts w:hint="eastAsia"/>
        </w:rPr>
        <w:t>‘</w:t>
      </w:r>
      <w:r w:rsidRPr="006241C5">
        <w:rPr>
          <w:rFonts w:hint="eastAsia"/>
        </w:rPr>
        <w:t>randomized</w:t>
      </w:r>
      <w:r w:rsidRPr="006241C5">
        <w:rPr>
          <w:rFonts w:hint="eastAsia"/>
        </w:rPr>
        <w:t>’</w:t>
      </w:r>
      <w:r w:rsidRPr="006241C5">
        <w:rPr>
          <w:rFonts w:hint="eastAsia"/>
        </w:rPr>
        <w:t>}</w:t>
      </w:r>
      <w:r w:rsidRPr="006241C5">
        <w:rPr>
          <w:rFonts w:hint="eastAsia"/>
        </w:rPr>
        <w:t>。</w:t>
      </w:r>
    </w:p>
    <w:p w14:paraId="439245CE" w14:textId="77777777" w:rsidR="00E7270D" w:rsidRPr="006241C5" w:rsidRDefault="00E7270D" w:rsidP="000C2D59">
      <w:pPr>
        <w:pStyle w:val="2f2"/>
      </w:pPr>
      <w:r w:rsidRPr="006241C5">
        <w:rPr>
          <w:rFonts w:hint="eastAsia"/>
        </w:rPr>
        <w:t xml:space="preserve">    'randomized' </w:t>
      </w:r>
      <w:r w:rsidRPr="006241C5">
        <w:rPr>
          <w:rFonts w:hint="eastAsia"/>
        </w:rPr>
        <w:t>一般适用于数据量大，数据维度多同时主成分数目比例又较低的</w:t>
      </w:r>
      <w:r w:rsidRPr="006241C5">
        <w:rPr>
          <w:rFonts w:hint="eastAsia"/>
        </w:rPr>
        <w:t>PCA</w:t>
      </w:r>
      <w:r w:rsidRPr="006241C5">
        <w:rPr>
          <w:rFonts w:hint="eastAsia"/>
        </w:rPr>
        <w:t>降维，它使用了一些加快</w:t>
      </w:r>
      <w:r w:rsidRPr="006241C5">
        <w:rPr>
          <w:rFonts w:hint="eastAsia"/>
        </w:rPr>
        <w:t>SVD</w:t>
      </w:r>
      <w:r w:rsidRPr="006241C5">
        <w:rPr>
          <w:rFonts w:hint="eastAsia"/>
        </w:rPr>
        <w:t>的随机算法。</w:t>
      </w:r>
    </w:p>
    <w:p w14:paraId="5D8CCFD1" w14:textId="77777777" w:rsidR="00E7270D" w:rsidRPr="006241C5" w:rsidRDefault="00E7270D" w:rsidP="000C2D59">
      <w:pPr>
        <w:pStyle w:val="2f2"/>
      </w:pPr>
      <w:r w:rsidRPr="006241C5">
        <w:rPr>
          <w:rFonts w:hint="eastAsia"/>
        </w:rPr>
        <w:t xml:space="preserve">    'full' </w:t>
      </w:r>
      <w:r w:rsidRPr="006241C5">
        <w:rPr>
          <w:rFonts w:hint="eastAsia"/>
        </w:rPr>
        <w:t>则是传统意义上的</w:t>
      </w:r>
      <w:r w:rsidRPr="006241C5">
        <w:rPr>
          <w:rFonts w:hint="eastAsia"/>
        </w:rPr>
        <w:t>SVD</w:t>
      </w:r>
      <w:r w:rsidRPr="006241C5">
        <w:rPr>
          <w:rFonts w:hint="eastAsia"/>
        </w:rPr>
        <w:t>，使用了</w:t>
      </w:r>
      <w:r w:rsidRPr="006241C5">
        <w:rPr>
          <w:rFonts w:hint="eastAsia"/>
        </w:rPr>
        <w:t>scipy</w:t>
      </w:r>
      <w:r w:rsidRPr="006241C5">
        <w:rPr>
          <w:rFonts w:hint="eastAsia"/>
        </w:rPr>
        <w:t>库对应的实现。</w:t>
      </w:r>
    </w:p>
    <w:p w14:paraId="7E0D78E9" w14:textId="77777777" w:rsidR="00E7270D" w:rsidRPr="006241C5" w:rsidRDefault="00E7270D" w:rsidP="000C2D59">
      <w:pPr>
        <w:pStyle w:val="2f2"/>
        <w:rPr>
          <w:lang w:eastAsia="zh-CN"/>
        </w:rPr>
      </w:pPr>
      <w:r w:rsidRPr="006241C5">
        <w:rPr>
          <w:rFonts w:hint="eastAsia"/>
          <w:lang w:eastAsia="zh-CN"/>
        </w:rPr>
        <w:t xml:space="preserve">    </w:t>
      </w:r>
      <w:r w:rsidRPr="006241C5">
        <w:rPr>
          <w:rFonts w:hint="eastAsia"/>
        </w:rPr>
        <w:t xml:space="preserve">'arpack' </w:t>
      </w:r>
      <w:r w:rsidRPr="006241C5">
        <w:rPr>
          <w:rFonts w:hint="eastAsia"/>
        </w:rPr>
        <w:t>和</w:t>
      </w:r>
      <w:r w:rsidRPr="006241C5">
        <w:rPr>
          <w:rFonts w:hint="eastAsia"/>
        </w:rPr>
        <w:t>randomized</w:t>
      </w:r>
      <w:r w:rsidRPr="006241C5">
        <w:rPr>
          <w:rFonts w:hint="eastAsia"/>
        </w:rPr>
        <w:t>的适用场景类似，区别是</w:t>
      </w:r>
      <w:r w:rsidRPr="006241C5">
        <w:rPr>
          <w:rFonts w:hint="eastAsia"/>
        </w:rPr>
        <w:t>randomized</w:t>
      </w:r>
      <w:r w:rsidRPr="006241C5">
        <w:rPr>
          <w:rFonts w:hint="eastAsia"/>
        </w:rPr>
        <w:t>使用的是</w:t>
      </w:r>
      <w:r w:rsidRPr="006241C5">
        <w:rPr>
          <w:rFonts w:hint="eastAsia"/>
        </w:rPr>
        <w:t>scikit-learn</w:t>
      </w:r>
      <w:r w:rsidRPr="006241C5">
        <w:rPr>
          <w:rFonts w:hint="eastAsia"/>
        </w:rPr>
        <w:t>自己的</w:t>
      </w:r>
      <w:r w:rsidRPr="006241C5">
        <w:rPr>
          <w:rFonts w:hint="eastAsia"/>
        </w:rPr>
        <w:t>SVD</w:t>
      </w:r>
      <w:r w:rsidRPr="006241C5">
        <w:rPr>
          <w:rFonts w:hint="eastAsia"/>
        </w:rPr>
        <w:t>实现，而</w:t>
      </w:r>
      <w:r w:rsidRPr="006241C5">
        <w:rPr>
          <w:rFonts w:hint="eastAsia"/>
        </w:rPr>
        <w:t>arpack</w:t>
      </w:r>
      <w:r w:rsidRPr="006241C5">
        <w:rPr>
          <w:rFonts w:hint="eastAsia"/>
        </w:rPr>
        <w:t>直接使用了</w:t>
      </w:r>
      <w:r w:rsidRPr="006241C5">
        <w:rPr>
          <w:rFonts w:hint="eastAsia"/>
        </w:rPr>
        <w:t>scipy</w:t>
      </w:r>
      <w:r w:rsidRPr="006241C5">
        <w:rPr>
          <w:rFonts w:hint="eastAsia"/>
        </w:rPr>
        <w:t>库的</w:t>
      </w:r>
      <w:r w:rsidRPr="006241C5">
        <w:rPr>
          <w:rFonts w:hint="eastAsia"/>
        </w:rPr>
        <w:t>sparse SVD</w:t>
      </w:r>
      <w:r w:rsidRPr="006241C5">
        <w:rPr>
          <w:rFonts w:hint="eastAsia"/>
        </w:rPr>
        <w:t>实现。</w:t>
      </w:r>
      <w:r w:rsidRPr="006241C5">
        <w:rPr>
          <w:rFonts w:hint="eastAsia"/>
          <w:lang w:eastAsia="zh-CN"/>
        </w:rPr>
        <w:t>当</w:t>
      </w:r>
      <w:r w:rsidRPr="006241C5">
        <w:rPr>
          <w:rFonts w:hint="eastAsia"/>
          <w:lang w:eastAsia="zh-CN"/>
        </w:rPr>
        <w:t>svd_solve</w:t>
      </w:r>
      <w:r w:rsidRPr="006241C5">
        <w:rPr>
          <w:rFonts w:hint="eastAsia"/>
          <w:lang w:eastAsia="zh-CN"/>
        </w:rPr>
        <w:t>设置为</w:t>
      </w:r>
      <w:r w:rsidRPr="006241C5">
        <w:rPr>
          <w:rFonts w:hint="eastAsia"/>
          <w:lang w:eastAsia="zh-CN"/>
        </w:rPr>
        <w:t>'arpack'</w:t>
      </w:r>
      <w:r w:rsidRPr="006241C5">
        <w:rPr>
          <w:rFonts w:hint="eastAsia"/>
          <w:lang w:eastAsia="zh-CN"/>
        </w:rPr>
        <w:t>时，保留的成分必须少于特征数，即不能保留所有成分。</w:t>
      </w:r>
    </w:p>
    <w:p w14:paraId="65E489BD" w14:textId="77777777" w:rsidR="00E7270D" w:rsidRPr="006241C5" w:rsidRDefault="00E7270D" w:rsidP="000C2D59">
      <w:pPr>
        <w:pStyle w:val="2f2"/>
        <w:rPr>
          <w:color w:val="333333"/>
        </w:rPr>
      </w:pPr>
      <w:r w:rsidRPr="006241C5">
        <w:rPr>
          <w:rFonts w:hint="eastAsia"/>
        </w:rPr>
        <w:t xml:space="preserve">    </w:t>
      </w:r>
      <w:r w:rsidRPr="006241C5">
        <w:rPr>
          <w:rFonts w:hint="eastAsia"/>
        </w:rPr>
        <w:t>默认是</w:t>
      </w:r>
      <w:r w:rsidRPr="006241C5">
        <w:rPr>
          <w:rFonts w:hint="eastAsia"/>
        </w:rPr>
        <w:t>'auto'</w:t>
      </w:r>
      <w:r w:rsidRPr="006241C5">
        <w:rPr>
          <w:rFonts w:hint="eastAsia"/>
        </w:rPr>
        <w:t>，即</w:t>
      </w:r>
      <w:r w:rsidRPr="006241C5">
        <w:rPr>
          <w:rFonts w:hint="eastAsia"/>
        </w:rPr>
        <w:t>PCA</w:t>
      </w:r>
      <w:r w:rsidRPr="006241C5">
        <w:rPr>
          <w:rFonts w:hint="eastAsia"/>
        </w:rPr>
        <w:t>类会自己去在前面讲到的三种算法里面去权衡，选择一个合适的</w:t>
      </w:r>
      <w:r w:rsidRPr="006241C5">
        <w:rPr>
          <w:rFonts w:hint="eastAsia"/>
        </w:rPr>
        <w:t>SVD</w:t>
      </w:r>
      <w:r w:rsidRPr="006241C5">
        <w:rPr>
          <w:rFonts w:hint="eastAsia"/>
        </w:rPr>
        <w:t>算法来降维。一般来说，使用默认值就够了。</w:t>
      </w:r>
    </w:p>
    <w:p w14:paraId="0B8504AF" w14:textId="77777777" w:rsidR="00E7270D" w:rsidRPr="00E76334" w:rsidRDefault="00E7270D" w:rsidP="000C2D59">
      <w:pPr>
        <w:pStyle w:val="30"/>
      </w:pPr>
      <w:r w:rsidRPr="00E76334">
        <w:rPr>
          <w:rFonts w:hint="eastAsia"/>
        </w:rPr>
        <w:t>PCA</w:t>
      </w:r>
      <w:r w:rsidRPr="00E76334">
        <w:rPr>
          <w:rFonts w:hint="eastAsia"/>
        </w:rPr>
        <w:t>实现</w:t>
      </w:r>
    </w:p>
    <w:p w14:paraId="09116C11" w14:textId="77777777" w:rsidR="00E7270D" w:rsidRPr="00DD3BDF" w:rsidRDefault="00E7270D" w:rsidP="000C2D59">
      <w:pPr>
        <w:pStyle w:val="1e"/>
      </w:pPr>
      <w:r w:rsidRPr="00DD3BDF">
        <w:rPr>
          <w:rFonts w:hint="eastAsia"/>
        </w:rPr>
        <w:t>代码：</w:t>
      </w:r>
    </w:p>
    <w:p w14:paraId="7C6B8E61" w14:textId="77777777" w:rsidR="00E7270D" w:rsidRPr="006241C5" w:rsidRDefault="00E7270D" w:rsidP="000C2D59">
      <w:pPr>
        <w:pStyle w:val="2f2"/>
      </w:pPr>
      <w:r w:rsidRPr="006241C5">
        <w:rPr>
          <w:rFonts w:hint="eastAsia"/>
        </w:rPr>
        <w:t>from sklearn.decomposition import PCA</w:t>
      </w:r>
    </w:p>
    <w:p w14:paraId="45422702" w14:textId="77777777" w:rsidR="00E7270D" w:rsidRPr="006241C5" w:rsidRDefault="00E7270D" w:rsidP="000C2D59">
      <w:pPr>
        <w:pStyle w:val="2f2"/>
      </w:pPr>
      <w:r w:rsidRPr="006241C5">
        <w:rPr>
          <w:rFonts w:hint="eastAsia"/>
        </w:rPr>
        <w:t>pca = PCA(n_components=0.85)</w:t>
      </w:r>
    </w:p>
    <w:p w14:paraId="15DF56AA" w14:textId="77777777" w:rsidR="00E7270D" w:rsidRPr="006241C5" w:rsidRDefault="00E7270D" w:rsidP="000C2D59">
      <w:pPr>
        <w:pStyle w:val="2f2"/>
      </w:pPr>
      <w:r w:rsidRPr="006241C5">
        <w:rPr>
          <w:rFonts w:hint="eastAsia"/>
        </w:rPr>
        <w:t>data_after_pca=pd.DataFrame(pca.fit_transform(data))</w:t>
      </w:r>
    </w:p>
    <w:p w14:paraId="340C708E" w14:textId="77777777" w:rsidR="00E7270D" w:rsidRPr="006241C5" w:rsidRDefault="00E7270D" w:rsidP="000C2D59">
      <w:pPr>
        <w:pStyle w:val="2f2"/>
      </w:pPr>
      <w:r w:rsidRPr="006241C5">
        <w:rPr>
          <w:rFonts w:hint="eastAsia"/>
        </w:rPr>
        <w:t>data_after_pca</w:t>
      </w:r>
    </w:p>
    <w:p w14:paraId="5C46C549" w14:textId="77777777" w:rsidR="00E7270D" w:rsidRPr="00DD3BDF" w:rsidRDefault="00E7270D" w:rsidP="000C2D59">
      <w:pPr>
        <w:pStyle w:val="1e"/>
      </w:pPr>
      <w:r w:rsidRPr="00DD3BDF">
        <w:rPr>
          <w:rFonts w:hint="eastAsia"/>
        </w:rPr>
        <w:t>输出</w:t>
      </w:r>
      <w:r w:rsidRPr="00DD3BDF">
        <w:rPr>
          <w:rFonts w:hint="eastAsia"/>
        </w:rPr>
        <w:br/>
      </w:r>
      <w:r w:rsidRPr="00DD3BDF">
        <w:rPr>
          <w:rFonts w:hint="eastAsia"/>
          <w:noProof/>
        </w:rPr>
        <w:drawing>
          <wp:inline distT="0" distB="0" distL="0" distR="0" wp14:anchorId="2B2EAF8C" wp14:editId="391164DA">
            <wp:extent cx="5495026" cy="1225804"/>
            <wp:effectExtent l="19050" t="19050" r="10795" b="1270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3255" cy="1247717"/>
                    </a:xfrm>
                    <a:prstGeom prst="rect">
                      <a:avLst/>
                    </a:prstGeom>
                    <a:ln>
                      <a:solidFill>
                        <a:schemeClr val="bg1">
                          <a:lumMod val="85000"/>
                        </a:schemeClr>
                      </a:solidFill>
                    </a:ln>
                  </pic:spPr>
                </pic:pic>
              </a:graphicData>
            </a:graphic>
          </wp:inline>
        </w:drawing>
      </w:r>
    </w:p>
    <w:p w14:paraId="220B6939" w14:textId="77777777" w:rsidR="00E7270D" w:rsidRPr="00DD3BDF" w:rsidRDefault="00E7270D" w:rsidP="000C2D59">
      <w:pPr>
        <w:pStyle w:val="1e"/>
      </w:pPr>
      <w:r w:rsidRPr="00DD3BDF">
        <w:rPr>
          <w:rFonts w:hint="eastAsia"/>
        </w:rPr>
        <w:t>经过PCA降维后，我们将91维的特征转换为42维的特征，同时保存了85%的信息量。</w:t>
      </w:r>
    </w:p>
    <w:p w14:paraId="2AD0722C" w14:textId="77777777" w:rsidR="00E7270D" w:rsidRPr="00E76334" w:rsidRDefault="00E7270D" w:rsidP="000C2D59">
      <w:pPr>
        <w:pStyle w:val="30"/>
      </w:pPr>
      <w:r w:rsidRPr="00E76334">
        <w:rPr>
          <w:rFonts w:hint="eastAsia"/>
        </w:rPr>
        <w:t>可视化</w:t>
      </w:r>
    </w:p>
    <w:p w14:paraId="19B8B9E2" w14:textId="77777777" w:rsidR="00E7270D" w:rsidRPr="00DD3BDF" w:rsidRDefault="00E7270D" w:rsidP="000C2D59">
      <w:pPr>
        <w:pStyle w:val="1e"/>
      </w:pPr>
      <w:r w:rsidRPr="00DD3BDF">
        <w:rPr>
          <w:rFonts w:hint="eastAsia"/>
        </w:rPr>
        <w:t>代码：</w:t>
      </w:r>
    </w:p>
    <w:p w14:paraId="5EBFD9E8" w14:textId="77777777" w:rsidR="00E7270D" w:rsidRPr="006241C5" w:rsidRDefault="00E7270D" w:rsidP="000C2D59">
      <w:pPr>
        <w:pStyle w:val="2f2"/>
      </w:pPr>
      <w:r w:rsidRPr="006241C5">
        <w:rPr>
          <w:rFonts w:hint="eastAsia"/>
        </w:rPr>
        <w:t>scaled_labels = pd.DataFrame(labels.astype("int"),columns={"Rating"})</w:t>
      </w:r>
    </w:p>
    <w:p w14:paraId="01178C13" w14:textId="77777777" w:rsidR="00E7270D" w:rsidRPr="006241C5" w:rsidRDefault="00E7270D" w:rsidP="000C2D59">
      <w:pPr>
        <w:pStyle w:val="2f2"/>
      </w:pPr>
      <w:r w:rsidRPr="006241C5">
        <w:rPr>
          <w:rFonts w:hint="eastAsia"/>
        </w:rPr>
        <w:t>data_after_pca_withlabels = pd.concat([data_after_pca,labels],axis=1)</w:t>
      </w:r>
    </w:p>
    <w:p w14:paraId="7F6572DD" w14:textId="77777777" w:rsidR="00E7270D" w:rsidRPr="006241C5" w:rsidRDefault="00E7270D" w:rsidP="000C2D59">
      <w:pPr>
        <w:pStyle w:val="2f2"/>
      </w:pPr>
      <w:r w:rsidRPr="006241C5">
        <w:rPr>
          <w:rFonts w:hint="eastAsia"/>
        </w:rPr>
        <w:t>data_after_pca_withlabels.head()</w:t>
      </w:r>
    </w:p>
    <w:p w14:paraId="71F490CE" w14:textId="77777777" w:rsidR="00E7270D" w:rsidRPr="006241C5" w:rsidRDefault="00E7270D" w:rsidP="000C2D59">
      <w:pPr>
        <w:pStyle w:val="2f2"/>
      </w:pPr>
      <w:r w:rsidRPr="006241C5">
        <w:rPr>
          <w:rFonts w:hint="eastAsia"/>
        </w:rPr>
        <w:t>data_after_pca_withlabels.to_csv("after_pca.csv")</w:t>
      </w:r>
    </w:p>
    <w:p w14:paraId="4E641244" w14:textId="77777777" w:rsidR="00E7270D" w:rsidRPr="00DD3BDF" w:rsidRDefault="00E7270D" w:rsidP="000C2D59">
      <w:pPr>
        <w:pStyle w:val="1e"/>
      </w:pPr>
      <w:r w:rsidRPr="00DD3BDF">
        <w:rPr>
          <w:rFonts w:hint="eastAsia"/>
        </w:rPr>
        <w:t>输出：</w:t>
      </w:r>
    </w:p>
    <w:p w14:paraId="701D960A" w14:textId="77777777" w:rsidR="00E7270D" w:rsidRPr="00DD3BDF" w:rsidRDefault="00E7270D" w:rsidP="000C2D59">
      <w:pPr>
        <w:pStyle w:val="1e"/>
      </w:pPr>
      <w:r w:rsidRPr="00DD3BDF">
        <w:rPr>
          <w:rFonts w:hint="eastAsia"/>
          <w:noProof/>
        </w:rPr>
        <w:drawing>
          <wp:inline distT="0" distB="0" distL="0" distR="0" wp14:anchorId="6B56D49C" wp14:editId="7D276791">
            <wp:extent cx="5015986" cy="1418195"/>
            <wp:effectExtent l="19050" t="19050" r="13335" b="1079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6881" cy="1421276"/>
                    </a:xfrm>
                    <a:prstGeom prst="rect">
                      <a:avLst/>
                    </a:prstGeom>
                    <a:ln>
                      <a:solidFill>
                        <a:schemeClr val="bg1">
                          <a:lumMod val="85000"/>
                        </a:schemeClr>
                      </a:solidFill>
                    </a:ln>
                  </pic:spPr>
                </pic:pic>
              </a:graphicData>
            </a:graphic>
          </wp:inline>
        </w:drawing>
      </w:r>
    </w:p>
    <w:p w14:paraId="3A11E795" w14:textId="77777777" w:rsidR="00E7270D" w:rsidRPr="00DD3BDF" w:rsidRDefault="00E7270D" w:rsidP="000C2D59">
      <w:pPr>
        <w:pStyle w:val="1e"/>
      </w:pPr>
      <w:r w:rsidRPr="00DD3BDF">
        <w:rPr>
          <w:rFonts w:hint="eastAsia"/>
        </w:rPr>
        <w:t>代码：</w:t>
      </w:r>
    </w:p>
    <w:p w14:paraId="5BEE12F9" w14:textId="77777777" w:rsidR="00E7270D" w:rsidRPr="006241C5" w:rsidRDefault="00E7270D" w:rsidP="000C2D59">
      <w:pPr>
        <w:pStyle w:val="2f2"/>
      </w:pPr>
      <w:r w:rsidRPr="006241C5">
        <w:rPr>
          <w:rFonts w:hint="eastAsia"/>
        </w:rPr>
        <w:t>import matplotlib.pyplot as plt</w:t>
      </w:r>
    </w:p>
    <w:p w14:paraId="575ABE1C" w14:textId="77777777" w:rsidR="00E7270D" w:rsidRPr="006241C5" w:rsidRDefault="00E7270D" w:rsidP="000C2D59">
      <w:pPr>
        <w:pStyle w:val="2f2"/>
      </w:pPr>
      <w:r w:rsidRPr="006241C5">
        <w:rPr>
          <w:rFonts w:hint="eastAsia"/>
        </w:rPr>
        <w:t>def draw_graph(X):</w:t>
      </w:r>
    </w:p>
    <w:p w14:paraId="4F3C2857" w14:textId="77777777" w:rsidR="00E7270D" w:rsidRPr="006241C5" w:rsidRDefault="00E7270D" w:rsidP="000C2D59">
      <w:pPr>
        <w:pStyle w:val="2f2"/>
      </w:pPr>
      <w:r w:rsidRPr="006241C5">
        <w:rPr>
          <w:rFonts w:hint="eastAsia"/>
        </w:rPr>
        <w:t xml:space="preserve">    for i in range(5):</w:t>
      </w:r>
    </w:p>
    <w:p w14:paraId="51E46839" w14:textId="77777777" w:rsidR="00E7270D" w:rsidRPr="006241C5" w:rsidRDefault="00E7270D" w:rsidP="000C2D59">
      <w:pPr>
        <w:pStyle w:val="2f2"/>
      </w:pPr>
      <w:r w:rsidRPr="006241C5">
        <w:rPr>
          <w:rFonts w:hint="eastAsia"/>
        </w:rPr>
        <w:t xml:space="preserve">        plt.scatter(data_after_pca_withlabels.loc[data_after_pca_withlabels.Rating==i,0],</w:t>
      </w:r>
    </w:p>
    <w:p w14:paraId="427F2BA6" w14:textId="77777777" w:rsidR="00E7270D" w:rsidRPr="006241C5" w:rsidRDefault="00E7270D" w:rsidP="000C2D59">
      <w:pPr>
        <w:pStyle w:val="2f2"/>
      </w:pPr>
      <w:r w:rsidRPr="006241C5">
        <w:rPr>
          <w:rFonts w:hint="eastAsia"/>
        </w:rPr>
        <w:t xml:space="preserve">                    data_after_pca_withlabels.loc[data_after_pca_withlabels.Rating==i,1], alpha=0.8, label='%s' % i)</w:t>
      </w:r>
    </w:p>
    <w:p w14:paraId="23BA4A16" w14:textId="77777777" w:rsidR="00E7270D" w:rsidRPr="006241C5" w:rsidRDefault="00E7270D" w:rsidP="000C2D59">
      <w:pPr>
        <w:pStyle w:val="2f2"/>
      </w:pPr>
      <w:r w:rsidRPr="006241C5">
        <w:rPr>
          <w:rFonts w:hint="eastAsia"/>
        </w:rPr>
        <w:t xml:space="preserve">    plt.legend()</w:t>
      </w:r>
    </w:p>
    <w:p w14:paraId="3CB8EC1C" w14:textId="77777777" w:rsidR="00E7270D" w:rsidRPr="006241C5" w:rsidRDefault="00E7270D" w:rsidP="000C2D59">
      <w:pPr>
        <w:pStyle w:val="2f2"/>
      </w:pPr>
      <w:r w:rsidRPr="006241C5">
        <w:rPr>
          <w:rFonts w:hint="eastAsia"/>
        </w:rPr>
        <w:t xml:space="preserve">    plt.show()</w:t>
      </w:r>
    </w:p>
    <w:p w14:paraId="1D46B7E7" w14:textId="77777777" w:rsidR="00E7270D" w:rsidRPr="006241C5" w:rsidRDefault="00E7270D" w:rsidP="000C2D59">
      <w:pPr>
        <w:pStyle w:val="2f2"/>
      </w:pPr>
    </w:p>
    <w:p w14:paraId="3D09E891" w14:textId="77777777" w:rsidR="00E7270D" w:rsidRPr="006241C5" w:rsidRDefault="00E7270D" w:rsidP="000C2D59">
      <w:pPr>
        <w:pStyle w:val="2f2"/>
      </w:pPr>
      <w:r w:rsidRPr="006241C5">
        <w:rPr>
          <w:rFonts w:hint="eastAsia"/>
        </w:rPr>
        <w:t>draw_graph(data)</w:t>
      </w:r>
    </w:p>
    <w:p w14:paraId="402BDFBD" w14:textId="77777777" w:rsidR="00E7270D" w:rsidRPr="00DD3BDF" w:rsidRDefault="00E7270D" w:rsidP="000C2D59">
      <w:pPr>
        <w:pStyle w:val="1e"/>
      </w:pPr>
      <w:r w:rsidRPr="00DD3BDF">
        <w:rPr>
          <w:rFonts w:hint="eastAsia"/>
        </w:rPr>
        <w:t>输出：</w:t>
      </w:r>
    </w:p>
    <w:p w14:paraId="6E332010" w14:textId="77777777" w:rsidR="00E7270D" w:rsidRPr="00DD3BDF" w:rsidRDefault="00E7270D" w:rsidP="000C2D59">
      <w:pPr>
        <w:pStyle w:val="1e"/>
        <w:jc w:val="center"/>
      </w:pPr>
      <w:r w:rsidRPr="00DD3BDF">
        <w:rPr>
          <w:rFonts w:hint="eastAsia"/>
          <w:noProof/>
        </w:rPr>
        <w:drawing>
          <wp:inline distT="0" distB="0" distL="0" distR="0" wp14:anchorId="6BBD3277" wp14:editId="5445E4C2">
            <wp:extent cx="3023334" cy="1973390"/>
            <wp:effectExtent l="0" t="0" r="5715"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5330" cy="1981220"/>
                    </a:xfrm>
                    <a:prstGeom prst="rect">
                      <a:avLst/>
                    </a:prstGeom>
                  </pic:spPr>
                </pic:pic>
              </a:graphicData>
            </a:graphic>
          </wp:inline>
        </w:drawing>
      </w:r>
    </w:p>
    <w:p w14:paraId="3A61EDD0" w14:textId="77777777" w:rsidR="00E7270D" w:rsidRPr="00E76334" w:rsidRDefault="00E7270D" w:rsidP="000C2D59">
      <w:pPr>
        <w:pStyle w:val="9"/>
      </w:pPr>
      <w:r>
        <w:t>降维后的数据</w:t>
      </w:r>
    </w:p>
    <w:p w14:paraId="0ACD4830" w14:textId="77777777" w:rsidR="00E7270D" w:rsidRDefault="00E7270D" w:rsidP="00E7270D">
      <w:pPr>
        <w:pStyle w:val="2"/>
      </w:pPr>
      <w:bookmarkStart w:id="16" w:name="_Toc47648719"/>
      <w:bookmarkStart w:id="17" w:name="_Toc49759483"/>
      <w:r>
        <w:t>思考题</w:t>
      </w:r>
      <w:bookmarkEnd w:id="16"/>
      <w:bookmarkEnd w:id="17"/>
    </w:p>
    <w:p w14:paraId="5820D3A1" w14:textId="026A272B" w:rsidR="00462BA9" w:rsidRDefault="00780720" w:rsidP="000C2D59">
      <w:pPr>
        <w:pStyle w:val="1e"/>
      </w:pPr>
      <w:r>
        <w:t>1.</w:t>
      </w:r>
      <w:r w:rsidR="00462BA9" w:rsidRPr="00462BA9">
        <w:t>MNIST（“Modified National Institute of Standards and Technology”）是事实上的计算机视觉“hello world”数据集。自 1999 年发布以来，这个经典的手写图像数据集一直作为基准分类算法的基础。随着新的机器学习技术的出现，MNIST 仍然是研究人员和学习者的可靠资源。</w:t>
      </w:r>
    </w:p>
    <w:p w14:paraId="46D4A666" w14:textId="7F7C82A5" w:rsidR="00780720" w:rsidRDefault="00780720" w:rsidP="000C2D59">
      <w:pPr>
        <w:pStyle w:val="1e"/>
      </w:pPr>
      <w:r>
        <w:rPr>
          <w:rFonts w:hint="eastAsia"/>
        </w:rPr>
        <w:t>利用</w:t>
      </w:r>
      <w:r w:rsidRPr="00462BA9">
        <w:t>MNIST</w:t>
      </w:r>
      <w:r>
        <w:rPr>
          <w:rFonts w:hint="eastAsia"/>
        </w:rPr>
        <w:t>数据集</w:t>
      </w:r>
      <w:r w:rsidRPr="00780720">
        <w:rPr>
          <w:rFonts w:hint="eastAsia"/>
        </w:rPr>
        <w:t>分别完成Filter方法中的方差选择法</w:t>
      </w:r>
      <w:r w:rsidR="004F030A">
        <w:rPr>
          <w:rFonts w:hint="eastAsia"/>
        </w:rPr>
        <w:t>（阈值选择方差的中位数）</w:t>
      </w:r>
      <w:r w:rsidRPr="00780720">
        <w:rPr>
          <w:rFonts w:hint="eastAsia"/>
        </w:rPr>
        <w:t>、卡方检验法</w:t>
      </w:r>
      <w:r w:rsidR="004F030A">
        <w:rPr>
          <w:rFonts w:hint="eastAsia"/>
        </w:rPr>
        <w:t>（选择</w:t>
      </w:r>
      <w:r w:rsidR="004F030A">
        <w:t>200</w:t>
      </w:r>
      <w:r w:rsidR="004F030A">
        <w:rPr>
          <w:rFonts w:hint="eastAsia"/>
        </w:rPr>
        <w:t>个特征）</w:t>
      </w:r>
      <w:r w:rsidRPr="00780720">
        <w:rPr>
          <w:rFonts w:hint="eastAsia"/>
        </w:rPr>
        <w:t>。</w:t>
      </w:r>
    </w:p>
    <w:p w14:paraId="005717DB" w14:textId="23259D99" w:rsidR="00E7270D" w:rsidRPr="00DD3BDF" w:rsidRDefault="00780720" w:rsidP="000C2D59">
      <w:pPr>
        <w:pStyle w:val="1e"/>
      </w:pPr>
      <w:r>
        <w:rPr>
          <w:rFonts w:hint="eastAsia"/>
        </w:rPr>
        <w:t>2</w:t>
      </w:r>
      <w:r>
        <w:t>.</w:t>
      </w:r>
      <w:r w:rsidR="00E7270D" w:rsidRPr="00DD3BDF">
        <w:rPr>
          <w:rFonts w:hint="eastAsia"/>
        </w:rPr>
        <w:t>鸢尾花数据集是数据挖掘练习中最常使用的学习数据集，分别有4个特征表征花的不同特点，目标变量target是3种不同的鸢尾花类型。4个特征分别是：sepal length (cm)（花萼长度）、sepal width (cm)（花萼宽度）、petal length (cm)（花瓣长度）、petal width(cm)（花瓣宽度）。目标变量target是三种鸢尾花：setosa（山鸢尾）、versicolor（杂色鸢尾）、virginica（维吉尼亚鸢尾）。</w:t>
      </w:r>
    </w:p>
    <w:p w14:paraId="283AEBCD" w14:textId="039A7E64" w:rsidR="005B20B1" w:rsidRDefault="00E7270D" w:rsidP="000C2D59">
      <w:pPr>
        <w:pStyle w:val="1e"/>
      </w:pPr>
      <w:r w:rsidRPr="00DD3BDF">
        <w:rPr>
          <w:rFonts w:hint="eastAsia"/>
        </w:rPr>
        <w:t>利用开源的鸢尾花数据集</w:t>
      </w:r>
      <w:r w:rsidR="004F030A">
        <w:rPr>
          <w:rFonts w:hint="eastAsia"/>
        </w:rPr>
        <w:t>完成</w:t>
      </w:r>
      <w:r w:rsidR="004F030A" w:rsidRPr="00DD3BDF">
        <w:rPr>
          <w:rFonts w:hint="eastAsia"/>
        </w:rPr>
        <w:t>PCA降维</w:t>
      </w:r>
      <w:r w:rsidR="004F030A">
        <w:rPr>
          <w:rFonts w:hint="eastAsia"/>
        </w:rPr>
        <w:t>并作图。</w:t>
      </w:r>
    </w:p>
    <w:p w14:paraId="6E1AE070" w14:textId="77777777" w:rsidR="00FE3939" w:rsidRPr="00E76334" w:rsidRDefault="00FE3939" w:rsidP="00FE3939">
      <w:pPr>
        <w:pStyle w:val="2"/>
      </w:pPr>
      <w:bookmarkStart w:id="18" w:name="_Toc47648718"/>
      <w:bookmarkStart w:id="19" w:name="_Toc49759482"/>
      <w:r>
        <w:rPr>
          <w:rFonts w:hint="eastAsia"/>
          <w:lang w:eastAsia="zh-CN"/>
        </w:rPr>
        <w:t>实验</w:t>
      </w:r>
      <w:r>
        <w:rPr>
          <w:rFonts w:hint="eastAsia"/>
        </w:rPr>
        <w:t>小</w:t>
      </w:r>
      <w:r w:rsidRPr="00E76334">
        <w:rPr>
          <w:rFonts w:hint="eastAsia"/>
        </w:rPr>
        <w:t>结</w:t>
      </w:r>
      <w:bookmarkEnd w:id="18"/>
      <w:bookmarkEnd w:id="19"/>
    </w:p>
    <w:p w14:paraId="58EF847D" w14:textId="77777777" w:rsidR="00FE3939" w:rsidRDefault="00FE3939" w:rsidP="000C2D59">
      <w:pPr>
        <w:pStyle w:val="1e"/>
      </w:pPr>
    </w:p>
    <w:p w14:paraId="4060D048" w14:textId="77777777" w:rsidR="005B20B1" w:rsidRDefault="005B20B1">
      <w:pPr>
        <w:topLinePunct w:val="0"/>
        <w:adjustRightInd/>
        <w:snapToGrid/>
        <w:spacing w:before="0" w:after="0" w:line="240" w:lineRule="auto"/>
        <w:ind w:left="0"/>
        <w:rPr>
          <w:rFonts w:asciiTheme="minorEastAsia" w:eastAsiaTheme="minorEastAsia" w:hAnsiTheme="minorEastAsia" w:cs="Huawei Sans"/>
          <w:sz w:val="24"/>
          <w:szCs w:val="24"/>
        </w:rPr>
      </w:pPr>
      <w:r>
        <w:br w:type="page"/>
      </w:r>
    </w:p>
    <w:p w14:paraId="5D2343CE" w14:textId="77777777" w:rsidR="005B20B1" w:rsidRPr="00422D0B" w:rsidRDefault="005B20B1" w:rsidP="005B20B1">
      <w:pPr>
        <w:spacing w:line="360" w:lineRule="auto"/>
        <w:ind w:left="0"/>
        <w:rPr>
          <w:sz w:val="24"/>
        </w:rPr>
      </w:pPr>
      <w:r w:rsidRPr="00A074A0">
        <w:rPr>
          <w:noProof/>
          <w:sz w:val="24"/>
        </w:rPr>
        <w:drawing>
          <wp:inline distT="0" distB="0" distL="0" distR="0" wp14:anchorId="56DA8A6C" wp14:editId="18FD32DE">
            <wp:extent cx="467360" cy="467360"/>
            <wp:effectExtent l="0" t="0" r="0" b="0"/>
            <wp:docPr id="15" name="图片 3" descr="庆典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庆典校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r w:rsidRPr="00422D0B">
        <w:rPr>
          <w:sz w:val="24"/>
        </w:rPr>
        <w:t xml:space="preserve"> </w:t>
      </w:r>
      <w:r w:rsidRPr="00A074A0">
        <w:rPr>
          <w:noProof/>
          <w:sz w:val="24"/>
        </w:rPr>
        <w:drawing>
          <wp:inline distT="0" distB="0" distL="0" distR="0" wp14:anchorId="44953C20" wp14:editId="2C306A6C">
            <wp:extent cx="1521460" cy="286385"/>
            <wp:effectExtent l="0" t="0" r="0" b="0"/>
            <wp:docPr id="16" name="图片 4" descr="校名 标准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校名 标准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460" cy="286385"/>
                    </a:xfrm>
                    <a:prstGeom prst="rect">
                      <a:avLst/>
                    </a:prstGeom>
                    <a:noFill/>
                    <a:ln>
                      <a:noFill/>
                    </a:ln>
                  </pic:spPr>
                </pic:pic>
              </a:graphicData>
            </a:graphic>
          </wp:inline>
        </w:drawing>
      </w:r>
      <w:r w:rsidRPr="00422D0B">
        <w:rPr>
          <w:sz w:val="24"/>
        </w:rPr>
        <w:t xml:space="preserve">      </w:t>
      </w:r>
    </w:p>
    <w:p w14:paraId="2CED1406"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1E25EA05"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2F8F925E"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hint="eastAsia"/>
          <w:b/>
          <w:bCs/>
          <w:kern w:val="2"/>
          <w:sz w:val="52"/>
          <w:szCs w:val="52"/>
        </w:rPr>
        <w:t>模式识别与统计学习</w:t>
      </w:r>
    </w:p>
    <w:p w14:paraId="31EEDDBE"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b/>
          <w:bCs/>
          <w:kern w:val="2"/>
          <w:sz w:val="52"/>
          <w:szCs w:val="52"/>
        </w:rPr>
        <w:t>实验报告</w:t>
      </w:r>
    </w:p>
    <w:p w14:paraId="33BD8157" w14:textId="6DF61E37" w:rsidR="005B20B1" w:rsidRPr="005B20B1" w:rsidRDefault="005B20B1" w:rsidP="005B20B1">
      <w:pPr>
        <w:widowControl w:val="0"/>
        <w:topLinePunct w:val="0"/>
        <w:adjustRightInd/>
        <w:snapToGrid/>
        <w:spacing w:before="0" w:after="0" w:line="360" w:lineRule="auto"/>
        <w:ind w:left="0"/>
        <w:jc w:val="center"/>
        <w:outlineLvl w:val="0"/>
        <w:rPr>
          <w:rFonts w:ascii="Times New Roman" w:eastAsia="宋体" w:hAnsi="宋体" w:cs="Times New Roman"/>
          <w:b/>
          <w:bCs/>
          <w:kern w:val="2"/>
          <w:sz w:val="36"/>
          <w:szCs w:val="36"/>
        </w:rPr>
      </w:pPr>
      <w:r w:rsidRPr="005B20B1">
        <w:rPr>
          <w:rFonts w:ascii="Times New Roman" w:eastAsia="宋体" w:hAnsi="宋体" w:cs="Times New Roman"/>
          <w:b/>
          <w:bCs/>
          <w:kern w:val="2"/>
          <w:sz w:val="36"/>
          <w:szCs w:val="36"/>
        </w:rPr>
        <w:t>（</w:t>
      </w:r>
      <w:r>
        <w:rPr>
          <w:rFonts w:ascii="Times New Roman" w:eastAsia="宋体" w:hAnsi="宋体" w:cs="Times New Roman" w:hint="eastAsia"/>
          <w:b/>
          <w:bCs/>
          <w:kern w:val="2"/>
          <w:sz w:val="36"/>
          <w:szCs w:val="36"/>
        </w:rPr>
        <w:t>二</w:t>
      </w:r>
      <w:r w:rsidRPr="005B20B1">
        <w:rPr>
          <w:rFonts w:ascii="Times New Roman" w:eastAsia="宋体" w:hAnsi="宋体" w:cs="Times New Roman"/>
          <w:b/>
          <w:bCs/>
          <w:kern w:val="2"/>
          <w:sz w:val="36"/>
          <w:szCs w:val="36"/>
        </w:rPr>
        <w:t>）</w:t>
      </w:r>
    </w:p>
    <w:p w14:paraId="0817ACBE"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p>
    <w:p w14:paraId="0F4AA91A"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r w:rsidRPr="005B20B1">
        <w:rPr>
          <w:rFonts w:ascii="Times New Roman" w:eastAsia="宋体" w:hAnsi="Times New Roman" w:cs="Times New Roman"/>
          <w:b/>
          <w:bCs/>
          <w:kern w:val="2"/>
          <w:sz w:val="36"/>
          <w:szCs w:val="36"/>
        </w:rPr>
        <w:t>2021- 20</w:t>
      </w:r>
      <w:r w:rsidRPr="005B20B1">
        <w:rPr>
          <w:rFonts w:ascii="Times New Roman" w:eastAsia="宋体" w:hAnsi="Times New Roman" w:cs="Times New Roman" w:hint="eastAsia"/>
          <w:b/>
          <w:bCs/>
          <w:kern w:val="2"/>
          <w:sz w:val="36"/>
          <w:szCs w:val="36"/>
        </w:rPr>
        <w:t>2</w:t>
      </w:r>
      <w:r w:rsidRPr="005B20B1">
        <w:rPr>
          <w:rFonts w:ascii="Times New Roman" w:eastAsia="宋体" w:hAnsi="Times New Roman" w:cs="Times New Roman"/>
          <w:b/>
          <w:bCs/>
          <w:kern w:val="2"/>
          <w:sz w:val="36"/>
          <w:szCs w:val="36"/>
        </w:rPr>
        <w:t xml:space="preserve">2 </w:t>
      </w:r>
      <w:r w:rsidRPr="005B20B1">
        <w:rPr>
          <w:rFonts w:ascii="Times New Roman" w:eastAsia="宋体" w:hAnsi="Times New Roman" w:cs="Times New Roman"/>
          <w:b/>
          <w:bCs/>
          <w:kern w:val="2"/>
          <w:sz w:val="36"/>
          <w:szCs w:val="36"/>
        </w:rPr>
        <w:t>学年第</w:t>
      </w:r>
      <w:r w:rsidRPr="005B20B1">
        <w:rPr>
          <w:rFonts w:ascii="Times New Roman" w:eastAsia="宋体" w:hAnsi="Times New Roman" w:cs="Times New Roman"/>
          <w:b/>
          <w:bCs/>
          <w:kern w:val="2"/>
          <w:sz w:val="36"/>
          <w:szCs w:val="36"/>
        </w:rPr>
        <w:t xml:space="preserve"> 2 </w:t>
      </w:r>
      <w:r w:rsidRPr="005B20B1">
        <w:rPr>
          <w:rFonts w:ascii="Times New Roman" w:eastAsia="宋体" w:hAnsi="Times New Roman" w:cs="Times New Roman"/>
          <w:b/>
          <w:bCs/>
          <w:kern w:val="2"/>
          <w:sz w:val="36"/>
          <w:szCs w:val="36"/>
        </w:rPr>
        <w:t>学期</w:t>
      </w:r>
    </w:p>
    <w:p w14:paraId="3E460723"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1F8CA880"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722907B8"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tbl>
      <w:tblPr>
        <w:tblW w:w="0" w:type="auto"/>
        <w:jc w:val="center"/>
        <w:tblLayout w:type="fixed"/>
        <w:tblCellMar>
          <w:left w:w="0" w:type="dxa"/>
          <w:right w:w="567" w:type="dxa"/>
        </w:tblCellMar>
        <w:tblLook w:val="0000" w:firstRow="0" w:lastRow="0" w:firstColumn="0" w:lastColumn="0" w:noHBand="0" w:noVBand="0"/>
      </w:tblPr>
      <w:tblGrid>
        <w:gridCol w:w="1843"/>
        <w:gridCol w:w="5285"/>
      </w:tblGrid>
      <w:tr w:rsidR="005B20B1" w:rsidRPr="005B20B1" w14:paraId="362E5DDA" w14:textId="77777777" w:rsidTr="005D1A12">
        <w:trPr>
          <w:trHeight w:val="760"/>
          <w:jc w:val="center"/>
        </w:trPr>
        <w:tc>
          <w:tcPr>
            <w:tcW w:w="1843" w:type="dxa"/>
            <w:vAlign w:val="bottom"/>
          </w:tcPr>
          <w:p w14:paraId="2B1A1A27"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hint="eastAsia"/>
                <w:kern w:val="2"/>
                <w:sz w:val="28"/>
                <w:szCs w:val="28"/>
              </w:rPr>
              <w:t>题目：</w:t>
            </w:r>
          </w:p>
        </w:tc>
        <w:tc>
          <w:tcPr>
            <w:tcW w:w="5285" w:type="dxa"/>
            <w:tcBorders>
              <w:top w:val="nil"/>
              <w:left w:val="nil"/>
              <w:bottom w:val="single" w:sz="4" w:space="0" w:color="auto"/>
              <w:right w:val="nil"/>
            </w:tcBorders>
            <w:vAlign w:val="bottom"/>
          </w:tcPr>
          <w:p w14:paraId="236A0AD5" w14:textId="3191E34A"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电信用户分析</w:t>
            </w:r>
          </w:p>
        </w:tc>
      </w:tr>
      <w:tr w:rsidR="005B20B1" w:rsidRPr="005B20B1" w14:paraId="3C9DD659" w14:textId="77777777" w:rsidTr="005D1A12">
        <w:trPr>
          <w:trHeight w:val="760"/>
          <w:jc w:val="center"/>
        </w:trPr>
        <w:tc>
          <w:tcPr>
            <w:tcW w:w="1843" w:type="dxa"/>
            <w:vAlign w:val="bottom"/>
          </w:tcPr>
          <w:p w14:paraId="2BD3512F"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专业：</w:t>
            </w:r>
          </w:p>
        </w:tc>
        <w:tc>
          <w:tcPr>
            <w:tcW w:w="5285" w:type="dxa"/>
            <w:tcBorders>
              <w:top w:val="nil"/>
              <w:left w:val="nil"/>
              <w:bottom w:val="single" w:sz="4" w:space="0" w:color="auto"/>
              <w:right w:val="nil"/>
            </w:tcBorders>
            <w:vAlign w:val="bottom"/>
          </w:tcPr>
          <w:p w14:paraId="64DE3B82"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512EC968" w14:textId="77777777" w:rsidTr="005D1A12">
        <w:trPr>
          <w:trHeight w:val="760"/>
          <w:jc w:val="center"/>
        </w:trPr>
        <w:tc>
          <w:tcPr>
            <w:tcW w:w="1843" w:type="dxa"/>
            <w:vAlign w:val="bottom"/>
          </w:tcPr>
          <w:p w14:paraId="0E34F24C"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班级：</w:t>
            </w:r>
          </w:p>
        </w:tc>
        <w:tc>
          <w:tcPr>
            <w:tcW w:w="5285" w:type="dxa"/>
            <w:tcBorders>
              <w:top w:val="single" w:sz="4" w:space="0" w:color="auto"/>
              <w:left w:val="nil"/>
              <w:bottom w:val="single" w:sz="4" w:space="0" w:color="auto"/>
              <w:right w:val="nil"/>
            </w:tcBorders>
            <w:vAlign w:val="bottom"/>
          </w:tcPr>
          <w:p w14:paraId="203FF88C"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7F252397" w14:textId="77777777" w:rsidTr="005D1A12">
        <w:trPr>
          <w:trHeight w:val="774"/>
          <w:jc w:val="center"/>
        </w:trPr>
        <w:tc>
          <w:tcPr>
            <w:tcW w:w="1843" w:type="dxa"/>
            <w:vAlign w:val="bottom"/>
          </w:tcPr>
          <w:p w14:paraId="0AF17D9D"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学号：</w:t>
            </w:r>
          </w:p>
        </w:tc>
        <w:tc>
          <w:tcPr>
            <w:tcW w:w="5285" w:type="dxa"/>
            <w:tcBorders>
              <w:top w:val="nil"/>
              <w:left w:val="nil"/>
              <w:bottom w:val="single" w:sz="4" w:space="0" w:color="auto"/>
              <w:right w:val="nil"/>
            </w:tcBorders>
            <w:vAlign w:val="bottom"/>
          </w:tcPr>
          <w:p w14:paraId="6D6CB9E9"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51D456BD" w14:textId="77777777" w:rsidTr="005D1A12">
        <w:trPr>
          <w:trHeight w:val="774"/>
          <w:jc w:val="center"/>
        </w:trPr>
        <w:tc>
          <w:tcPr>
            <w:tcW w:w="1843" w:type="dxa"/>
            <w:vAlign w:val="bottom"/>
          </w:tcPr>
          <w:p w14:paraId="4ED3531D"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姓名：</w:t>
            </w:r>
          </w:p>
        </w:tc>
        <w:tc>
          <w:tcPr>
            <w:tcW w:w="5285" w:type="dxa"/>
            <w:tcBorders>
              <w:top w:val="nil"/>
              <w:left w:val="nil"/>
              <w:bottom w:val="single" w:sz="4" w:space="0" w:color="auto"/>
              <w:right w:val="nil"/>
            </w:tcBorders>
            <w:vAlign w:val="bottom"/>
          </w:tcPr>
          <w:p w14:paraId="1C2851BC"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bl>
    <w:p w14:paraId="5A106866" w14:textId="77777777" w:rsidR="005B20B1" w:rsidRPr="005B20B1" w:rsidRDefault="005B20B1"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428205CB" w14:textId="77777777" w:rsidR="005B20B1" w:rsidRPr="005B20B1" w:rsidRDefault="005B20B1"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11251670"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kern w:val="2"/>
          <w:sz w:val="28"/>
          <w:szCs w:val="28"/>
        </w:rPr>
        <w:sectPr w:rsidR="005B20B1" w:rsidRPr="005B20B1" w:rsidSect="005D1A12">
          <w:pgSz w:w="11907" w:h="16839" w:code="9"/>
          <w:pgMar w:top="1134" w:right="1418" w:bottom="1134" w:left="1418" w:header="851" w:footer="992" w:gutter="0"/>
          <w:pgNumType w:start="1"/>
          <w:cols w:space="720"/>
          <w:titlePg/>
          <w:docGrid w:type="lines" w:linePitch="300"/>
        </w:sectPr>
      </w:pPr>
      <w:r w:rsidRPr="005B20B1">
        <w:rPr>
          <w:rFonts w:ascii="Times New Roman" w:eastAsia="宋体" w:hAnsi="Times New Roman" w:cs="Times New Roman"/>
          <w:kern w:val="2"/>
          <w:sz w:val="28"/>
          <w:szCs w:val="28"/>
        </w:rPr>
        <w:t xml:space="preserve">20    </w:t>
      </w:r>
      <w:r w:rsidRPr="005B20B1">
        <w:rPr>
          <w:rFonts w:ascii="Times New Roman" w:eastAsia="宋体" w:hAnsi="Times New Roman" w:cs="Times New Roman"/>
          <w:kern w:val="2"/>
          <w:sz w:val="28"/>
          <w:szCs w:val="28"/>
        </w:rPr>
        <w:t>年</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月</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日</w:t>
      </w:r>
    </w:p>
    <w:p w14:paraId="4BA214BA" w14:textId="77777777" w:rsidR="00E7270D" w:rsidRPr="00B74B08" w:rsidRDefault="00E7270D" w:rsidP="005B20B1">
      <w:pPr>
        <w:pStyle w:val="1"/>
      </w:pPr>
      <w:bookmarkStart w:id="20" w:name="_Toc49760141"/>
      <w:bookmarkStart w:id="21" w:name="_Toc466755572"/>
      <w:bookmarkStart w:id="22" w:name="_Toc7449285"/>
      <w:bookmarkStart w:id="23" w:name="_Toc45664882"/>
      <w:r w:rsidRPr="00B74B08">
        <w:rPr>
          <w:rFonts w:hint="eastAsia"/>
        </w:rPr>
        <w:t>电信用户分析</w:t>
      </w:r>
      <w:bookmarkEnd w:id="20"/>
    </w:p>
    <w:p w14:paraId="2401FC5D" w14:textId="77777777" w:rsidR="00E7270D" w:rsidRPr="00B74B08" w:rsidRDefault="00E7270D" w:rsidP="00E7270D">
      <w:pPr>
        <w:pStyle w:val="2"/>
      </w:pPr>
      <w:bookmarkStart w:id="24" w:name="_Toc49760142"/>
      <w:bookmarkEnd w:id="21"/>
      <w:bookmarkEnd w:id="22"/>
      <w:bookmarkEnd w:id="23"/>
      <w:r w:rsidRPr="00B74B08">
        <w:rPr>
          <w:rFonts w:hint="eastAsia"/>
        </w:rPr>
        <w:t>实验介绍</w:t>
      </w:r>
      <w:bookmarkEnd w:id="24"/>
    </w:p>
    <w:p w14:paraId="7B3B38A0" w14:textId="77777777" w:rsidR="00E7270D" w:rsidRPr="00B74B08" w:rsidRDefault="00E7270D" w:rsidP="00E7270D">
      <w:pPr>
        <w:pStyle w:val="3"/>
        <w:rPr>
          <w:lang w:eastAsia="en-US"/>
        </w:rPr>
      </w:pPr>
      <w:bookmarkStart w:id="25" w:name="_Toc49760143"/>
      <w:r w:rsidRPr="00B74B08">
        <w:rPr>
          <w:lang w:eastAsia="en-US"/>
        </w:rPr>
        <w:t>简介</w:t>
      </w:r>
      <w:bookmarkEnd w:id="25"/>
    </w:p>
    <w:p w14:paraId="29F83ED9" w14:textId="77777777" w:rsidR="00E7270D" w:rsidRPr="00DD3BDF" w:rsidRDefault="00E7270D" w:rsidP="000C2D59">
      <w:pPr>
        <w:pStyle w:val="1e"/>
      </w:pPr>
      <w:r w:rsidRPr="00DD3BDF">
        <w:rPr>
          <w:rFonts w:hint="eastAsia"/>
        </w:rPr>
        <w:t>电信客户信用度是指根据客户在网时间、缴费情况、客户积分等相关要素对集团客户或个人客户进行评分，用于衡量客户缴费行为的好坏。</w:t>
      </w:r>
    </w:p>
    <w:p w14:paraId="338FD3E3" w14:textId="77777777" w:rsidR="00E7270D" w:rsidRPr="00DD3BDF" w:rsidRDefault="00E7270D" w:rsidP="000C2D59">
      <w:pPr>
        <w:pStyle w:val="1e"/>
      </w:pPr>
      <w:r w:rsidRPr="00DD3BDF">
        <w:rPr>
          <w:rFonts w:hint="eastAsia"/>
        </w:rPr>
        <w:t>本案例使用电信用户的通信行为数据集，目的是进行用户信用分析且最终对客户进行分群。由于是没有标注的训练样本，特征仅7个维度，在大数据挖掘实验中并非特征较多的情景。本实验重点在掌握降维算法的实践，以及对降至3维后的特征进行可视化呈现，最后利用聚类这一无监督学习算法将用户进行分群，</w:t>
      </w:r>
      <w:r w:rsidRPr="00DD3BDF">
        <w:t>针对</w:t>
      </w:r>
      <w:r w:rsidRPr="00DD3BDF">
        <w:rPr>
          <w:rFonts w:hint="eastAsia"/>
        </w:rPr>
        <w:t>不同客户群体再结合原始业务指标进行分析，确定每个聚类群体的信用行为特点。</w:t>
      </w:r>
    </w:p>
    <w:p w14:paraId="2FC08920" w14:textId="77777777" w:rsidR="00E7270D" w:rsidRPr="00DD3BDF" w:rsidRDefault="00E7270D" w:rsidP="000C2D59">
      <w:pPr>
        <w:pStyle w:val="1e"/>
      </w:pPr>
      <w:r w:rsidRPr="00DD3BDF">
        <w:t>数据集</w:t>
      </w:r>
      <w:r w:rsidRPr="00DD3BDF">
        <w:rPr>
          <w:rFonts w:hint="eastAsia"/>
        </w:rPr>
        <w:t>：(data</w:t>
      </w:r>
      <w:r w:rsidRPr="00DD3BDF">
        <w:t>\telecom.csv.csv)</w:t>
      </w:r>
    </w:p>
    <w:p w14:paraId="08596C6A" w14:textId="77777777" w:rsidR="00E7270D" w:rsidRPr="00B74B08" w:rsidRDefault="00E7270D" w:rsidP="00E7270D">
      <w:pPr>
        <w:pStyle w:val="3"/>
      </w:pPr>
      <w:bookmarkStart w:id="26" w:name="_Toc49760144"/>
      <w:r w:rsidRPr="00B74B08">
        <w:t>实验目的</w:t>
      </w:r>
      <w:bookmarkEnd w:id="26"/>
    </w:p>
    <w:p w14:paraId="69A0E58A" w14:textId="77777777" w:rsidR="00E7270D" w:rsidRPr="00DD3BDF" w:rsidRDefault="00E7270D" w:rsidP="000C2D59">
      <w:pPr>
        <w:pStyle w:val="1e"/>
      </w:pPr>
      <w:r w:rsidRPr="00DD3BDF">
        <w:t>通过案例实践</w:t>
      </w:r>
      <w:r w:rsidRPr="00DD3BDF">
        <w:rPr>
          <w:rFonts w:hint="eastAsia"/>
        </w:rPr>
        <w:t>，</w:t>
      </w:r>
      <w:r w:rsidRPr="00DD3BDF">
        <w:t>掌握数据分析挖掘的基本流程</w:t>
      </w:r>
      <w:r w:rsidRPr="00DD3BDF">
        <w:rPr>
          <w:rFonts w:hint="eastAsia"/>
        </w:rPr>
        <w:t>，</w:t>
      </w:r>
      <w:r w:rsidRPr="00DD3BDF">
        <w:t>及通过聚类实现群体细分</w:t>
      </w:r>
      <w:r w:rsidRPr="00DD3BDF">
        <w:rPr>
          <w:rFonts w:hint="eastAsia"/>
        </w:rPr>
        <w:t>和</w:t>
      </w:r>
      <w:r w:rsidRPr="00DD3BDF">
        <w:t>通过PCA降维实现</w:t>
      </w:r>
      <w:r w:rsidRPr="00DD3BDF">
        <w:rPr>
          <w:rFonts w:hint="eastAsia"/>
        </w:rPr>
        <w:t>主成分</w:t>
      </w:r>
      <w:r w:rsidRPr="00DD3BDF">
        <w:t>分析的基本思想</w:t>
      </w:r>
      <w:r w:rsidRPr="00DD3BDF">
        <w:rPr>
          <w:rFonts w:hint="eastAsia"/>
        </w:rPr>
        <w:t>，</w:t>
      </w:r>
      <w:r w:rsidRPr="00DD3BDF">
        <w:t>并结合实践操作加深理论的理解和认识</w:t>
      </w:r>
      <w:r w:rsidRPr="00DD3BDF">
        <w:rPr>
          <w:rFonts w:hint="eastAsia"/>
        </w:rPr>
        <w:t>，为实际的业务应用奠定理论和技术基础。</w:t>
      </w:r>
    </w:p>
    <w:p w14:paraId="5C92C077" w14:textId="77777777" w:rsidR="00E7270D" w:rsidRPr="00B74B08" w:rsidRDefault="00E7270D" w:rsidP="00E7270D">
      <w:pPr>
        <w:widowControl w:val="0"/>
        <w:topLinePunct w:val="0"/>
        <w:adjustRightInd/>
        <w:snapToGrid/>
        <w:spacing w:before="0" w:after="0" w:line="300" w:lineRule="auto"/>
        <w:ind w:left="0"/>
        <w:jc w:val="center"/>
        <w:rPr>
          <w:rFonts w:ascii="Times New Roman" w:eastAsia="黑体" w:hAnsi="Times New Roman" w:cs="Times New Roman"/>
          <w:kern w:val="2"/>
          <w:sz w:val="18"/>
          <w:szCs w:val="22"/>
        </w:rPr>
      </w:pPr>
    </w:p>
    <w:p w14:paraId="04EE6D33" w14:textId="77777777" w:rsidR="00E7270D" w:rsidRPr="00B74B08" w:rsidRDefault="00E7270D" w:rsidP="00E7270D">
      <w:pPr>
        <w:pStyle w:val="2"/>
      </w:pPr>
      <w:bookmarkStart w:id="27" w:name="_Toc49760145"/>
      <w:r w:rsidRPr="00B74B08">
        <w:rPr>
          <w:rFonts w:hint="eastAsia"/>
        </w:rPr>
        <w:t>实验环境要求</w:t>
      </w:r>
      <w:bookmarkEnd w:id="27"/>
    </w:p>
    <w:p w14:paraId="49DFFA72" w14:textId="77777777" w:rsidR="00E7270D" w:rsidRPr="00DD3BDF" w:rsidRDefault="00E7270D" w:rsidP="000C2D59">
      <w:pPr>
        <w:pStyle w:val="1e"/>
      </w:pPr>
      <w:r w:rsidRPr="00DD3BDF">
        <w:rPr>
          <w:rFonts w:hint="eastAsia"/>
        </w:rPr>
        <w:t>本实验在</w:t>
      </w:r>
      <w:r w:rsidRPr="00DD3BDF">
        <w:t>python3.7环境下完成，可下载Anaconda，下载地址为：https://www.anaconda.com/distribution/。</w:t>
      </w:r>
    </w:p>
    <w:p w14:paraId="3097B4BE" w14:textId="77777777" w:rsidR="00E7270D" w:rsidRPr="00DD3BDF" w:rsidRDefault="00E7270D" w:rsidP="000C2D59">
      <w:pPr>
        <w:pStyle w:val="1e"/>
      </w:pPr>
      <w:r w:rsidRPr="00DD3BDF">
        <w:rPr>
          <w:rFonts w:hint="eastAsia"/>
        </w:rPr>
        <w:t>另外需要安装</w:t>
      </w:r>
      <w:r w:rsidRPr="00DD3BDF">
        <w:t>seaborn、imblearn</w:t>
      </w:r>
      <w:r w:rsidRPr="00DD3BDF">
        <w:rPr>
          <w:rFonts w:hint="eastAsia"/>
        </w:rPr>
        <w:t>，</w:t>
      </w:r>
      <w:r w:rsidRPr="00DD3BDF">
        <w:t>pandas，sklearn使用pip安装命令如下：</w:t>
      </w:r>
    </w:p>
    <w:p w14:paraId="46FDA1E2" w14:textId="77777777" w:rsidR="00E7270D" w:rsidRPr="006241C5" w:rsidRDefault="00E7270D" w:rsidP="000C2D59">
      <w:pPr>
        <w:pStyle w:val="2f2"/>
      </w:pPr>
      <w:r w:rsidRPr="006241C5">
        <w:t>pip install seaborn</w:t>
      </w:r>
    </w:p>
    <w:p w14:paraId="0B38322C" w14:textId="77777777" w:rsidR="00E7270D" w:rsidRPr="006241C5" w:rsidRDefault="00E7270D" w:rsidP="000C2D59">
      <w:pPr>
        <w:pStyle w:val="2f2"/>
      </w:pPr>
      <w:r w:rsidRPr="006241C5">
        <w:t>pip install numpy</w:t>
      </w:r>
    </w:p>
    <w:p w14:paraId="05E97803" w14:textId="77777777" w:rsidR="00E7270D" w:rsidRPr="006241C5" w:rsidRDefault="00E7270D" w:rsidP="000C2D59">
      <w:pPr>
        <w:pStyle w:val="2f2"/>
      </w:pPr>
      <w:r w:rsidRPr="006241C5">
        <w:t>pip install sklearn</w:t>
      </w:r>
    </w:p>
    <w:p w14:paraId="68ADBD24" w14:textId="77777777" w:rsidR="00E7270D" w:rsidRPr="006241C5" w:rsidRDefault="00E7270D" w:rsidP="000C2D59">
      <w:pPr>
        <w:pStyle w:val="2f2"/>
      </w:pPr>
      <w:r w:rsidRPr="006241C5">
        <w:t>pip install pandas</w:t>
      </w:r>
    </w:p>
    <w:p w14:paraId="6C3DF4CD" w14:textId="77777777" w:rsidR="00E7270D" w:rsidRPr="00DD3BDF" w:rsidRDefault="00E7270D" w:rsidP="000C2D59">
      <w:pPr>
        <w:pStyle w:val="1e"/>
      </w:pPr>
      <w:r w:rsidRPr="00DD3BDF">
        <w:rPr>
          <w:rFonts w:hint="eastAsia"/>
        </w:rPr>
        <w:t>其他安装包如上进行安装。</w:t>
      </w:r>
    </w:p>
    <w:p w14:paraId="1FE55DCD" w14:textId="77777777" w:rsidR="00E7270D" w:rsidRPr="00B74B08" w:rsidRDefault="00E7270D" w:rsidP="00E7270D">
      <w:pPr>
        <w:pStyle w:val="2"/>
      </w:pPr>
      <w:bookmarkStart w:id="28" w:name="_Toc45664883"/>
      <w:bookmarkStart w:id="29" w:name="_Toc49760146"/>
      <w:r w:rsidRPr="00B74B08">
        <w:t>实验总体设计</w:t>
      </w:r>
      <w:bookmarkEnd w:id="28"/>
      <w:bookmarkEnd w:id="29"/>
    </w:p>
    <w:p w14:paraId="3D4C48BB" w14:textId="77777777" w:rsidR="00E7270D" w:rsidRPr="00DD3BDF" w:rsidRDefault="00E7270D" w:rsidP="000C2D59">
      <w:pPr>
        <w:pStyle w:val="1e"/>
      </w:pPr>
      <w:r w:rsidRPr="00DD3BDF">
        <w:rPr>
          <w:rFonts w:hint="eastAsia"/>
        </w:rPr>
        <w:t>本实验遵从数据挖掘的一般流程，首先对已经下载本地的数据进行读取，常规的探索后，进行数据降维操作，随后直接选择sklearn模块中的KMeans</w:t>
      </w:r>
      <w:r w:rsidRPr="00DD3BDF">
        <w:t>算法进行建模</w:t>
      </w:r>
      <w:r w:rsidRPr="00DD3BDF">
        <w:rPr>
          <w:rFonts w:hint="eastAsia"/>
        </w:rPr>
        <w:t>，通过轮廓系数对KMeans算法进行K值调优，选择最优的K值进行模型训练，最后通过统计分析对聚类结果进行画像分析，从而明确每一类人群的特征。</w:t>
      </w:r>
    </w:p>
    <w:p w14:paraId="328EFDCF" w14:textId="77777777" w:rsidR="00E7270D" w:rsidRPr="00B74B08" w:rsidRDefault="00E7270D" w:rsidP="00E7270D">
      <w:pPr>
        <w:pStyle w:val="2"/>
      </w:pPr>
      <w:bookmarkStart w:id="30" w:name="_Toc45664886"/>
      <w:bookmarkStart w:id="31" w:name="_Toc49760147"/>
      <w:r w:rsidRPr="00B74B08">
        <w:t>实验详细设计与实现</w:t>
      </w:r>
      <w:bookmarkEnd w:id="30"/>
      <w:bookmarkEnd w:id="31"/>
    </w:p>
    <w:p w14:paraId="32ABB9CE" w14:textId="77777777" w:rsidR="00E7270D" w:rsidRPr="00B74B08" w:rsidRDefault="00E7270D" w:rsidP="00E7270D">
      <w:pPr>
        <w:pStyle w:val="3"/>
        <w:rPr>
          <w:color w:val="FF0000"/>
        </w:rPr>
      </w:pPr>
      <w:bookmarkStart w:id="32" w:name="_Toc7449289"/>
      <w:bookmarkStart w:id="33" w:name="_Toc45664887"/>
      <w:bookmarkStart w:id="34" w:name="_Toc49760148"/>
      <w:r w:rsidRPr="00B74B08">
        <w:rPr>
          <w:rFonts w:hint="eastAsia"/>
        </w:rPr>
        <w:t>导入实验环境</w:t>
      </w:r>
      <w:bookmarkEnd w:id="32"/>
      <w:bookmarkEnd w:id="33"/>
      <w:bookmarkEnd w:id="34"/>
    </w:p>
    <w:p w14:paraId="0103D1E1" w14:textId="77777777" w:rsidR="00E7270D" w:rsidRPr="00B74B08" w:rsidRDefault="00E7270D" w:rsidP="000C2D59">
      <w:pPr>
        <w:pStyle w:val="30"/>
      </w:pPr>
      <w:r w:rsidRPr="00B74B08">
        <w:rPr>
          <w:rFonts w:hint="eastAsia"/>
        </w:rPr>
        <w:t>导入相应的模块</w:t>
      </w:r>
    </w:p>
    <w:p w14:paraId="0A976781" w14:textId="79DFE44D" w:rsidR="00E7270D" w:rsidRPr="00B74B08" w:rsidRDefault="00E7270D" w:rsidP="000C2D59">
      <w:pPr>
        <w:pStyle w:val="1e"/>
        <w:rPr>
          <w:rFonts w:ascii="Huawei Sans" w:eastAsia="方正兰亭黑简体" w:hAnsi="Huawei Sans"/>
          <w:sz w:val="21"/>
        </w:rPr>
      </w:pPr>
      <w:r w:rsidRPr="00B74B08">
        <w:rPr>
          <w:rFonts w:ascii="Huawei Sans" w:eastAsia="方正兰亭黑简体" w:hAnsi="Huawei Sans" w:hint="eastAsia"/>
          <w:sz w:val="21"/>
        </w:rPr>
        <w:t>本实验使用</w:t>
      </w:r>
      <w:r w:rsidRPr="000C2D59">
        <w:rPr>
          <w:rFonts w:hint="eastAsia"/>
        </w:rPr>
        <w:t>到的框架主要包括numpy，pandas</w:t>
      </w:r>
      <w:r w:rsidRPr="000C2D59">
        <w:t>，scikit-learn，matplotlib</w:t>
      </w:r>
      <w:r w:rsidRPr="000C2D59">
        <w:rPr>
          <w:rFonts w:hint="eastAsia"/>
        </w:rPr>
        <w:t>，</w:t>
      </w:r>
      <w:r w:rsidRPr="000C2D59">
        <w:t>seaborn库。scikit-learn</w:t>
      </w:r>
      <w:r w:rsidRPr="000C2D59">
        <w:rPr>
          <w:rFonts w:hint="eastAsia"/>
        </w:rPr>
        <w:t>库</w:t>
      </w:r>
      <w:r w:rsidRPr="000C2D59">
        <w:t>是Python的</w:t>
      </w:r>
      <w:r w:rsidRPr="000C2D59">
        <w:rPr>
          <w:rFonts w:hint="eastAsia"/>
        </w:rPr>
        <w:t>机器学习</w:t>
      </w:r>
      <w:r w:rsidRPr="000C2D59">
        <w:t>库</w:t>
      </w:r>
      <w:r w:rsidRPr="000C2D59">
        <w:rPr>
          <w:rFonts w:hint="eastAsia"/>
        </w:rPr>
        <w:t>，提供一些</w:t>
      </w:r>
      <w:r w:rsidRPr="000C2D59">
        <w:t>常用的</w:t>
      </w:r>
      <w:r w:rsidRPr="000C2D59">
        <w:rPr>
          <w:rFonts w:hint="eastAsia"/>
        </w:rPr>
        <w:t>机器学习</w:t>
      </w:r>
      <w:r w:rsidRPr="000C2D59">
        <w:t>算法模型</w:t>
      </w:r>
      <w:r w:rsidRPr="000C2D59">
        <w:rPr>
          <w:rFonts w:hint="eastAsia"/>
        </w:rPr>
        <w:t>及</w:t>
      </w:r>
      <w:r w:rsidRPr="000C2D59">
        <w:t>模型参数优化功能；</w:t>
      </w:r>
      <w:r w:rsidRPr="000C2D59">
        <w:rPr>
          <w:rFonts w:hint="eastAsia"/>
        </w:rPr>
        <w:t>numpy，pandas库</w:t>
      </w:r>
      <w:r w:rsidRPr="000C2D59">
        <w:t>是</w:t>
      </w:r>
      <w:r w:rsidRPr="000C2D59">
        <w:rPr>
          <w:rFonts w:hint="eastAsia"/>
        </w:rPr>
        <w:t>Python中结构化</w:t>
      </w:r>
      <w:r w:rsidRPr="000C2D59">
        <w:t>数据处理的库，主要用于</w:t>
      </w:r>
      <w:r w:rsidRPr="000C2D59">
        <w:rPr>
          <w:rFonts w:hint="eastAsia"/>
        </w:rPr>
        <w:t>结构化</w:t>
      </w:r>
      <w:r w:rsidRPr="000C2D59">
        <w:t>数据的统计分析及操作</w:t>
      </w:r>
      <w:r w:rsidRPr="000C2D59">
        <w:rPr>
          <w:rFonts w:hint="eastAsia"/>
        </w:rPr>
        <w:t>；</w:t>
      </w:r>
      <w:r w:rsidRPr="000C2D59">
        <w:t>matplotlib</w:t>
      </w:r>
      <w:r w:rsidRPr="000C2D59">
        <w:rPr>
          <w:rFonts w:hint="eastAsia"/>
        </w:rPr>
        <w:t>，</w:t>
      </w:r>
      <w:r w:rsidRPr="000C2D59">
        <w:t>seaborn</w:t>
      </w:r>
      <w:r w:rsidRPr="000C2D59">
        <w:rPr>
          <w:rFonts w:hint="eastAsia"/>
        </w:rPr>
        <w:t>主要</w:t>
      </w:r>
      <w:r w:rsidRPr="000C2D59">
        <w:t>用于</w:t>
      </w:r>
      <w:r w:rsidRPr="000C2D59">
        <w:rPr>
          <w:rFonts w:hint="eastAsia"/>
        </w:rPr>
        <w:t>数据分析</w:t>
      </w:r>
      <w:r w:rsidRPr="000C2D59">
        <w:t>过程的可视化</w:t>
      </w:r>
      <w:r w:rsidRPr="00B74B08">
        <w:rPr>
          <w:rFonts w:ascii="Huawei Sans" w:eastAsia="方正兰亭黑简体" w:hAnsi="Huawei Sans"/>
          <w:sz w:val="21"/>
        </w:rPr>
        <w:t>展示</w:t>
      </w:r>
      <w:r w:rsidRPr="00B74B08">
        <w:rPr>
          <w:rFonts w:ascii="Huawei Sans" w:eastAsia="方正兰亭黑简体" w:hAnsi="Huawei Sans" w:hint="eastAsia"/>
          <w:sz w:val="21"/>
        </w:rPr>
        <w:t>。</w:t>
      </w:r>
    </w:p>
    <w:p w14:paraId="6D6A6D45" w14:textId="77777777" w:rsidR="00E7270D" w:rsidRPr="006241C5" w:rsidRDefault="00E7270D" w:rsidP="000C2D59">
      <w:pPr>
        <w:pStyle w:val="2f2"/>
      </w:pPr>
      <w:bookmarkStart w:id="35" w:name="_Toc45664889"/>
      <w:r w:rsidRPr="006241C5">
        <w:t>#</w:t>
      </w:r>
      <w:r w:rsidRPr="006241C5">
        <w:t>加载</w:t>
      </w:r>
      <w:r w:rsidRPr="006241C5">
        <w:t>Python</w:t>
      </w:r>
      <w:r w:rsidRPr="006241C5">
        <w:t>库</w:t>
      </w:r>
    </w:p>
    <w:p w14:paraId="26EED842" w14:textId="77777777" w:rsidR="00E7270D" w:rsidRPr="006241C5" w:rsidRDefault="00E7270D" w:rsidP="000C2D59">
      <w:pPr>
        <w:pStyle w:val="2f2"/>
      </w:pPr>
      <w:r w:rsidRPr="006241C5">
        <w:t>import numpy as np</w:t>
      </w:r>
    </w:p>
    <w:p w14:paraId="33EB124D" w14:textId="77777777" w:rsidR="00E7270D" w:rsidRPr="006241C5" w:rsidRDefault="00E7270D" w:rsidP="000C2D59">
      <w:pPr>
        <w:pStyle w:val="2f2"/>
      </w:pPr>
      <w:r w:rsidRPr="006241C5">
        <w:t>#</w:t>
      </w:r>
      <w:r w:rsidRPr="006241C5">
        <w:t>加载数据预处理模块</w:t>
      </w:r>
    </w:p>
    <w:p w14:paraId="5C29E1E6" w14:textId="77777777" w:rsidR="00E7270D" w:rsidRPr="006241C5" w:rsidRDefault="00E7270D" w:rsidP="000C2D59">
      <w:pPr>
        <w:pStyle w:val="2f2"/>
      </w:pPr>
      <w:r w:rsidRPr="006241C5">
        <w:t>import pandas as pd</w:t>
      </w:r>
    </w:p>
    <w:p w14:paraId="4DCC0ACC" w14:textId="77777777" w:rsidR="00E7270D" w:rsidRPr="006241C5" w:rsidRDefault="00E7270D" w:rsidP="000C2D59">
      <w:pPr>
        <w:pStyle w:val="2f2"/>
      </w:pPr>
      <w:r w:rsidRPr="006241C5">
        <w:t>#</w:t>
      </w:r>
      <w:r w:rsidRPr="006241C5">
        <w:t>加载绘图模块</w:t>
      </w:r>
    </w:p>
    <w:p w14:paraId="27C71093" w14:textId="77777777" w:rsidR="00E7270D" w:rsidRPr="006241C5" w:rsidRDefault="00E7270D" w:rsidP="000C2D59">
      <w:pPr>
        <w:pStyle w:val="2f2"/>
      </w:pPr>
      <w:r w:rsidRPr="006241C5">
        <w:t>import matplotlib.pyplot as plt</w:t>
      </w:r>
    </w:p>
    <w:p w14:paraId="1AD3906D" w14:textId="77777777" w:rsidR="00E7270D" w:rsidRPr="006241C5" w:rsidRDefault="00E7270D" w:rsidP="000C2D59">
      <w:pPr>
        <w:pStyle w:val="2f2"/>
      </w:pPr>
      <w:r w:rsidRPr="006241C5">
        <w:t>import seaborn as sns</w:t>
      </w:r>
    </w:p>
    <w:p w14:paraId="415861D7" w14:textId="77777777" w:rsidR="00E7270D" w:rsidRPr="006241C5" w:rsidRDefault="00E7270D" w:rsidP="000C2D59">
      <w:pPr>
        <w:pStyle w:val="2f2"/>
      </w:pPr>
      <w:r w:rsidRPr="006241C5">
        <w:t>sns.set_style(style="darkgrid")</w:t>
      </w:r>
    </w:p>
    <w:p w14:paraId="76AE5071" w14:textId="780B9715" w:rsidR="00E7270D" w:rsidRPr="00B74B08" w:rsidRDefault="00E7270D" w:rsidP="00E7270D">
      <w:pPr>
        <w:pStyle w:val="3"/>
      </w:pPr>
      <w:bookmarkStart w:id="36" w:name="_Toc49760149"/>
      <w:r w:rsidRPr="00B74B08">
        <w:rPr>
          <w:rFonts w:hint="eastAsia"/>
        </w:rPr>
        <w:t>数据准备</w:t>
      </w:r>
      <w:bookmarkEnd w:id="35"/>
      <w:bookmarkEnd w:id="36"/>
    </w:p>
    <w:p w14:paraId="1850E901" w14:textId="77777777" w:rsidR="00E7270D" w:rsidRPr="00B74B08" w:rsidRDefault="00E7270D" w:rsidP="000C2D59">
      <w:pPr>
        <w:pStyle w:val="30"/>
      </w:pPr>
      <w:r w:rsidRPr="00B74B08">
        <w:t>离线数据读取</w:t>
      </w:r>
    </w:p>
    <w:p w14:paraId="730778D8" w14:textId="77777777" w:rsidR="00E7270D" w:rsidRPr="00DD3BDF" w:rsidRDefault="00E7270D" w:rsidP="000C2D59">
      <w:pPr>
        <w:pStyle w:val="1e"/>
      </w:pPr>
      <w:r w:rsidRPr="00DD3BDF">
        <w:t>这里读取的数据是与项目文件同级目录下，或同一个文件夹中。</w:t>
      </w:r>
    </w:p>
    <w:p w14:paraId="00B3DA21" w14:textId="77777777" w:rsidR="00E7270D" w:rsidRPr="006241C5" w:rsidRDefault="00E7270D" w:rsidP="000C2D59">
      <w:pPr>
        <w:pStyle w:val="2f2"/>
      </w:pPr>
      <w:r w:rsidRPr="006241C5">
        <w:t xml:space="preserve">#encoding=utf8 </w:t>
      </w:r>
    </w:p>
    <w:p w14:paraId="0EC3C795" w14:textId="77777777" w:rsidR="00E7270D" w:rsidRPr="006241C5" w:rsidRDefault="00E7270D" w:rsidP="000C2D59">
      <w:pPr>
        <w:pStyle w:val="2f2"/>
      </w:pPr>
      <w:r w:rsidRPr="006241C5">
        <w:t>#</w:t>
      </w:r>
      <w:r w:rsidRPr="006241C5">
        <w:tab/>
      </w:r>
      <w:r w:rsidRPr="006241C5">
        <w:t>模块导入与数据读取</w:t>
      </w:r>
    </w:p>
    <w:p w14:paraId="07CC5D53" w14:textId="77777777" w:rsidR="00E7270D" w:rsidRPr="006241C5" w:rsidRDefault="00E7270D" w:rsidP="000C2D59">
      <w:pPr>
        <w:pStyle w:val="2f2"/>
      </w:pPr>
      <w:r w:rsidRPr="006241C5">
        <w:t>X = pd.read_csv(r"data\telecom.csv",encoding="utf8")</w:t>
      </w:r>
    </w:p>
    <w:p w14:paraId="4624EEFD" w14:textId="77777777" w:rsidR="00E7270D" w:rsidRPr="006241C5" w:rsidRDefault="00E7270D" w:rsidP="000C2D59">
      <w:pPr>
        <w:pStyle w:val="2f2"/>
      </w:pPr>
      <w:r w:rsidRPr="006241C5">
        <w:t xml:space="preserve">X.head(2)  </w:t>
      </w:r>
    </w:p>
    <w:p w14:paraId="11F13A17" w14:textId="77777777" w:rsidR="00E7270D" w:rsidRPr="00DD3BDF" w:rsidRDefault="00E7270D" w:rsidP="000C2D59">
      <w:pPr>
        <w:pStyle w:val="1e"/>
      </w:pPr>
      <w:r w:rsidRPr="00DD3BDF">
        <w:t>输出如下结果</w:t>
      </w:r>
      <w:r w:rsidRPr="00DD3BDF">
        <w:rPr>
          <w:rFonts w:hint="eastAsia"/>
        </w:rPr>
        <w:t>：</w:t>
      </w:r>
    </w:p>
    <w:p w14:paraId="6E4E3BCD" w14:textId="77777777" w:rsidR="00E7270D" w:rsidRPr="00B74B08" w:rsidRDefault="00E7270D" w:rsidP="00E7270D">
      <w:pPr>
        <w:topLinePunct w:val="0"/>
        <w:adjustRightInd/>
        <w:spacing w:line="240" w:lineRule="auto"/>
        <w:ind w:left="1021"/>
        <w:jc w:val="both"/>
        <w:rPr>
          <w:rFonts w:ascii="Huawei Sans" w:eastAsia="方正兰亭黑简体" w:hAnsi="Huawei Sans"/>
          <w:sz w:val="21"/>
        </w:rPr>
      </w:pPr>
      <w:r w:rsidRPr="00B74B08">
        <w:rPr>
          <w:rFonts w:ascii="Huawei Sans" w:eastAsia="方正兰亭黑简体" w:hAnsi="Huawei Sans"/>
          <w:noProof/>
          <w:sz w:val="21"/>
        </w:rPr>
        <w:drawing>
          <wp:inline distT="0" distB="0" distL="0" distR="0" wp14:anchorId="1865C51D" wp14:editId="1347ACD3">
            <wp:extent cx="5400000" cy="1004400"/>
            <wp:effectExtent l="19050" t="19050" r="10795" b="2476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00" cy="1004400"/>
                    </a:xfrm>
                    <a:prstGeom prst="rect">
                      <a:avLst/>
                    </a:prstGeom>
                    <a:ln>
                      <a:solidFill>
                        <a:sysClr val="window" lastClr="FFFFFF">
                          <a:lumMod val="85000"/>
                        </a:sysClr>
                      </a:solidFill>
                    </a:ln>
                  </pic:spPr>
                </pic:pic>
              </a:graphicData>
            </a:graphic>
          </wp:inline>
        </w:drawing>
      </w:r>
    </w:p>
    <w:p w14:paraId="4A591132" w14:textId="77777777" w:rsidR="00E7270D" w:rsidRPr="00B74B08" w:rsidRDefault="00E7270D" w:rsidP="000C2D59">
      <w:pPr>
        <w:pStyle w:val="9"/>
      </w:pPr>
      <w:r w:rsidRPr="00B74B08">
        <w:rPr>
          <w:rFonts w:hint="eastAsia"/>
        </w:rPr>
        <w:t>数据集前</w:t>
      </w:r>
      <w:r w:rsidRPr="00B74B08">
        <w:rPr>
          <w:rFonts w:hint="eastAsia"/>
        </w:rPr>
        <w:t>2</w:t>
      </w:r>
      <w:r w:rsidRPr="00B74B08">
        <w:rPr>
          <w:rFonts w:hint="eastAsia"/>
        </w:rPr>
        <w:t>行</w:t>
      </w:r>
    </w:p>
    <w:p w14:paraId="55F59064" w14:textId="77777777" w:rsidR="00E7270D" w:rsidRPr="00B74B08" w:rsidRDefault="00E7270D" w:rsidP="000C2D59">
      <w:pPr>
        <w:pStyle w:val="30"/>
      </w:pPr>
      <w:r w:rsidRPr="00B74B08">
        <w:t>数据标准化</w:t>
      </w:r>
    </w:p>
    <w:p w14:paraId="48B13561" w14:textId="77777777" w:rsidR="00E7270D" w:rsidRPr="00DD3BDF" w:rsidRDefault="00E7270D" w:rsidP="000C2D59">
      <w:pPr>
        <w:pStyle w:val="1e"/>
      </w:pPr>
      <w:r w:rsidRPr="00DD3BDF">
        <w:rPr>
          <w:rFonts w:hint="eastAsia"/>
        </w:rPr>
        <w:t>通过如下代码，实现数据集的标准化处理。</w:t>
      </w:r>
    </w:p>
    <w:p w14:paraId="5159970A" w14:textId="77777777" w:rsidR="00E7270D" w:rsidRPr="006241C5" w:rsidRDefault="00E7270D" w:rsidP="000C2D59">
      <w:pPr>
        <w:pStyle w:val="2f2"/>
      </w:pPr>
      <w:r w:rsidRPr="006241C5">
        <w:t>#</w:t>
      </w:r>
      <w:r w:rsidRPr="006241C5">
        <w:tab/>
      </w:r>
      <w:r w:rsidRPr="006241C5">
        <w:t>数据标准化</w:t>
      </w:r>
    </w:p>
    <w:p w14:paraId="75043B70" w14:textId="77777777" w:rsidR="00E7270D" w:rsidRPr="006241C5" w:rsidRDefault="00E7270D" w:rsidP="000C2D59">
      <w:pPr>
        <w:pStyle w:val="2f2"/>
      </w:pPr>
      <w:r w:rsidRPr="006241C5">
        <w:t>from sklearn import preprocessing</w:t>
      </w:r>
    </w:p>
    <w:p w14:paraId="3E692B9A" w14:textId="77777777" w:rsidR="00E7270D" w:rsidRPr="006241C5" w:rsidRDefault="00E7270D" w:rsidP="000C2D59">
      <w:pPr>
        <w:pStyle w:val="2f2"/>
      </w:pPr>
      <w:r w:rsidRPr="006241C5">
        <w:t>X_scaled = preprocessing.scale(X)</w:t>
      </w:r>
    </w:p>
    <w:p w14:paraId="63BA8CC8" w14:textId="77777777" w:rsidR="00E7270D" w:rsidRPr="006241C5" w:rsidRDefault="00E7270D" w:rsidP="000C2D59">
      <w:pPr>
        <w:pStyle w:val="2f2"/>
      </w:pPr>
      <w:r w:rsidRPr="006241C5">
        <w:t>X_scaled</w:t>
      </w:r>
    </w:p>
    <w:p w14:paraId="06B7CCB2" w14:textId="77777777" w:rsidR="00E7270D" w:rsidRPr="00DD3BDF" w:rsidRDefault="00E7270D" w:rsidP="000C2D59">
      <w:pPr>
        <w:pStyle w:val="1e"/>
      </w:pPr>
      <w:r w:rsidRPr="00DD3BDF">
        <w:t>输出如下结果</w:t>
      </w:r>
      <w:r w:rsidRPr="00DD3BDF">
        <w:rPr>
          <w:rFonts w:hint="eastAsia"/>
        </w:rPr>
        <w:t>：</w:t>
      </w:r>
    </w:p>
    <w:p w14:paraId="54347BB0" w14:textId="77777777" w:rsidR="00E7270D" w:rsidRPr="006241C5" w:rsidRDefault="00E7270D" w:rsidP="000C2D59">
      <w:pPr>
        <w:pStyle w:val="2f2"/>
      </w:pPr>
      <w:r w:rsidRPr="006241C5">
        <w:t>array([[-0.32484896,  1.63037135, -0.14052452, ..., -0.5953273 ,</w:t>
      </w:r>
    </w:p>
    <w:p w14:paraId="7C7A0386" w14:textId="77777777" w:rsidR="00E7270D" w:rsidRPr="006241C5" w:rsidRDefault="00E7270D" w:rsidP="000C2D59">
      <w:pPr>
        <w:pStyle w:val="2f2"/>
      </w:pPr>
      <w:r w:rsidRPr="006241C5">
        <w:t xml:space="preserve">        -0.2199407 , -0.31623138],</w:t>
      </w:r>
    </w:p>
    <w:p w14:paraId="6FE61DCB" w14:textId="77777777" w:rsidR="00E7270D" w:rsidRPr="006241C5" w:rsidRDefault="00E7270D" w:rsidP="000C2D59">
      <w:pPr>
        <w:pStyle w:val="2f2"/>
      </w:pPr>
      <w:r w:rsidRPr="006241C5">
        <w:t xml:space="preserve">       ...,</w:t>
      </w:r>
    </w:p>
    <w:p w14:paraId="6A11E729" w14:textId="77777777" w:rsidR="00E7270D" w:rsidRPr="006241C5" w:rsidRDefault="00E7270D" w:rsidP="000C2D59">
      <w:pPr>
        <w:pStyle w:val="2f2"/>
      </w:pPr>
      <w:r w:rsidRPr="006241C5">
        <w:t xml:space="preserve">       [-0.12245085, -0.29646995, -0.16747396, ...,  0.20572063,</w:t>
      </w:r>
    </w:p>
    <w:p w14:paraId="4BDDF7D2" w14:textId="77777777" w:rsidR="00E7270D" w:rsidRPr="006241C5" w:rsidRDefault="00E7270D" w:rsidP="000C2D59">
      <w:pPr>
        <w:pStyle w:val="2f2"/>
      </w:pPr>
      <w:r w:rsidRPr="006241C5">
        <w:t xml:space="preserve">        -0.2199407 , -0.31623138]])</w:t>
      </w:r>
    </w:p>
    <w:p w14:paraId="1D790AA8" w14:textId="1A576BA2" w:rsidR="00E7270D" w:rsidRPr="00B74B08" w:rsidRDefault="00E7270D" w:rsidP="00E7270D">
      <w:pPr>
        <w:pStyle w:val="3"/>
      </w:pPr>
      <w:bookmarkStart w:id="37" w:name="_Toc49760150"/>
      <w:r w:rsidRPr="00B74B08">
        <w:rPr>
          <w:rFonts w:hint="eastAsia"/>
        </w:rPr>
        <w:t>数据</w:t>
      </w:r>
      <w:r w:rsidRPr="00B74B08">
        <w:t>降维</w:t>
      </w:r>
      <w:bookmarkEnd w:id="37"/>
    </w:p>
    <w:p w14:paraId="479AA0EE" w14:textId="77777777" w:rsidR="00E7270D" w:rsidRPr="00B74B08" w:rsidRDefault="00E7270D" w:rsidP="000C2D59">
      <w:pPr>
        <w:pStyle w:val="30"/>
      </w:pPr>
      <w:r w:rsidRPr="00B74B08">
        <w:t>使用</w:t>
      </w:r>
      <w:r w:rsidRPr="00B74B08">
        <w:t>PCA</w:t>
      </w:r>
      <w:r w:rsidRPr="00B74B08">
        <w:t>进行数据降维</w:t>
      </w:r>
    </w:p>
    <w:p w14:paraId="121C9265" w14:textId="77777777" w:rsidR="00E7270D" w:rsidRPr="00DD3BDF" w:rsidRDefault="00E7270D" w:rsidP="000C2D59">
      <w:pPr>
        <w:pStyle w:val="1e"/>
      </w:pPr>
      <w:r w:rsidRPr="00DD3BDF">
        <w:t>通过降维实现主要特征提取</w:t>
      </w:r>
      <w:r w:rsidRPr="00DD3BDF">
        <w:rPr>
          <w:rFonts w:hint="eastAsia"/>
        </w:rPr>
        <w:t>，</w:t>
      </w:r>
      <w:r w:rsidRPr="00DD3BDF">
        <w:t>为后续的聚类提供数据准备</w:t>
      </w:r>
      <w:r w:rsidRPr="00DD3BDF">
        <w:rPr>
          <w:rFonts w:hint="eastAsia"/>
        </w:rPr>
        <w:t>。</w:t>
      </w:r>
    </w:p>
    <w:p w14:paraId="0F1A65B1" w14:textId="77777777" w:rsidR="00AF60C7" w:rsidRPr="006241C5" w:rsidRDefault="00AF60C7" w:rsidP="00AF60C7">
      <w:pPr>
        <w:pStyle w:val="2f2"/>
        <w:rPr>
          <w:lang w:eastAsia="zh-CN"/>
        </w:rPr>
      </w:pPr>
      <w:r w:rsidRPr="006241C5">
        <w:rPr>
          <w:lang w:eastAsia="zh-CN"/>
        </w:rPr>
        <w:t>#</w:t>
      </w:r>
      <w:r w:rsidRPr="006241C5">
        <w:rPr>
          <w:lang w:eastAsia="zh-CN"/>
        </w:rPr>
        <w:tab/>
      </w:r>
      <w:r w:rsidRPr="006241C5">
        <w:rPr>
          <w:lang w:eastAsia="zh-CN"/>
        </w:rPr>
        <w:t>使用</w:t>
      </w:r>
      <w:r w:rsidRPr="006241C5">
        <w:rPr>
          <w:lang w:eastAsia="zh-CN"/>
        </w:rPr>
        <w:t>PCA</w:t>
      </w:r>
      <w:r w:rsidRPr="006241C5">
        <w:rPr>
          <w:lang w:eastAsia="zh-CN"/>
        </w:rPr>
        <w:t>进行数据降维</w:t>
      </w:r>
    </w:p>
    <w:p w14:paraId="02BBEC34" w14:textId="77777777" w:rsidR="00AF60C7" w:rsidRPr="006241C5" w:rsidRDefault="00AF60C7" w:rsidP="00AF60C7">
      <w:pPr>
        <w:pStyle w:val="2f2"/>
      </w:pPr>
      <w:r w:rsidRPr="006241C5">
        <w:t>from sklearn.decomposition import PCA</w:t>
      </w:r>
    </w:p>
    <w:p w14:paraId="7E614381" w14:textId="77777777" w:rsidR="00AF60C7" w:rsidRPr="006241C5" w:rsidRDefault="00AF60C7" w:rsidP="00AF60C7">
      <w:pPr>
        <w:pStyle w:val="2f2"/>
      </w:pPr>
      <w:r w:rsidRPr="006241C5">
        <w:t>#</w:t>
      </w:r>
      <w:r w:rsidRPr="006241C5">
        <w:t>此处的主成分维度我们人为设定为</w:t>
      </w:r>
      <w:r w:rsidRPr="006241C5">
        <w:t>3</w:t>
      </w:r>
      <w:r w:rsidRPr="006241C5">
        <w:t>，对于属性较少的数据集，属于常规会选择的维度数，后面也会看到，这个也是出于可以可视化的需求</w:t>
      </w:r>
    </w:p>
    <w:p w14:paraId="7467AA0B" w14:textId="77777777" w:rsidR="00AF60C7" w:rsidRPr="006241C5" w:rsidRDefault="00AF60C7" w:rsidP="00AF60C7">
      <w:pPr>
        <w:pStyle w:val="2f2"/>
      </w:pPr>
      <w:r w:rsidRPr="006241C5">
        <w:t>pca = PCA(n_components = 3)</w:t>
      </w:r>
    </w:p>
    <w:p w14:paraId="47F3546B" w14:textId="77777777" w:rsidR="00AF60C7" w:rsidRPr="006241C5" w:rsidRDefault="00AF60C7" w:rsidP="00AF60C7">
      <w:pPr>
        <w:pStyle w:val="2f2"/>
      </w:pPr>
      <w:r w:rsidRPr="006241C5">
        <w:t>#</w:t>
      </w:r>
      <w:r w:rsidRPr="006241C5">
        <w:t>将设置了维数的模型作用到标准化后的数据集并输出查看</w:t>
      </w:r>
    </w:p>
    <w:p w14:paraId="5CFA606A" w14:textId="77777777" w:rsidR="00AF60C7" w:rsidRPr="006241C5" w:rsidRDefault="00AF60C7" w:rsidP="00AF60C7">
      <w:pPr>
        <w:pStyle w:val="2f2"/>
      </w:pPr>
      <w:r w:rsidRPr="006241C5">
        <w:t>X_pca = pca.fit_transform(X_scaled)</w:t>
      </w:r>
    </w:p>
    <w:p w14:paraId="0C51B0A8" w14:textId="77777777" w:rsidR="00AF60C7" w:rsidRPr="006241C5" w:rsidRDefault="00AF60C7" w:rsidP="00AF60C7">
      <w:pPr>
        <w:pStyle w:val="2f2"/>
      </w:pPr>
      <w:r w:rsidRPr="006241C5">
        <w:t>X_pca_frame = pd.DataFrame(X_pca,columns=['pca_1','pca_2','pca_3'])</w:t>
      </w:r>
    </w:p>
    <w:p w14:paraId="34F2D0F5" w14:textId="77777777" w:rsidR="00AF60C7" w:rsidRPr="006241C5" w:rsidRDefault="00AF60C7" w:rsidP="00AF60C7">
      <w:pPr>
        <w:pStyle w:val="2f2"/>
      </w:pPr>
      <w:r w:rsidRPr="006241C5">
        <w:t>X_pca_frame.head(5)</w:t>
      </w:r>
    </w:p>
    <w:p w14:paraId="103F06CD" w14:textId="77777777" w:rsidR="00E7270D" w:rsidRPr="00B74B08" w:rsidRDefault="00E7270D" w:rsidP="00E7270D">
      <w:pPr>
        <w:topLinePunct w:val="0"/>
        <w:adjustRightInd/>
        <w:spacing w:line="240" w:lineRule="auto"/>
        <w:ind w:left="1021"/>
        <w:jc w:val="center"/>
        <w:rPr>
          <w:rFonts w:ascii="Huawei Sans" w:eastAsia="方正兰亭黑简体" w:hAnsi="Huawei Sans"/>
          <w:sz w:val="21"/>
        </w:rPr>
      </w:pPr>
      <w:r w:rsidRPr="00B74B08">
        <w:rPr>
          <w:rFonts w:ascii="Huawei Sans" w:eastAsia="方正兰亭黑简体" w:hAnsi="Huawei Sans"/>
          <w:noProof/>
          <w:sz w:val="21"/>
        </w:rPr>
        <w:drawing>
          <wp:inline distT="0" distB="0" distL="0" distR="0" wp14:anchorId="3FBDD279" wp14:editId="70405228">
            <wp:extent cx="2266950" cy="1600200"/>
            <wp:effectExtent l="19050" t="19050" r="19050" b="190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6950" cy="1600200"/>
                    </a:xfrm>
                    <a:prstGeom prst="rect">
                      <a:avLst/>
                    </a:prstGeom>
                    <a:ln>
                      <a:solidFill>
                        <a:sysClr val="window" lastClr="FFFFFF">
                          <a:lumMod val="85000"/>
                        </a:sysClr>
                      </a:solidFill>
                    </a:ln>
                  </pic:spPr>
                </pic:pic>
              </a:graphicData>
            </a:graphic>
          </wp:inline>
        </w:drawing>
      </w:r>
    </w:p>
    <w:p w14:paraId="5CF49A3F" w14:textId="77777777" w:rsidR="00E7270D" w:rsidRPr="00B74B08" w:rsidRDefault="00E7270D" w:rsidP="000C2D59">
      <w:pPr>
        <w:pStyle w:val="9"/>
      </w:pPr>
      <w:r w:rsidRPr="00B74B08">
        <w:rPr>
          <w:rFonts w:hint="eastAsia"/>
        </w:rPr>
        <w:t>降维后指标</w:t>
      </w:r>
    </w:p>
    <w:p w14:paraId="2ECE506F" w14:textId="77777777" w:rsidR="00E7270D" w:rsidRPr="00B74B08" w:rsidRDefault="00E7270D" w:rsidP="000C2D59">
      <w:pPr>
        <w:pStyle w:val="30"/>
      </w:pPr>
      <w:r w:rsidRPr="00B74B08">
        <w:t>降维指标与原指标关联</w:t>
      </w:r>
    </w:p>
    <w:p w14:paraId="3BF07B3B" w14:textId="77777777" w:rsidR="00E7270D" w:rsidRPr="00DD3BDF" w:rsidRDefault="00E7270D" w:rsidP="000C2D59">
      <w:pPr>
        <w:pStyle w:val="1e"/>
      </w:pPr>
      <w:r w:rsidRPr="00DD3BDF">
        <w:rPr>
          <w:rFonts w:hint="eastAsia"/>
        </w:rPr>
        <w:t>这三个指标与原始字段的系数可以通过pca的components_属性获取。</w:t>
      </w:r>
    </w:p>
    <w:p w14:paraId="18C0BF5C" w14:textId="77777777" w:rsidR="00AF60C7" w:rsidRPr="006241C5" w:rsidRDefault="00AF60C7" w:rsidP="00AF60C7">
      <w:pPr>
        <w:pStyle w:val="2f2"/>
        <w:rPr>
          <w:lang w:eastAsia="zh-CN"/>
        </w:rPr>
      </w:pPr>
      <w:r w:rsidRPr="006241C5">
        <w:rPr>
          <w:rFonts w:hint="eastAsia"/>
          <w:lang w:eastAsia="zh-CN"/>
        </w:rPr>
        <w:t>#</w:t>
      </w:r>
      <w:r w:rsidRPr="006241C5">
        <w:rPr>
          <w:rFonts w:hint="eastAsia"/>
          <w:lang w:eastAsia="zh-CN"/>
        </w:rPr>
        <w:t>三个指标与原始字段的系数获取</w:t>
      </w:r>
    </w:p>
    <w:p w14:paraId="4E994085" w14:textId="200806CC" w:rsidR="00F44116" w:rsidRPr="006241C5" w:rsidRDefault="00AF60C7" w:rsidP="00AF60C7">
      <w:pPr>
        <w:pStyle w:val="2f2"/>
      </w:pPr>
      <w:r w:rsidRPr="006241C5">
        <w:t>pd.DataFrame(pca.components_,columns = X.columns, index=['pca_1','pca_2','pca_3']).T</w:t>
      </w:r>
    </w:p>
    <w:p w14:paraId="049FFA99" w14:textId="1AFE5971" w:rsidR="00E7270D" w:rsidRPr="00DD3BDF" w:rsidRDefault="00E7270D" w:rsidP="000C2D59">
      <w:pPr>
        <w:pStyle w:val="1e"/>
      </w:pPr>
      <w:r w:rsidRPr="00DD3BDF">
        <w:rPr>
          <w:rFonts w:hint="eastAsia"/>
        </w:rPr>
        <w:t>降维后生成的3个特征</w:t>
      </w:r>
      <w:r w:rsidRPr="00DD3BDF">
        <w:t>'pca_1','pca_2','pca_3'</w:t>
      </w:r>
      <w:r w:rsidRPr="00DD3BDF">
        <w:rPr>
          <w:rFonts w:hint="eastAsia"/>
        </w:rPr>
        <w:t>与原始的特征之间的系数关系如下图表，这一步并不是实验数据挖掘的必要环节，但是对理解P</w:t>
      </w:r>
      <w:r w:rsidRPr="00DD3BDF">
        <w:t>CA的变换效果非常有必要</w:t>
      </w:r>
      <w:r w:rsidRPr="00DD3BDF">
        <w:rPr>
          <w:rFonts w:hint="eastAsia"/>
        </w:rPr>
        <w:t>。</w:t>
      </w:r>
    </w:p>
    <w:p w14:paraId="085D8199" w14:textId="77777777" w:rsidR="00E7270D" w:rsidRPr="00DD3BDF" w:rsidRDefault="00E7270D" w:rsidP="000C2D59">
      <w:pPr>
        <w:pStyle w:val="1e"/>
      </w:pPr>
      <w:r w:rsidRPr="00DD3BDF">
        <w:rPr>
          <w:rFonts w:hint="eastAsia"/>
        </w:rPr>
        <w:t>输出如下结果：</w:t>
      </w:r>
    </w:p>
    <w:p w14:paraId="06417F09" w14:textId="77777777" w:rsidR="00E7270D" w:rsidRPr="00B74B08" w:rsidRDefault="00E7270D" w:rsidP="00E7270D">
      <w:pPr>
        <w:topLinePunct w:val="0"/>
        <w:adjustRightInd/>
        <w:spacing w:line="240" w:lineRule="auto"/>
        <w:ind w:left="1021"/>
        <w:jc w:val="center"/>
        <w:rPr>
          <w:rFonts w:ascii="Huawei Sans" w:eastAsia="方正兰亭黑简体" w:hAnsi="Huawei Sans"/>
          <w:sz w:val="21"/>
        </w:rPr>
      </w:pPr>
      <w:r w:rsidRPr="00B74B08">
        <w:rPr>
          <w:rFonts w:ascii="Huawei Sans" w:eastAsia="方正兰亭黑简体" w:hAnsi="Huawei Sans"/>
          <w:noProof/>
          <w:sz w:val="21"/>
        </w:rPr>
        <w:drawing>
          <wp:inline distT="0" distB="0" distL="0" distR="0" wp14:anchorId="6E9CBF71" wp14:editId="0E693615">
            <wp:extent cx="2924175" cy="2190750"/>
            <wp:effectExtent l="19050" t="19050" r="28575" b="190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175" cy="2190750"/>
                    </a:xfrm>
                    <a:prstGeom prst="rect">
                      <a:avLst/>
                    </a:prstGeom>
                    <a:ln>
                      <a:solidFill>
                        <a:sysClr val="window" lastClr="FFFFFF">
                          <a:lumMod val="85000"/>
                        </a:sysClr>
                      </a:solidFill>
                    </a:ln>
                  </pic:spPr>
                </pic:pic>
              </a:graphicData>
            </a:graphic>
          </wp:inline>
        </w:drawing>
      </w:r>
    </w:p>
    <w:p w14:paraId="19B33571" w14:textId="77777777" w:rsidR="00E7270D" w:rsidRPr="00B74B08" w:rsidRDefault="00E7270D" w:rsidP="000C2D59">
      <w:pPr>
        <w:pStyle w:val="9"/>
      </w:pPr>
      <w:r w:rsidRPr="00B74B08">
        <w:rPr>
          <w:rFonts w:hint="eastAsia"/>
        </w:rPr>
        <w:t>指标与原始字段的系数</w:t>
      </w:r>
    </w:p>
    <w:p w14:paraId="0B15FA3C" w14:textId="77777777" w:rsidR="00E7270D" w:rsidRPr="00B74B08" w:rsidRDefault="00E7270D" w:rsidP="000C2D59">
      <w:pPr>
        <w:pStyle w:val="30"/>
      </w:pPr>
      <w:r w:rsidRPr="00B74B08">
        <w:rPr>
          <w:rFonts w:hint="eastAsia"/>
        </w:rPr>
        <w:t>对不同的</w:t>
      </w:r>
      <w:r w:rsidRPr="00B74B08">
        <w:rPr>
          <w:rFonts w:hint="eastAsia"/>
        </w:rPr>
        <w:t>K</w:t>
      </w:r>
      <w:r w:rsidRPr="00B74B08">
        <w:rPr>
          <w:rFonts w:hint="eastAsia"/>
        </w:rPr>
        <w:t>值进行计算，筛选最优的</w:t>
      </w:r>
      <w:r w:rsidRPr="00B74B08">
        <w:rPr>
          <w:rFonts w:hint="eastAsia"/>
        </w:rPr>
        <w:t>K</w:t>
      </w:r>
      <w:r w:rsidRPr="00B74B08">
        <w:rPr>
          <w:rFonts w:hint="eastAsia"/>
        </w:rPr>
        <w:t>值</w:t>
      </w:r>
    </w:p>
    <w:p w14:paraId="652D7C87" w14:textId="77777777" w:rsidR="00E7270D" w:rsidRPr="00DD3BDF" w:rsidRDefault="00E7270D" w:rsidP="000C2D59">
      <w:pPr>
        <w:pStyle w:val="1e"/>
      </w:pPr>
      <w:r w:rsidRPr="00DD3BDF">
        <w:rPr>
          <w:rFonts w:hint="eastAsia"/>
        </w:rPr>
        <w:t>当</w:t>
      </w:r>
      <w:r w:rsidRPr="00DD3BDF">
        <w:t>K值设置不同时，聚类效果会存在较大的差别，因此在实际应用中需要依据聚类效果，对K值进行优化。执行如下代码</w:t>
      </w:r>
      <w:r w:rsidRPr="00DD3BDF">
        <w:rPr>
          <w:rFonts w:hint="eastAsia"/>
        </w:rPr>
        <w:t>，</w:t>
      </w:r>
      <w:r w:rsidRPr="00DD3BDF">
        <w:t>通过</w:t>
      </w:r>
      <w:r w:rsidRPr="00DD3BDF">
        <w:rPr>
          <w:rFonts w:hint="eastAsia"/>
          <w:color w:val="4D4D4D"/>
          <w:shd w:val="clear" w:color="auto" w:fill="FFFFFF"/>
        </w:rPr>
        <w:t>Calinski-Harabasz分数值</w:t>
      </w:r>
      <w:r w:rsidRPr="00DD3BDF">
        <w:t>对不同的K值进行评估。</w:t>
      </w:r>
    </w:p>
    <w:p w14:paraId="1D0F31BE" w14:textId="77777777" w:rsidR="00E7270D" w:rsidRPr="006241C5" w:rsidRDefault="00E7270D" w:rsidP="000C2D59">
      <w:pPr>
        <w:pStyle w:val="2f2"/>
      </w:pPr>
      <w:r w:rsidRPr="006241C5">
        <w:t xml:space="preserve"># </w:t>
      </w:r>
      <w:r w:rsidRPr="006241C5">
        <w:t>对不同的</w:t>
      </w:r>
      <w:r w:rsidRPr="006241C5">
        <w:t>K</w:t>
      </w:r>
      <w:r w:rsidRPr="006241C5">
        <w:t>值进行计算，筛选最优的</w:t>
      </w:r>
      <w:r w:rsidRPr="006241C5">
        <w:t>K</w:t>
      </w:r>
      <w:r w:rsidRPr="006241C5">
        <w:t>值</w:t>
      </w:r>
    </w:p>
    <w:p w14:paraId="6AF412AC" w14:textId="77777777" w:rsidR="00E7270D" w:rsidRPr="006241C5" w:rsidRDefault="00E7270D" w:rsidP="000C2D59">
      <w:pPr>
        <w:pStyle w:val="2f2"/>
      </w:pPr>
      <w:r w:rsidRPr="006241C5">
        <w:t>from mpl_toolkits.mplot3d import Axes3D</w:t>
      </w:r>
    </w:p>
    <w:p w14:paraId="307D49B8" w14:textId="77777777" w:rsidR="00E7270D" w:rsidRPr="006241C5" w:rsidRDefault="00E7270D" w:rsidP="000C2D59">
      <w:pPr>
        <w:pStyle w:val="2f2"/>
      </w:pPr>
      <w:r w:rsidRPr="006241C5">
        <w:t>from sklearn import metrics</w:t>
      </w:r>
    </w:p>
    <w:p w14:paraId="5181EDC9" w14:textId="77777777" w:rsidR="00E7270D" w:rsidRPr="006241C5" w:rsidRDefault="00E7270D" w:rsidP="000C2D59">
      <w:pPr>
        <w:pStyle w:val="2f2"/>
      </w:pPr>
      <w:r w:rsidRPr="006241C5">
        <w:t>from sklearn.cluster import KMeans</w:t>
      </w:r>
    </w:p>
    <w:p w14:paraId="008C1EFA" w14:textId="77777777" w:rsidR="00E7270D" w:rsidRPr="006241C5" w:rsidRDefault="00E7270D" w:rsidP="000C2D59">
      <w:pPr>
        <w:pStyle w:val="2f2"/>
      </w:pPr>
      <w:r w:rsidRPr="006241C5">
        <w:t>#KMeans</w:t>
      </w:r>
      <w:r w:rsidRPr="006241C5">
        <w:t>算法实例化，将其设置为</w:t>
      </w:r>
      <w:r w:rsidRPr="006241C5">
        <w:t>K=range(2,14)</w:t>
      </w:r>
    </w:p>
    <w:p w14:paraId="1A8CFFF7" w14:textId="77777777" w:rsidR="00E7270D" w:rsidRPr="006241C5" w:rsidRDefault="00E7270D" w:rsidP="000C2D59">
      <w:pPr>
        <w:pStyle w:val="2f2"/>
      </w:pPr>
      <w:r w:rsidRPr="006241C5">
        <w:t>d={}</w:t>
      </w:r>
    </w:p>
    <w:p w14:paraId="2E44617A" w14:textId="77777777" w:rsidR="00E7270D" w:rsidRPr="006241C5" w:rsidRDefault="00E7270D" w:rsidP="000C2D59">
      <w:pPr>
        <w:pStyle w:val="2f2"/>
      </w:pPr>
      <w:r w:rsidRPr="006241C5">
        <w:t>fig_reduced_data=plt.figure(figsize=(12,12))</w:t>
      </w:r>
    </w:p>
    <w:p w14:paraId="105C53E3" w14:textId="77777777" w:rsidR="00E7270D" w:rsidRPr="006241C5" w:rsidRDefault="00E7270D" w:rsidP="000C2D59">
      <w:pPr>
        <w:pStyle w:val="2f2"/>
      </w:pPr>
      <w:r w:rsidRPr="006241C5">
        <w:t>for k in range(2,14):</w:t>
      </w:r>
    </w:p>
    <w:p w14:paraId="410ADD08" w14:textId="77777777" w:rsidR="00E7270D" w:rsidRPr="006241C5" w:rsidRDefault="00E7270D" w:rsidP="000C2D59">
      <w:pPr>
        <w:pStyle w:val="2f2"/>
      </w:pPr>
      <w:r w:rsidRPr="006241C5">
        <w:t xml:space="preserve">    est=KMeans(n_clusters=k,random_state=111)</w:t>
      </w:r>
    </w:p>
    <w:p w14:paraId="58CE4885" w14:textId="77777777" w:rsidR="00E7270D" w:rsidRPr="006241C5" w:rsidRDefault="00E7270D" w:rsidP="000C2D59">
      <w:pPr>
        <w:pStyle w:val="2f2"/>
      </w:pPr>
      <w:r w:rsidRPr="006241C5">
        <w:t xml:space="preserve">    #</w:t>
      </w:r>
      <w:r w:rsidRPr="006241C5">
        <w:t>作用到降维后的数据集上</w:t>
      </w:r>
    </w:p>
    <w:p w14:paraId="7CC0F8EB" w14:textId="77777777" w:rsidR="00E7270D" w:rsidRPr="006241C5" w:rsidRDefault="00E7270D" w:rsidP="000C2D59">
      <w:pPr>
        <w:pStyle w:val="2f2"/>
      </w:pPr>
      <w:r w:rsidRPr="006241C5">
        <w:rPr>
          <w:lang w:eastAsia="zh-CN"/>
        </w:rPr>
        <w:t xml:space="preserve">    </w:t>
      </w:r>
      <w:r w:rsidRPr="006241C5">
        <w:t>y_pred=est.fit_predict(X_pca)</w:t>
      </w:r>
    </w:p>
    <w:p w14:paraId="121A5113" w14:textId="77777777" w:rsidR="00E7270D" w:rsidRPr="006241C5" w:rsidRDefault="00E7270D" w:rsidP="000C2D59">
      <w:pPr>
        <w:pStyle w:val="2f2"/>
      </w:pPr>
      <w:r w:rsidRPr="006241C5">
        <w:t xml:space="preserve">    #</w:t>
      </w:r>
      <w:r w:rsidRPr="006241C5">
        <w:t>评估不同</w:t>
      </w:r>
      <w:r w:rsidRPr="006241C5">
        <w:t>K</w:t>
      </w:r>
      <w:r w:rsidRPr="006241C5">
        <w:t>值聚类算法效果</w:t>
      </w:r>
    </w:p>
    <w:p w14:paraId="16A50991" w14:textId="77777777" w:rsidR="00E7270D" w:rsidRPr="006241C5" w:rsidRDefault="00E7270D" w:rsidP="000C2D59">
      <w:pPr>
        <w:pStyle w:val="2f2"/>
      </w:pPr>
      <w:r w:rsidRPr="006241C5">
        <w:rPr>
          <w:lang w:eastAsia="zh-CN"/>
        </w:rPr>
        <w:t xml:space="preserve">    </w:t>
      </w:r>
      <w:r w:rsidRPr="006241C5">
        <w:t>score=metrics.calinski_harabaz_score(X_pca_frame,y_pred)</w:t>
      </w:r>
    </w:p>
    <w:p w14:paraId="546CB3FA" w14:textId="77777777" w:rsidR="00E7270D" w:rsidRPr="006241C5" w:rsidRDefault="00E7270D" w:rsidP="000C2D59">
      <w:pPr>
        <w:pStyle w:val="2f2"/>
      </w:pPr>
      <w:r w:rsidRPr="006241C5">
        <w:t xml:space="preserve">    d.update({k: score})</w:t>
      </w:r>
    </w:p>
    <w:p w14:paraId="69414F6A" w14:textId="77777777" w:rsidR="00E7270D" w:rsidRPr="006241C5" w:rsidRDefault="00E7270D" w:rsidP="000C2D59">
      <w:pPr>
        <w:pStyle w:val="2f2"/>
      </w:pPr>
      <w:r w:rsidRPr="006241C5">
        <w:t xml:space="preserve">    print('calinski_harabaz_score with k={0} is {1}'.format(k,score))</w:t>
      </w:r>
    </w:p>
    <w:p w14:paraId="09908E4C" w14:textId="77777777" w:rsidR="00E7270D" w:rsidRPr="00DD3BDF" w:rsidRDefault="00E7270D" w:rsidP="000C2D59">
      <w:pPr>
        <w:pStyle w:val="1e"/>
      </w:pPr>
      <w:r w:rsidRPr="00DD3BDF">
        <w:rPr>
          <w:rFonts w:hint="eastAsia"/>
        </w:rPr>
        <w:t>输出如下结果：</w:t>
      </w:r>
    </w:p>
    <w:p w14:paraId="09AFA599" w14:textId="77777777" w:rsidR="00E7270D" w:rsidRPr="00B74B08" w:rsidRDefault="00E7270D" w:rsidP="00E7270D">
      <w:pPr>
        <w:topLinePunct w:val="0"/>
        <w:adjustRightInd/>
        <w:spacing w:line="240" w:lineRule="auto"/>
        <w:ind w:left="1021"/>
        <w:jc w:val="center"/>
        <w:rPr>
          <w:rFonts w:ascii="Huawei Sans" w:eastAsia="方正兰亭黑简体" w:hAnsi="Huawei Sans"/>
          <w:sz w:val="21"/>
        </w:rPr>
      </w:pPr>
      <w:r w:rsidRPr="00B74B08">
        <w:rPr>
          <w:rFonts w:ascii="Huawei Sans" w:eastAsia="方正兰亭黑简体" w:hAnsi="Huawei Sans"/>
          <w:noProof/>
          <w:sz w:val="21"/>
        </w:rPr>
        <w:drawing>
          <wp:inline distT="0" distB="0" distL="0" distR="0" wp14:anchorId="754C89FC" wp14:editId="145677E5">
            <wp:extent cx="3601941" cy="2013989"/>
            <wp:effectExtent l="19050" t="19050" r="17780" b="247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5553" cy="2016008"/>
                    </a:xfrm>
                    <a:prstGeom prst="rect">
                      <a:avLst/>
                    </a:prstGeom>
                    <a:ln>
                      <a:solidFill>
                        <a:sysClr val="window" lastClr="FFFFFF">
                          <a:lumMod val="85000"/>
                        </a:sysClr>
                      </a:solidFill>
                    </a:ln>
                  </pic:spPr>
                </pic:pic>
              </a:graphicData>
            </a:graphic>
          </wp:inline>
        </w:drawing>
      </w:r>
    </w:p>
    <w:p w14:paraId="32708399" w14:textId="77777777" w:rsidR="00E7270D" w:rsidRPr="00B74B08" w:rsidRDefault="00E7270D" w:rsidP="000C2D59">
      <w:pPr>
        <w:pStyle w:val="9"/>
      </w:pPr>
      <w:r w:rsidRPr="00B74B08">
        <w:rPr>
          <w:rFonts w:hint="eastAsia"/>
        </w:rPr>
        <w:t>不同</w:t>
      </w:r>
      <w:r w:rsidRPr="00B74B08">
        <w:rPr>
          <w:rFonts w:hint="eastAsia"/>
        </w:rPr>
        <w:t>K</w:t>
      </w:r>
      <w:r w:rsidRPr="00B74B08">
        <w:rPr>
          <w:rFonts w:hint="eastAsia"/>
        </w:rPr>
        <w:t>取值聚类效果评估</w:t>
      </w:r>
    </w:p>
    <w:p w14:paraId="21755415" w14:textId="77777777" w:rsidR="00E7270D" w:rsidRPr="00B74B08" w:rsidRDefault="00E7270D" w:rsidP="000C2D59">
      <w:pPr>
        <w:pStyle w:val="30"/>
      </w:pPr>
      <w:r w:rsidRPr="00B74B08">
        <w:rPr>
          <w:rFonts w:hint="eastAsia"/>
        </w:rPr>
        <w:t>绘制不同</w:t>
      </w:r>
      <w:r w:rsidRPr="00B74B08">
        <w:rPr>
          <w:rFonts w:hint="eastAsia"/>
        </w:rPr>
        <w:t>k</w:t>
      </w:r>
      <w:r w:rsidRPr="00B74B08">
        <w:rPr>
          <w:rFonts w:hint="eastAsia"/>
        </w:rPr>
        <w:t>值对应的</w:t>
      </w:r>
      <w:r w:rsidRPr="00B74B08">
        <w:rPr>
          <w:rFonts w:hint="eastAsia"/>
        </w:rPr>
        <w:t>score</w:t>
      </w:r>
      <w:r w:rsidRPr="00B74B08">
        <w:rPr>
          <w:rFonts w:hint="eastAsia"/>
        </w:rPr>
        <w:t>，找到最优的</w:t>
      </w:r>
      <w:r w:rsidRPr="00B74B08">
        <w:rPr>
          <w:rFonts w:hint="eastAsia"/>
        </w:rPr>
        <w:t>K</w:t>
      </w:r>
      <w:r w:rsidRPr="00B74B08">
        <w:rPr>
          <w:rFonts w:hint="eastAsia"/>
        </w:rPr>
        <w:t>值</w:t>
      </w:r>
    </w:p>
    <w:p w14:paraId="2D2778C1" w14:textId="77777777" w:rsidR="00E7270D" w:rsidRPr="006241C5" w:rsidRDefault="00E7270D" w:rsidP="000C2D59">
      <w:pPr>
        <w:pStyle w:val="2f2"/>
      </w:pPr>
      <w:r w:rsidRPr="006241C5">
        <w:t>x=[]</w:t>
      </w:r>
    </w:p>
    <w:p w14:paraId="5E5056C2" w14:textId="77777777" w:rsidR="00E7270D" w:rsidRPr="006241C5" w:rsidRDefault="00E7270D" w:rsidP="000C2D59">
      <w:pPr>
        <w:pStyle w:val="2f2"/>
      </w:pPr>
      <w:r w:rsidRPr="006241C5">
        <w:t>y=[]</w:t>
      </w:r>
    </w:p>
    <w:p w14:paraId="4B1D37BA" w14:textId="77777777" w:rsidR="00E7270D" w:rsidRPr="006241C5" w:rsidRDefault="00E7270D" w:rsidP="000C2D59">
      <w:pPr>
        <w:pStyle w:val="2f2"/>
      </w:pPr>
      <w:r w:rsidRPr="006241C5">
        <w:t>for k,score in d.iteritems():</w:t>
      </w:r>
    </w:p>
    <w:p w14:paraId="3AEFBFF3" w14:textId="77777777" w:rsidR="00E7270D" w:rsidRPr="006241C5" w:rsidRDefault="00E7270D" w:rsidP="000C2D59">
      <w:pPr>
        <w:pStyle w:val="2f2"/>
      </w:pPr>
      <w:r w:rsidRPr="006241C5">
        <w:tab/>
        <w:t>x.append(k)</w:t>
      </w:r>
    </w:p>
    <w:p w14:paraId="1AA39DE7" w14:textId="77777777" w:rsidR="00E7270D" w:rsidRPr="006241C5" w:rsidRDefault="00E7270D" w:rsidP="000C2D59">
      <w:pPr>
        <w:pStyle w:val="2f2"/>
      </w:pPr>
      <w:r w:rsidRPr="006241C5">
        <w:tab/>
        <w:t>y.append(score)</w:t>
      </w:r>
    </w:p>
    <w:p w14:paraId="11ED6B7B" w14:textId="77777777" w:rsidR="00E7270D" w:rsidRPr="006241C5" w:rsidRDefault="00E7270D" w:rsidP="000C2D59">
      <w:pPr>
        <w:pStyle w:val="2f2"/>
      </w:pPr>
    </w:p>
    <w:p w14:paraId="5C4108E0" w14:textId="77777777" w:rsidR="00E7270D" w:rsidRPr="006241C5" w:rsidRDefault="00E7270D" w:rsidP="000C2D59">
      <w:pPr>
        <w:pStyle w:val="2f2"/>
      </w:pPr>
      <w:r w:rsidRPr="006241C5">
        <w:t>plt.plot(x,y)</w:t>
      </w:r>
    </w:p>
    <w:p w14:paraId="45FE663F" w14:textId="77777777" w:rsidR="00E7270D" w:rsidRPr="006241C5" w:rsidRDefault="00E7270D" w:rsidP="000C2D59">
      <w:pPr>
        <w:pStyle w:val="2f2"/>
      </w:pPr>
      <w:r w:rsidRPr="006241C5">
        <w:t>plt.xlabel(‘k value’)</w:t>
      </w:r>
    </w:p>
    <w:p w14:paraId="4BA555CE" w14:textId="77777777" w:rsidR="00E7270D" w:rsidRPr="006241C5" w:rsidRDefault="00E7270D" w:rsidP="000C2D59">
      <w:pPr>
        <w:pStyle w:val="2f2"/>
      </w:pPr>
      <w:r w:rsidRPr="006241C5">
        <w:t>plt.ylabel(‘calinski_harabaz_score’)</w:t>
      </w:r>
    </w:p>
    <w:p w14:paraId="20D98E4A" w14:textId="77777777" w:rsidR="00E7270D" w:rsidRPr="00DD3BDF" w:rsidRDefault="00E7270D" w:rsidP="000C2D59">
      <w:pPr>
        <w:pStyle w:val="1e"/>
      </w:pPr>
      <w:r w:rsidRPr="00DD3BDF">
        <w:rPr>
          <w:rFonts w:hint="eastAsia"/>
        </w:rPr>
        <w:t>输出如下结果：</w:t>
      </w:r>
    </w:p>
    <w:p w14:paraId="5534672D" w14:textId="77777777" w:rsidR="00E7270D" w:rsidRPr="00B74B08" w:rsidRDefault="00E7270D" w:rsidP="000C2D59">
      <w:pPr>
        <w:topLinePunct w:val="0"/>
        <w:adjustRightInd/>
        <w:spacing w:line="240" w:lineRule="auto"/>
        <w:ind w:left="0"/>
        <w:jc w:val="center"/>
        <w:rPr>
          <w:rFonts w:ascii="Huawei Sans" w:eastAsia="方正兰亭黑简体" w:hAnsi="Huawei Sans"/>
          <w:sz w:val="21"/>
        </w:rPr>
      </w:pPr>
      <w:r w:rsidRPr="00B74B08">
        <w:rPr>
          <w:rFonts w:ascii="Huawei Sans" w:eastAsia="方正兰亭黑简体" w:hAnsi="Huawei Sans"/>
          <w:noProof/>
          <w:sz w:val="21"/>
        </w:rPr>
        <w:drawing>
          <wp:inline distT="0" distB="0" distL="0" distR="0" wp14:anchorId="54423CAB" wp14:editId="0C1E59F8">
            <wp:extent cx="3771900" cy="2457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1900" cy="2457450"/>
                    </a:xfrm>
                    <a:prstGeom prst="rect">
                      <a:avLst/>
                    </a:prstGeom>
                  </pic:spPr>
                </pic:pic>
              </a:graphicData>
            </a:graphic>
          </wp:inline>
        </w:drawing>
      </w:r>
    </w:p>
    <w:p w14:paraId="56670F53" w14:textId="77777777" w:rsidR="00E7270D" w:rsidRPr="00B74B08" w:rsidRDefault="00E7270D" w:rsidP="000C2D59">
      <w:pPr>
        <w:pStyle w:val="9"/>
      </w:pPr>
      <w:r w:rsidRPr="00B74B08">
        <w:rPr>
          <w:rFonts w:hint="eastAsia"/>
        </w:rPr>
        <w:t>聚类效果</w:t>
      </w:r>
      <w:r w:rsidRPr="00B74B08">
        <w:rPr>
          <w:rFonts w:hint="eastAsia"/>
        </w:rPr>
        <w:t>Calinski-Harabasz</w:t>
      </w:r>
      <w:r w:rsidRPr="00B74B08">
        <w:rPr>
          <w:rFonts w:hint="eastAsia"/>
        </w:rPr>
        <w:t>分数值</w:t>
      </w:r>
    </w:p>
    <w:p w14:paraId="4AC3C529" w14:textId="77777777" w:rsidR="00E7270D" w:rsidRPr="00DD3BDF" w:rsidRDefault="00E7270D" w:rsidP="000C2D59">
      <w:pPr>
        <w:pStyle w:val="1e"/>
      </w:pPr>
      <w:r w:rsidRPr="00DD3BDF">
        <w:rPr>
          <w:rFonts w:hint="eastAsia"/>
        </w:rPr>
        <w:t>从聚类结果的图片可以看出，当K为1</w:t>
      </w:r>
      <w:r w:rsidRPr="00DD3BDF">
        <w:t>2时</w:t>
      </w:r>
      <w:r w:rsidRPr="00DD3BDF">
        <w:rPr>
          <w:rFonts w:hint="eastAsia"/>
        </w:rPr>
        <w:t>，聚类效果较好。</w:t>
      </w:r>
    </w:p>
    <w:p w14:paraId="536F7FD9" w14:textId="77777777" w:rsidR="00E7270D" w:rsidRPr="00B74B08" w:rsidRDefault="00E7270D" w:rsidP="00E7270D">
      <w:pPr>
        <w:pStyle w:val="3"/>
        <w:rPr>
          <w:sz w:val="21"/>
        </w:rPr>
      </w:pPr>
      <w:bookmarkStart w:id="38" w:name="_Toc49760151"/>
      <w:r w:rsidRPr="00B74B08">
        <w:rPr>
          <w:rFonts w:hint="eastAsia"/>
        </w:rPr>
        <w:t>K-Means</w:t>
      </w:r>
      <w:r w:rsidRPr="00B74B08">
        <w:rPr>
          <w:rFonts w:hint="eastAsia"/>
        </w:rPr>
        <w:t>聚类模型</w:t>
      </w:r>
      <w:r w:rsidRPr="00B74B08">
        <w:t>训练</w:t>
      </w:r>
      <w:bookmarkEnd w:id="38"/>
    </w:p>
    <w:p w14:paraId="77888C62" w14:textId="77777777" w:rsidR="00E7270D" w:rsidRPr="00DD3BDF" w:rsidRDefault="00E7270D" w:rsidP="000C2D59">
      <w:pPr>
        <w:pStyle w:val="1e"/>
      </w:pPr>
      <w:r w:rsidRPr="00DD3BDF">
        <w:rPr>
          <w:rFonts w:hint="eastAsia"/>
        </w:rPr>
        <w:t>在降维的数据上使用K-means聚类算法将数据聚成</w:t>
      </w:r>
      <w:r w:rsidRPr="00DD3BDF">
        <w:t>10</w:t>
      </w:r>
      <w:r w:rsidRPr="00DD3BDF">
        <w:rPr>
          <w:rFonts w:hint="eastAsia"/>
        </w:rPr>
        <w:t>类，这里的10类是事先人工指定的划分群数，通常是结合后续的业务运营方案（如有10类运营方案支持划分10类），或是结合业务专家的建议凭经验指定，或者是指定不同的K值后比较得来。代码如下：</w:t>
      </w:r>
    </w:p>
    <w:p w14:paraId="4C7E82AA" w14:textId="77777777" w:rsidR="00E7270D" w:rsidRPr="00B74B08" w:rsidRDefault="00E7270D" w:rsidP="000C2D59">
      <w:pPr>
        <w:pStyle w:val="30"/>
      </w:pPr>
      <w:r w:rsidRPr="00B74B08">
        <w:t>训练简单模型</w:t>
      </w:r>
    </w:p>
    <w:p w14:paraId="2C677F5D" w14:textId="77777777" w:rsidR="00E7270D" w:rsidRPr="006241C5" w:rsidRDefault="00E7270D" w:rsidP="000C2D59">
      <w:pPr>
        <w:pStyle w:val="2f2"/>
      </w:pPr>
      <w:r w:rsidRPr="006241C5">
        <w:t>#</w:t>
      </w:r>
      <w:r w:rsidRPr="006241C5">
        <w:tab/>
        <w:t>K-means</w:t>
      </w:r>
      <w:r w:rsidRPr="006241C5">
        <w:t>聚类建模</w:t>
      </w:r>
    </w:p>
    <w:p w14:paraId="198DD0D4" w14:textId="77777777" w:rsidR="00E7270D" w:rsidRPr="006241C5" w:rsidRDefault="00E7270D" w:rsidP="000C2D59">
      <w:pPr>
        <w:pStyle w:val="2f2"/>
      </w:pPr>
      <w:r w:rsidRPr="006241C5">
        <w:t>#</w:t>
      </w:r>
      <w:r w:rsidRPr="006241C5">
        <w:t>运行</w:t>
      </w:r>
      <w:r w:rsidRPr="006241C5">
        <w:t>KMeans</w:t>
      </w:r>
      <w:r w:rsidRPr="006241C5">
        <w:t>聚类算法</w:t>
      </w:r>
    </w:p>
    <w:p w14:paraId="709117C6" w14:textId="77777777" w:rsidR="00E7270D" w:rsidRPr="006241C5" w:rsidRDefault="00E7270D" w:rsidP="000C2D59">
      <w:pPr>
        <w:pStyle w:val="2f2"/>
      </w:pPr>
      <w:r w:rsidRPr="006241C5">
        <w:t>from sklearn.cluster import KMeans</w:t>
      </w:r>
    </w:p>
    <w:p w14:paraId="094A0111" w14:textId="77777777" w:rsidR="00E7270D" w:rsidRPr="006241C5" w:rsidRDefault="00E7270D" w:rsidP="000C2D59">
      <w:pPr>
        <w:pStyle w:val="2f2"/>
      </w:pPr>
      <w:r w:rsidRPr="006241C5">
        <w:t>#</w:t>
      </w:r>
      <w:r w:rsidRPr="006241C5">
        <w:t>此处指定</w:t>
      </w:r>
      <w:r w:rsidRPr="006241C5">
        <w:t>K=12</w:t>
      </w:r>
    </w:p>
    <w:p w14:paraId="77179FA5" w14:textId="77777777" w:rsidR="00E7270D" w:rsidRPr="006241C5" w:rsidRDefault="00E7270D" w:rsidP="000C2D59">
      <w:pPr>
        <w:pStyle w:val="2f2"/>
      </w:pPr>
      <w:r w:rsidRPr="006241C5">
        <w:t>est = KMeans(n_clusters=12)</w:t>
      </w:r>
    </w:p>
    <w:p w14:paraId="60547F2A" w14:textId="77777777" w:rsidR="00E7270D" w:rsidRPr="006241C5" w:rsidRDefault="00E7270D" w:rsidP="000C2D59">
      <w:pPr>
        <w:pStyle w:val="2f2"/>
      </w:pPr>
      <w:r w:rsidRPr="006241C5">
        <w:t>est.fit(X_pca)</w:t>
      </w:r>
    </w:p>
    <w:p w14:paraId="249F62C6" w14:textId="77777777" w:rsidR="00E7270D" w:rsidRPr="006241C5" w:rsidRDefault="00E7270D" w:rsidP="000C2D59">
      <w:pPr>
        <w:pStyle w:val="2f2"/>
      </w:pPr>
      <w:r w:rsidRPr="006241C5">
        <w:rPr>
          <w:rFonts w:hint="eastAsia"/>
        </w:rPr>
        <w:t>#</w:t>
      </w:r>
      <w:r w:rsidRPr="006241C5">
        <w:t>获取数据标签值</w:t>
      </w:r>
    </w:p>
    <w:p w14:paraId="119D0AB8" w14:textId="77777777" w:rsidR="00E7270D" w:rsidRPr="006241C5" w:rsidRDefault="00E7270D" w:rsidP="000C2D59">
      <w:pPr>
        <w:pStyle w:val="2f2"/>
      </w:pPr>
      <w:r w:rsidRPr="006241C5">
        <w:t>kmeans_clustering_labels = pd.DataFrame(est.labels_,columns=['cluster'])</w:t>
      </w:r>
    </w:p>
    <w:p w14:paraId="50B0DE94" w14:textId="77777777" w:rsidR="00E7270D" w:rsidRPr="006241C5" w:rsidRDefault="00E7270D" w:rsidP="000C2D59">
      <w:pPr>
        <w:pStyle w:val="2f2"/>
      </w:pPr>
      <w:r w:rsidRPr="006241C5">
        <w:rPr>
          <w:rFonts w:hint="eastAsia"/>
        </w:rPr>
        <w:t>#</w:t>
      </w:r>
      <w:r w:rsidRPr="006241C5">
        <w:t>将聚类结果与降维特征数据进行拼接</w:t>
      </w:r>
    </w:p>
    <w:p w14:paraId="2C57B446" w14:textId="77777777" w:rsidR="00E7270D" w:rsidRPr="006241C5" w:rsidRDefault="00E7270D" w:rsidP="000C2D59">
      <w:pPr>
        <w:pStyle w:val="2f2"/>
      </w:pPr>
      <w:r w:rsidRPr="006241C5">
        <w:t xml:space="preserve">X_pca_frame = pd.concat([X_pca_frame,kmeans_clustering_labels], axis=1) </w:t>
      </w:r>
    </w:p>
    <w:p w14:paraId="3BABB979" w14:textId="77777777" w:rsidR="00E7270D" w:rsidRPr="006241C5" w:rsidRDefault="00E7270D" w:rsidP="000C2D59">
      <w:pPr>
        <w:pStyle w:val="2f2"/>
      </w:pPr>
      <w:r w:rsidRPr="006241C5">
        <w:t>X_pca_frame.head(5)</w:t>
      </w:r>
    </w:p>
    <w:p w14:paraId="45F71AD8" w14:textId="77777777" w:rsidR="00E7270D" w:rsidRPr="00DD3BDF" w:rsidRDefault="00E7270D" w:rsidP="000C2D59">
      <w:pPr>
        <w:pStyle w:val="1e"/>
      </w:pPr>
      <w:r w:rsidRPr="00DD3BDF">
        <w:t>输出如下结果</w:t>
      </w:r>
      <w:r w:rsidRPr="00DD3BDF">
        <w:rPr>
          <w:rFonts w:hint="eastAsia"/>
        </w:rPr>
        <w:t>：</w:t>
      </w:r>
    </w:p>
    <w:p w14:paraId="33CD99AD" w14:textId="77777777" w:rsidR="00E7270D" w:rsidRPr="00B74B08" w:rsidRDefault="00E7270D" w:rsidP="00E7270D">
      <w:pPr>
        <w:topLinePunct w:val="0"/>
        <w:adjustRightInd/>
        <w:spacing w:line="240" w:lineRule="auto"/>
        <w:ind w:left="1021"/>
        <w:jc w:val="center"/>
        <w:rPr>
          <w:rFonts w:ascii="Huawei Sans" w:eastAsia="方正兰亭黑简体" w:hAnsi="Huawei Sans"/>
          <w:sz w:val="21"/>
        </w:rPr>
      </w:pPr>
      <w:r w:rsidRPr="00B74B08">
        <w:rPr>
          <w:rFonts w:ascii="Huawei Sans" w:eastAsia="方正兰亭黑简体" w:hAnsi="Huawei Sans"/>
          <w:noProof/>
          <w:sz w:val="21"/>
        </w:rPr>
        <w:drawing>
          <wp:inline distT="0" distB="0" distL="0" distR="0" wp14:anchorId="036E3D83" wp14:editId="373A89D5">
            <wp:extent cx="2933700" cy="1619250"/>
            <wp:effectExtent l="19050" t="19050" r="19050" b="190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700" cy="1619250"/>
                    </a:xfrm>
                    <a:prstGeom prst="rect">
                      <a:avLst/>
                    </a:prstGeom>
                    <a:ln>
                      <a:solidFill>
                        <a:sysClr val="window" lastClr="FFFFFF">
                          <a:lumMod val="85000"/>
                        </a:sysClr>
                      </a:solidFill>
                    </a:ln>
                  </pic:spPr>
                </pic:pic>
              </a:graphicData>
            </a:graphic>
          </wp:inline>
        </w:drawing>
      </w:r>
    </w:p>
    <w:p w14:paraId="718D4714" w14:textId="77777777" w:rsidR="00E7270D" w:rsidRPr="00B74B08" w:rsidRDefault="00E7270D" w:rsidP="000C2D59">
      <w:pPr>
        <w:pStyle w:val="9"/>
      </w:pPr>
      <w:r w:rsidRPr="00B74B08">
        <w:rPr>
          <w:rFonts w:hint="eastAsia"/>
        </w:rPr>
        <w:t>聚类示例</w:t>
      </w:r>
    </w:p>
    <w:p w14:paraId="53ECC42C" w14:textId="77777777" w:rsidR="00E7270D" w:rsidRPr="00B74B08" w:rsidRDefault="00E7270D" w:rsidP="000C2D59">
      <w:pPr>
        <w:pStyle w:val="30"/>
      </w:pPr>
      <w:r w:rsidRPr="00B74B08">
        <w:t>样本筛选</w:t>
      </w:r>
    </w:p>
    <w:p w14:paraId="3D2EBA34" w14:textId="77777777" w:rsidR="00E7270D" w:rsidRPr="00DD3BDF" w:rsidRDefault="00E7270D" w:rsidP="000C2D59">
      <w:pPr>
        <w:pStyle w:val="1e"/>
      </w:pPr>
      <w:r w:rsidRPr="00DD3BDF">
        <w:rPr>
          <w:color w:val="000000"/>
          <w:shd w:val="clear" w:color="auto" w:fill="FFFFFF"/>
        </w:rPr>
        <w:t>通过对</w:t>
      </w:r>
      <w:r w:rsidRPr="00DD3BDF">
        <w:t>聚类数据进行筛选，删除每一个聚类中的噪音和异常点，提取每一个聚类中的典型用户。为了避免离群点的影响，按照每一类的分位数筛选离中心点较近的用户作为该类的代表用户。这里我们引入了一个经典的箱型图</w:t>
      </w:r>
      <w:r w:rsidRPr="00DD3BDF">
        <w:rPr>
          <w:color w:val="000000"/>
          <w:shd w:val="clear" w:color="auto" w:fill="FFFFFF"/>
        </w:rPr>
        <w:t>筛选技术</w:t>
      </w:r>
      <w:r w:rsidRPr="00DD3BDF">
        <w:rPr>
          <w:rFonts w:hint="eastAsia"/>
          <w:color w:val="000000"/>
          <w:shd w:val="clear" w:color="auto" w:fill="FFFFFF"/>
        </w:rPr>
        <w:t>。</w:t>
      </w:r>
      <w:r w:rsidRPr="00DD3BDF">
        <w:rPr>
          <w:rFonts w:hint="eastAsia"/>
        </w:rPr>
        <w:t>代码如下：</w:t>
      </w:r>
    </w:p>
    <w:p w14:paraId="44AA3E26" w14:textId="77777777" w:rsidR="00E7270D" w:rsidRPr="006241C5" w:rsidRDefault="00E7270D" w:rsidP="000C2D59">
      <w:pPr>
        <w:pStyle w:val="2f2"/>
      </w:pPr>
      <w:r w:rsidRPr="006241C5">
        <w:t>#</w:t>
      </w:r>
      <w:r w:rsidRPr="006241C5">
        <w:t>样本筛选</w:t>
      </w:r>
    </w:p>
    <w:p w14:paraId="521F08CD" w14:textId="77777777" w:rsidR="00E7270D" w:rsidRPr="006241C5" w:rsidRDefault="00E7270D" w:rsidP="000C2D59">
      <w:pPr>
        <w:pStyle w:val="2f2"/>
      </w:pPr>
      <w:r w:rsidRPr="006241C5">
        <w:t>import matplotlib.pyplot as plt</w:t>
      </w:r>
    </w:p>
    <w:p w14:paraId="0BA187E1" w14:textId="77777777" w:rsidR="00E7270D" w:rsidRPr="006241C5" w:rsidRDefault="00E7270D" w:rsidP="000C2D59">
      <w:pPr>
        <w:pStyle w:val="2f2"/>
      </w:pPr>
      <w:r w:rsidRPr="006241C5">
        <w:t>from mpl_toolkits.mplot3d import Axes3D</w:t>
      </w:r>
    </w:p>
    <w:p w14:paraId="4EE66953" w14:textId="77777777" w:rsidR="00E7270D" w:rsidRPr="006241C5" w:rsidRDefault="00E7270D" w:rsidP="000C2D59">
      <w:pPr>
        <w:pStyle w:val="2f2"/>
      </w:pPr>
      <w:r w:rsidRPr="006241C5">
        <w:t>X.index = X_pca_frame.index</w:t>
      </w:r>
    </w:p>
    <w:p w14:paraId="786383E5" w14:textId="77777777" w:rsidR="00E7270D" w:rsidRPr="006241C5" w:rsidRDefault="00E7270D" w:rsidP="000C2D59">
      <w:pPr>
        <w:pStyle w:val="2f2"/>
      </w:pPr>
      <w:r w:rsidRPr="006241C5">
        <w:t>X_full = pd.concat([X, X_pca_frame],axis=1)</w:t>
      </w:r>
    </w:p>
    <w:p w14:paraId="1CC7D3DE" w14:textId="77777777" w:rsidR="00E7270D" w:rsidRPr="006241C5" w:rsidRDefault="00E7270D" w:rsidP="000C2D59">
      <w:pPr>
        <w:pStyle w:val="2f2"/>
      </w:pPr>
      <w:r w:rsidRPr="006241C5">
        <w:t>grouped = X_full.groupby('cluster')</w:t>
      </w:r>
    </w:p>
    <w:p w14:paraId="39179FE0" w14:textId="77777777" w:rsidR="00E7270D" w:rsidRPr="006241C5" w:rsidRDefault="00E7270D" w:rsidP="000C2D59">
      <w:pPr>
        <w:pStyle w:val="2f2"/>
      </w:pPr>
      <w:r w:rsidRPr="006241C5">
        <w:t>result_data = pd.DataFrame()</w:t>
      </w:r>
    </w:p>
    <w:p w14:paraId="5A5D1F01" w14:textId="77777777" w:rsidR="00E7270D" w:rsidRPr="006241C5" w:rsidRDefault="00E7270D" w:rsidP="000C2D59">
      <w:pPr>
        <w:pStyle w:val="2f2"/>
      </w:pPr>
      <w:r w:rsidRPr="006241C5">
        <w:t>#</w:t>
      </w:r>
      <w:r w:rsidRPr="006241C5">
        <w:t>此处利用箱型图进行异常值分析</w:t>
      </w:r>
    </w:p>
    <w:p w14:paraId="417B3FE8" w14:textId="77777777" w:rsidR="00E7270D" w:rsidRPr="006241C5" w:rsidRDefault="00E7270D" w:rsidP="000C2D59">
      <w:pPr>
        <w:pStyle w:val="2f2"/>
      </w:pPr>
      <w:r w:rsidRPr="006241C5">
        <w:t>for name,group in grouped:</w:t>
      </w:r>
    </w:p>
    <w:p w14:paraId="304F7941" w14:textId="77777777" w:rsidR="00E7270D" w:rsidRPr="006241C5" w:rsidRDefault="00E7270D" w:rsidP="000C2D59">
      <w:pPr>
        <w:pStyle w:val="2f2"/>
      </w:pPr>
      <w:r w:rsidRPr="006241C5">
        <w:t xml:space="preserve">    print (name,group['pca_1'].count())</w:t>
      </w:r>
    </w:p>
    <w:p w14:paraId="73EB8183" w14:textId="77777777" w:rsidR="00E7270D" w:rsidRPr="006241C5" w:rsidRDefault="00E7270D" w:rsidP="000C2D59">
      <w:pPr>
        <w:pStyle w:val="2f2"/>
      </w:pPr>
      <w:r w:rsidRPr="006241C5">
        <w:t xml:space="preserve">    desp = group[['pca_1','pca_2','pca_3']].describe()</w:t>
      </w:r>
    </w:p>
    <w:p w14:paraId="2CD462B2" w14:textId="77777777" w:rsidR="00E7270D" w:rsidRPr="006241C5" w:rsidRDefault="00E7270D" w:rsidP="000C2D59">
      <w:pPr>
        <w:pStyle w:val="2f2"/>
      </w:pPr>
      <w:r w:rsidRPr="006241C5">
        <w:t xml:space="preserve">    for att in ['pca_1','pca_2','pca_3']:</w:t>
      </w:r>
    </w:p>
    <w:p w14:paraId="6ADB13EA" w14:textId="77777777" w:rsidR="00E7270D" w:rsidRPr="006241C5" w:rsidRDefault="00E7270D" w:rsidP="000C2D59">
      <w:pPr>
        <w:pStyle w:val="2f2"/>
      </w:pPr>
      <w:r w:rsidRPr="006241C5">
        <w:t xml:space="preserve">        lower25 = desp.ix['25%',att]</w:t>
      </w:r>
    </w:p>
    <w:p w14:paraId="7197DC42" w14:textId="77777777" w:rsidR="00E7270D" w:rsidRPr="006241C5" w:rsidRDefault="00E7270D" w:rsidP="000C2D59">
      <w:pPr>
        <w:pStyle w:val="2f2"/>
      </w:pPr>
      <w:r w:rsidRPr="006241C5">
        <w:t xml:space="preserve">        upper75 = desp.ix['75%',att]</w:t>
      </w:r>
    </w:p>
    <w:p w14:paraId="69E9D1AD" w14:textId="77777777" w:rsidR="00E7270D" w:rsidRPr="006241C5" w:rsidRDefault="00E7270D" w:rsidP="000C2D59">
      <w:pPr>
        <w:pStyle w:val="2f2"/>
      </w:pPr>
      <w:r w:rsidRPr="006241C5">
        <w:t xml:space="preserve">        IQR = upper75 - lower25</w:t>
      </w:r>
    </w:p>
    <w:p w14:paraId="4A1DC3DF" w14:textId="77777777" w:rsidR="00E7270D" w:rsidRPr="006241C5" w:rsidRDefault="00E7270D" w:rsidP="000C2D59">
      <w:pPr>
        <w:pStyle w:val="2f2"/>
      </w:pPr>
      <w:r w:rsidRPr="006241C5">
        <w:t xml:space="preserve">        min_value = lower25 - 1.5*IQR</w:t>
      </w:r>
    </w:p>
    <w:p w14:paraId="72F01CAC" w14:textId="77777777" w:rsidR="00E7270D" w:rsidRPr="006241C5" w:rsidRDefault="00E7270D" w:rsidP="000C2D59">
      <w:pPr>
        <w:pStyle w:val="2f2"/>
      </w:pPr>
      <w:r w:rsidRPr="006241C5">
        <w:t xml:space="preserve">        max_value = upper75 + 1.5*IQR</w:t>
      </w:r>
    </w:p>
    <w:p w14:paraId="0088EA73" w14:textId="77777777" w:rsidR="00E7270D" w:rsidRPr="006241C5" w:rsidRDefault="00E7270D" w:rsidP="000C2D59">
      <w:pPr>
        <w:pStyle w:val="2f2"/>
      </w:pPr>
      <w:r w:rsidRPr="006241C5">
        <w:t xml:space="preserve">        group = group[(group[att] &gt; min_value) &amp; (group[att] &lt; max_value) ]</w:t>
      </w:r>
    </w:p>
    <w:p w14:paraId="1F96E9EA" w14:textId="77777777" w:rsidR="00E7270D" w:rsidRPr="006241C5" w:rsidRDefault="00E7270D" w:rsidP="000C2D59">
      <w:pPr>
        <w:pStyle w:val="2f2"/>
      </w:pPr>
      <w:r w:rsidRPr="006241C5">
        <w:t xml:space="preserve">    result_data = pd.concat([result_data, group],axis=0)</w:t>
      </w:r>
    </w:p>
    <w:p w14:paraId="7B9868F5" w14:textId="77777777" w:rsidR="00E7270D" w:rsidRPr="006241C5" w:rsidRDefault="00E7270D" w:rsidP="000C2D59">
      <w:pPr>
        <w:pStyle w:val="2f2"/>
      </w:pPr>
      <w:r w:rsidRPr="006241C5">
        <w:t xml:space="preserve">    print(name,group['pca_1'].count())</w:t>
      </w:r>
    </w:p>
    <w:p w14:paraId="20FF7821" w14:textId="77777777" w:rsidR="00E7270D" w:rsidRPr="006241C5" w:rsidRDefault="00E7270D" w:rsidP="000C2D59">
      <w:pPr>
        <w:pStyle w:val="2f2"/>
      </w:pPr>
      <w:r w:rsidRPr="006241C5">
        <w:t>#</w:t>
      </w:r>
      <w:r w:rsidRPr="006241C5">
        <w:t>分别列出</w:t>
      </w:r>
      <w:r w:rsidRPr="006241C5">
        <w:t xml:space="preserve"> </w:t>
      </w:r>
      <w:r w:rsidRPr="006241C5">
        <w:t>筛选前后每个特征的数量</w:t>
      </w:r>
    </w:p>
    <w:p w14:paraId="03B04243" w14:textId="77777777" w:rsidR="00E7270D" w:rsidRPr="006241C5" w:rsidRDefault="00E7270D" w:rsidP="000C2D59">
      <w:pPr>
        <w:pStyle w:val="2f2"/>
      </w:pPr>
      <w:r w:rsidRPr="006241C5">
        <w:t>print('remanin sample : ',result_data['pca_1'].count())</w:t>
      </w:r>
    </w:p>
    <w:p w14:paraId="1BEAC7A1" w14:textId="77777777" w:rsidR="00E7270D" w:rsidRPr="00DD3BDF" w:rsidRDefault="00E7270D" w:rsidP="000C2D59">
      <w:pPr>
        <w:pStyle w:val="1e"/>
      </w:pPr>
      <w:r w:rsidRPr="00DD3BDF">
        <w:rPr>
          <w:shd w:val="clear" w:color="auto" w:fill="FFFFFF"/>
        </w:rPr>
        <w:t>筛选</w:t>
      </w:r>
      <w:r w:rsidRPr="00DD3BDF">
        <w:rPr>
          <w:rFonts w:hint="eastAsia"/>
          <w:shd w:val="clear" w:color="auto" w:fill="FFFFFF"/>
        </w:rPr>
        <w:t>前</w:t>
      </w:r>
      <w:r w:rsidRPr="00DD3BDF">
        <w:rPr>
          <w:shd w:val="clear" w:color="auto" w:fill="FFFFFF"/>
        </w:rPr>
        <w:t>后的用户样本</w:t>
      </w:r>
      <w:r w:rsidRPr="00DD3BDF">
        <w:rPr>
          <w:rFonts w:hint="eastAsia"/>
          <w:shd w:val="clear" w:color="auto" w:fill="FFFFFF"/>
        </w:rPr>
        <w:t>按信用类别列举</w:t>
      </w:r>
      <w:r w:rsidRPr="00DD3BDF">
        <w:t>如下</w:t>
      </w:r>
      <w:r w:rsidRPr="00DD3BDF">
        <w:rPr>
          <w:rFonts w:hint="eastAsia"/>
        </w:rPr>
        <w:t>：</w:t>
      </w:r>
    </w:p>
    <w:p w14:paraId="18F92350" w14:textId="77777777" w:rsidR="00E7270D" w:rsidRPr="006241C5" w:rsidRDefault="00E7270D" w:rsidP="000C2D59">
      <w:pPr>
        <w:pStyle w:val="2f2"/>
      </w:pPr>
      <w:r w:rsidRPr="006241C5">
        <w:t>0 11129</w:t>
      </w:r>
    </w:p>
    <w:p w14:paraId="28CC73E7" w14:textId="77777777" w:rsidR="00E7270D" w:rsidRPr="006241C5" w:rsidRDefault="00E7270D" w:rsidP="000C2D59">
      <w:pPr>
        <w:pStyle w:val="2f2"/>
      </w:pPr>
      <w:r w:rsidRPr="006241C5">
        <w:t>0 9530</w:t>
      </w:r>
    </w:p>
    <w:p w14:paraId="46873577" w14:textId="77777777" w:rsidR="00E7270D" w:rsidRPr="006241C5" w:rsidRDefault="00E7270D" w:rsidP="000C2D59">
      <w:pPr>
        <w:pStyle w:val="2f2"/>
      </w:pPr>
      <w:r w:rsidRPr="006241C5">
        <w:t>1 6613</w:t>
      </w:r>
    </w:p>
    <w:p w14:paraId="4C1AFA2F" w14:textId="77777777" w:rsidR="00E7270D" w:rsidRPr="006241C5" w:rsidRDefault="00E7270D" w:rsidP="000C2D59">
      <w:pPr>
        <w:pStyle w:val="2f2"/>
      </w:pPr>
      <w:r w:rsidRPr="006241C5">
        <w:t>1 5844</w:t>
      </w:r>
    </w:p>
    <w:p w14:paraId="41FCC2C1" w14:textId="77777777" w:rsidR="00E7270D" w:rsidRPr="006241C5" w:rsidRDefault="00E7270D" w:rsidP="000C2D59">
      <w:pPr>
        <w:pStyle w:val="2f2"/>
      </w:pPr>
      <w:r w:rsidRPr="006241C5">
        <w:t>2 2021</w:t>
      </w:r>
    </w:p>
    <w:p w14:paraId="18C82C40" w14:textId="77777777" w:rsidR="00E7270D" w:rsidRPr="006241C5" w:rsidRDefault="00E7270D" w:rsidP="000C2D59">
      <w:pPr>
        <w:pStyle w:val="2f2"/>
      </w:pPr>
      <w:r w:rsidRPr="006241C5">
        <w:t>2 1500</w:t>
      </w:r>
    </w:p>
    <w:p w14:paraId="52564753" w14:textId="77777777" w:rsidR="00E7270D" w:rsidRPr="006241C5" w:rsidRDefault="00E7270D" w:rsidP="000C2D59">
      <w:pPr>
        <w:pStyle w:val="2f2"/>
      </w:pPr>
      <w:r w:rsidRPr="006241C5">
        <w:t>3 1947</w:t>
      </w:r>
    </w:p>
    <w:p w14:paraId="52FB1E35" w14:textId="77777777" w:rsidR="00E7270D" w:rsidRPr="006241C5" w:rsidRDefault="00E7270D" w:rsidP="000C2D59">
      <w:pPr>
        <w:pStyle w:val="2f2"/>
      </w:pPr>
      <w:r w:rsidRPr="006241C5">
        <w:t>3 1606</w:t>
      </w:r>
    </w:p>
    <w:p w14:paraId="06C2B60B" w14:textId="77777777" w:rsidR="00E7270D" w:rsidRPr="006241C5" w:rsidRDefault="00E7270D" w:rsidP="000C2D59">
      <w:pPr>
        <w:pStyle w:val="2f2"/>
      </w:pPr>
      <w:r w:rsidRPr="006241C5">
        <w:t>4 47</w:t>
      </w:r>
    </w:p>
    <w:p w14:paraId="76CE6EDA" w14:textId="77777777" w:rsidR="00E7270D" w:rsidRPr="006241C5" w:rsidRDefault="00E7270D" w:rsidP="000C2D59">
      <w:pPr>
        <w:pStyle w:val="2f2"/>
      </w:pPr>
      <w:r w:rsidRPr="006241C5">
        <w:t>4 30</w:t>
      </w:r>
    </w:p>
    <w:p w14:paraId="687F9D80" w14:textId="77777777" w:rsidR="00E7270D" w:rsidRPr="006241C5" w:rsidRDefault="00E7270D" w:rsidP="000C2D59">
      <w:pPr>
        <w:pStyle w:val="2f2"/>
      </w:pPr>
      <w:r w:rsidRPr="006241C5">
        <w:t>5 2891</w:t>
      </w:r>
    </w:p>
    <w:p w14:paraId="02CA1E88" w14:textId="77777777" w:rsidR="00E7270D" w:rsidRPr="006241C5" w:rsidRDefault="00E7270D" w:rsidP="000C2D59">
      <w:pPr>
        <w:pStyle w:val="2f2"/>
      </w:pPr>
      <w:r w:rsidRPr="006241C5">
        <w:t>5 2218</w:t>
      </w:r>
    </w:p>
    <w:p w14:paraId="1F01F185" w14:textId="77777777" w:rsidR="00E7270D" w:rsidRPr="006241C5" w:rsidRDefault="00E7270D" w:rsidP="000C2D59">
      <w:pPr>
        <w:pStyle w:val="2f2"/>
      </w:pPr>
      <w:r w:rsidRPr="006241C5">
        <w:t>6 3602</w:t>
      </w:r>
    </w:p>
    <w:p w14:paraId="289B31F1" w14:textId="77777777" w:rsidR="00E7270D" w:rsidRPr="006241C5" w:rsidRDefault="00E7270D" w:rsidP="000C2D59">
      <w:pPr>
        <w:pStyle w:val="2f2"/>
      </w:pPr>
      <w:r w:rsidRPr="006241C5">
        <w:t>6 2808</w:t>
      </w:r>
    </w:p>
    <w:p w14:paraId="64D7C4FD" w14:textId="77777777" w:rsidR="00E7270D" w:rsidRPr="006241C5" w:rsidRDefault="00E7270D" w:rsidP="000C2D59">
      <w:pPr>
        <w:pStyle w:val="2f2"/>
      </w:pPr>
      <w:r w:rsidRPr="006241C5">
        <w:t>7 21</w:t>
      </w:r>
    </w:p>
    <w:p w14:paraId="44AD00F7" w14:textId="77777777" w:rsidR="00E7270D" w:rsidRPr="006241C5" w:rsidRDefault="00E7270D" w:rsidP="000C2D59">
      <w:pPr>
        <w:pStyle w:val="2f2"/>
      </w:pPr>
      <w:r w:rsidRPr="006241C5">
        <w:t>7 20</w:t>
      </w:r>
    </w:p>
    <w:p w14:paraId="3C0AE284" w14:textId="77777777" w:rsidR="00E7270D" w:rsidRPr="006241C5" w:rsidRDefault="00E7270D" w:rsidP="000C2D59">
      <w:pPr>
        <w:pStyle w:val="2f2"/>
      </w:pPr>
      <w:r w:rsidRPr="006241C5">
        <w:t>8 369</w:t>
      </w:r>
    </w:p>
    <w:p w14:paraId="08A0B32E" w14:textId="77777777" w:rsidR="00E7270D" w:rsidRPr="006241C5" w:rsidRDefault="00E7270D" w:rsidP="000C2D59">
      <w:pPr>
        <w:pStyle w:val="2f2"/>
      </w:pPr>
      <w:r w:rsidRPr="006241C5">
        <w:t>8 297</w:t>
      </w:r>
    </w:p>
    <w:p w14:paraId="18069B4B" w14:textId="77777777" w:rsidR="00E7270D" w:rsidRPr="006241C5" w:rsidRDefault="00E7270D" w:rsidP="000C2D59">
      <w:pPr>
        <w:pStyle w:val="2f2"/>
      </w:pPr>
      <w:r w:rsidRPr="006241C5">
        <w:t>9 1360</w:t>
      </w:r>
    </w:p>
    <w:p w14:paraId="50804CD5" w14:textId="77777777" w:rsidR="00E7270D" w:rsidRPr="006241C5" w:rsidRDefault="00E7270D" w:rsidP="000C2D59">
      <w:pPr>
        <w:pStyle w:val="2f2"/>
      </w:pPr>
      <w:r w:rsidRPr="006241C5">
        <w:t>9 1248</w:t>
      </w:r>
    </w:p>
    <w:p w14:paraId="6510773F" w14:textId="77777777" w:rsidR="00E7270D" w:rsidRPr="00DD3BDF" w:rsidRDefault="00E7270D" w:rsidP="000C2D59">
      <w:pPr>
        <w:pStyle w:val="1e"/>
      </w:pPr>
      <w:r w:rsidRPr="00DD3BDF">
        <w:rPr>
          <w:rFonts w:hint="eastAsia"/>
        </w:rPr>
        <w:t>查看</w:t>
      </w:r>
      <w:r w:rsidRPr="00DD3BDF">
        <w:t>仍保留下的数据数量</w:t>
      </w:r>
    </w:p>
    <w:p w14:paraId="43BB8CFE" w14:textId="77777777" w:rsidR="00E7270D" w:rsidRPr="006241C5" w:rsidRDefault="00E7270D" w:rsidP="000C2D59">
      <w:pPr>
        <w:pStyle w:val="2f2"/>
      </w:pPr>
      <w:r w:rsidRPr="006241C5">
        <w:t>remanin sample :  25101</w:t>
      </w:r>
    </w:p>
    <w:p w14:paraId="0D1CD5B3" w14:textId="1B47E852" w:rsidR="00E7270D" w:rsidRPr="00B74B08" w:rsidRDefault="00E7270D" w:rsidP="00E7270D">
      <w:pPr>
        <w:pStyle w:val="3"/>
      </w:pPr>
      <w:bookmarkStart w:id="39" w:name="_Toc49760152"/>
      <w:r w:rsidRPr="00B74B08">
        <w:rPr>
          <w:rFonts w:hint="eastAsia"/>
        </w:rPr>
        <w:t>聚类结果</w:t>
      </w:r>
      <w:r w:rsidRPr="00B74B08">
        <w:t>分析</w:t>
      </w:r>
      <w:bookmarkEnd w:id="39"/>
    </w:p>
    <w:p w14:paraId="263EFD4F" w14:textId="77777777" w:rsidR="00E7270D" w:rsidRPr="00B74B08" w:rsidRDefault="00E7270D" w:rsidP="000C2D59">
      <w:pPr>
        <w:pStyle w:val="30"/>
      </w:pPr>
      <w:r w:rsidRPr="00B74B08">
        <w:t>查看降维数据</w:t>
      </w:r>
    </w:p>
    <w:p w14:paraId="59888BE6" w14:textId="77777777" w:rsidR="00E7270D" w:rsidRPr="00DD3BDF" w:rsidRDefault="00E7270D" w:rsidP="000C2D59">
      <w:pPr>
        <w:pStyle w:val="1e"/>
      </w:pPr>
      <w:r w:rsidRPr="00DD3BDF">
        <w:rPr>
          <w:rFonts w:hint="eastAsia"/>
          <w:shd w:val="clear" w:color="auto" w:fill="FFFFFF"/>
        </w:rPr>
        <w:t>代码如下：</w:t>
      </w:r>
    </w:p>
    <w:p w14:paraId="666BEC57" w14:textId="77777777" w:rsidR="00E7270D" w:rsidRPr="006241C5" w:rsidRDefault="00E7270D" w:rsidP="000C2D59">
      <w:pPr>
        <w:pStyle w:val="2f2"/>
      </w:pPr>
      <w:r w:rsidRPr="006241C5">
        <w:t>#1)</w:t>
      </w:r>
      <w:r w:rsidRPr="006241C5">
        <w:t>主成分</w:t>
      </w:r>
    </w:p>
    <w:p w14:paraId="5556B420" w14:textId="77777777" w:rsidR="00E7270D" w:rsidRPr="006241C5" w:rsidRDefault="00E7270D" w:rsidP="000C2D59">
      <w:pPr>
        <w:pStyle w:val="2f2"/>
      </w:pPr>
      <w:r w:rsidRPr="006241C5">
        <w:t>components_frame = pd.DataFrame(pca.components_,index=[u'</w:t>
      </w:r>
      <w:r w:rsidRPr="006241C5">
        <w:t>主成分</w:t>
      </w:r>
      <w:r w:rsidRPr="006241C5">
        <w:t>1',u'</w:t>
      </w:r>
      <w:r w:rsidRPr="006241C5">
        <w:t>主成分</w:t>
      </w:r>
      <w:r w:rsidRPr="006241C5">
        <w:t>2',u'</w:t>
      </w:r>
      <w:r w:rsidRPr="006241C5">
        <w:t>主成分</w:t>
      </w:r>
      <w:r w:rsidRPr="006241C5">
        <w:t>3'],columns=X.columns)</w:t>
      </w:r>
    </w:p>
    <w:p w14:paraId="7A490664" w14:textId="77777777" w:rsidR="00E7270D" w:rsidRPr="006241C5" w:rsidRDefault="00E7270D" w:rsidP="000C2D59">
      <w:pPr>
        <w:pStyle w:val="2f2"/>
      </w:pPr>
      <w:r w:rsidRPr="006241C5">
        <w:t>#2</w:t>
      </w:r>
      <w:r w:rsidRPr="006241C5">
        <w:t>）降维数据和聚类初步结果</w:t>
      </w:r>
    </w:p>
    <w:p w14:paraId="5E871134" w14:textId="77777777" w:rsidR="00E7270D" w:rsidRPr="006241C5" w:rsidRDefault="00E7270D" w:rsidP="000C2D59">
      <w:pPr>
        <w:pStyle w:val="2f2"/>
      </w:pPr>
      <w:r w:rsidRPr="006241C5">
        <w:t>X_full.groupby('cluster').describe()</w:t>
      </w:r>
    </w:p>
    <w:p w14:paraId="7EABE0DD" w14:textId="77777777" w:rsidR="00E7270D" w:rsidRPr="00DD3BDF" w:rsidRDefault="00E7270D" w:rsidP="000C2D59">
      <w:pPr>
        <w:pStyle w:val="1e"/>
      </w:pPr>
      <w:r w:rsidRPr="00DD3BDF">
        <w:rPr>
          <w:rFonts w:hint="eastAsia"/>
        </w:rPr>
        <w:t>结果如下：</w:t>
      </w:r>
    </w:p>
    <w:p w14:paraId="22DE6A7C" w14:textId="77777777" w:rsidR="00E7270D" w:rsidRPr="00B74B08" w:rsidRDefault="00E7270D" w:rsidP="00E7270D">
      <w:pPr>
        <w:topLinePunct w:val="0"/>
        <w:adjustRightInd/>
        <w:spacing w:line="240" w:lineRule="auto"/>
        <w:ind w:left="1021"/>
        <w:jc w:val="center"/>
        <w:rPr>
          <w:rFonts w:ascii="Huawei Sans" w:eastAsia="方正兰亭黑简体" w:hAnsi="Huawei Sans"/>
          <w:color w:val="000000"/>
          <w:sz w:val="21"/>
        </w:rPr>
      </w:pPr>
      <w:r w:rsidRPr="00B74B08">
        <w:rPr>
          <w:rFonts w:ascii="Huawei Sans" w:eastAsia="方正兰亭黑简体" w:hAnsi="Huawei Sans"/>
          <w:noProof/>
          <w:sz w:val="21"/>
        </w:rPr>
        <w:drawing>
          <wp:inline distT="0" distB="0" distL="0" distR="0" wp14:anchorId="5BC66F8B" wp14:editId="66B2060E">
            <wp:extent cx="5400000" cy="1116000"/>
            <wp:effectExtent l="19050" t="19050" r="10795" b="27305"/>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0" cy="1116000"/>
                    </a:xfrm>
                    <a:prstGeom prst="rect">
                      <a:avLst/>
                    </a:prstGeom>
                    <a:ln>
                      <a:solidFill>
                        <a:sysClr val="window" lastClr="FFFFFF">
                          <a:lumMod val="85000"/>
                        </a:sysClr>
                      </a:solidFill>
                    </a:ln>
                  </pic:spPr>
                </pic:pic>
              </a:graphicData>
            </a:graphic>
          </wp:inline>
        </w:drawing>
      </w:r>
    </w:p>
    <w:p w14:paraId="49A7D59D" w14:textId="77777777" w:rsidR="00E7270D" w:rsidRPr="00B74B08" w:rsidRDefault="00E7270D" w:rsidP="000C2D59">
      <w:pPr>
        <w:pStyle w:val="9"/>
      </w:pPr>
      <w:r w:rsidRPr="00B74B08">
        <w:rPr>
          <w:rFonts w:hint="eastAsia"/>
        </w:rPr>
        <w:t>降维后数据示例</w:t>
      </w:r>
    </w:p>
    <w:p w14:paraId="46BAB536" w14:textId="77777777" w:rsidR="00E7270D" w:rsidRPr="00DD3BDF" w:rsidRDefault="00E7270D" w:rsidP="000C2D59">
      <w:pPr>
        <w:pStyle w:val="1e"/>
      </w:pPr>
      <w:r w:rsidRPr="00DD3BDF">
        <w:rPr>
          <w:rFonts w:hint="eastAsia"/>
          <w:shd w:val="clear" w:color="auto" w:fill="FFFFFF"/>
        </w:rPr>
        <w:t>代码如下：</w:t>
      </w:r>
    </w:p>
    <w:p w14:paraId="03C6B5E8" w14:textId="77777777" w:rsidR="00E7270D" w:rsidRPr="006241C5" w:rsidRDefault="00E7270D" w:rsidP="000C2D59">
      <w:pPr>
        <w:pStyle w:val="2f2"/>
      </w:pPr>
      <w:r w:rsidRPr="006241C5">
        <w:t>#</w:t>
      </w:r>
      <w:r w:rsidRPr="006241C5">
        <w:t>筛选样本聚类统计</w:t>
      </w:r>
    </w:p>
    <w:p w14:paraId="793D3E39" w14:textId="77777777" w:rsidR="00E7270D" w:rsidRPr="006241C5" w:rsidRDefault="00E7270D" w:rsidP="000C2D59">
      <w:pPr>
        <w:pStyle w:val="2f2"/>
      </w:pPr>
      <w:r w:rsidRPr="006241C5">
        <w:t>result_data.groupby('cluster').describe()</w:t>
      </w:r>
    </w:p>
    <w:p w14:paraId="3D8912B5" w14:textId="77777777" w:rsidR="00E7270D" w:rsidRPr="00DD3BDF" w:rsidRDefault="00E7270D" w:rsidP="000C2D59">
      <w:pPr>
        <w:pStyle w:val="1e"/>
      </w:pPr>
      <w:r w:rsidRPr="00DD3BDF">
        <w:rPr>
          <w:rFonts w:hint="eastAsia"/>
        </w:rPr>
        <w:t>结果如下：</w:t>
      </w:r>
    </w:p>
    <w:p w14:paraId="4E9F8949" w14:textId="77777777" w:rsidR="00E7270D" w:rsidRPr="00B74B08" w:rsidRDefault="00E7270D" w:rsidP="00E7270D">
      <w:pPr>
        <w:shd w:val="clear" w:color="auto" w:fill="D9D9D9"/>
        <w:spacing w:before="40" w:after="40" w:line="240" w:lineRule="auto"/>
        <w:ind w:left="1021"/>
        <w:rPr>
          <w:rFonts w:ascii="Helvetica" w:eastAsia="方正兰亭黑简体" w:hAnsi="Helvetica" w:cs="Courier New"/>
          <w:color w:val="000000"/>
          <w:sz w:val="21"/>
          <w:szCs w:val="21"/>
          <w:lang w:eastAsia="en-US"/>
        </w:rPr>
      </w:pPr>
      <w:r w:rsidRPr="00B74B08">
        <w:rPr>
          <w:rFonts w:ascii="Helvetica" w:eastAsia="方正兰亭黑简体" w:hAnsi="Helvetica" w:cs="Courier New"/>
          <w:noProof/>
          <w:color w:val="000000"/>
          <w:sz w:val="21"/>
          <w:szCs w:val="21"/>
        </w:rPr>
        <w:drawing>
          <wp:inline distT="0" distB="0" distL="0" distR="0" wp14:anchorId="569F29C4" wp14:editId="33122683">
            <wp:extent cx="5400000" cy="1288800"/>
            <wp:effectExtent l="19050" t="19050" r="10795" b="26035"/>
            <wp:docPr id="4108" name="图片 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00" cy="1288800"/>
                    </a:xfrm>
                    <a:prstGeom prst="rect">
                      <a:avLst/>
                    </a:prstGeom>
                    <a:ln>
                      <a:solidFill>
                        <a:sysClr val="window" lastClr="FFFFFF">
                          <a:lumMod val="85000"/>
                        </a:sysClr>
                      </a:solidFill>
                    </a:ln>
                  </pic:spPr>
                </pic:pic>
              </a:graphicData>
            </a:graphic>
          </wp:inline>
        </w:drawing>
      </w:r>
    </w:p>
    <w:p w14:paraId="5962A610" w14:textId="77777777" w:rsidR="00E7270D" w:rsidRPr="00B74B08" w:rsidRDefault="00E7270D" w:rsidP="000C2D59">
      <w:pPr>
        <w:pStyle w:val="30"/>
      </w:pPr>
      <w:r w:rsidRPr="00B74B08">
        <w:t>聚类结果可视化</w:t>
      </w:r>
    </w:p>
    <w:p w14:paraId="388986E9" w14:textId="77777777" w:rsidR="00E7270D" w:rsidRPr="00DD3BDF" w:rsidRDefault="00E7270D" w:rsidP="000C2D59">
      <w:pPr>
        <w:pStyle w:val="1e"/>
      </w:pPr>
      <w:r w:rsidRPr="00DD3BDF">
        <w:rPr>
          <w:rFonts w:hint="eastAsia"/>
          <w:shd w:val="clear" w:color="auto" w:fill="FFFFFF"/>
        </w:rPr>
        <w:t>代码如下：</w:t>
      </w:r>
    </w:p>
    <w:p w14:paraId="0F095CFC" w14:textId="77777777" w:rsidR="00E7270D" w:rsidRPr="006241C5" w:rsidRDefault="00E7270D" w:rsidP="000C2D59">
      <w:pPr>
        <w:pStyle w:val="2f2"/>
      </w:pPr>
      <w:r w:rsidRPr="006241C5">
        <w:rPr>
          <w:rFonts w:hint="eastAsia"/>
        </w:rPr>
        <w:t>#</w:t>
      </w:r>
      <w:r w:rsidRPr="006241C5">
        <w:rPr>
          <w:rFonts w:hint="eastAsia"/>
        </w:rPr>
        <w:t>绘图</w:t>
      </w:r>
    </w:p>
    <w:p w14:paraId="7540D5D5" w14:textId="77777777" w:rsidR="00E7270D" w:rsidRPr="006241C5" w:rsidRDefault="00E7270D" w:rsidP="000C2D59">
      <w:pPr>
        <w:pStyle w:val="2f2"/>
      </w:pPr>
      <w:r w:rsidRPr="006241C5">
        <w:t>cluster_2_color = {0:'red',1:'green',2:'blue',3:'yellow',4:'cyan',5:'black',6:'magenta', 7:'#fff0f5', 8:'#ffdab9',9:'#ffa500' }</w:t>
      </w:r>
    </w:p>
    <w:p w14:paraId="5358459D" w14:textId="77777777" w:rsidR="00E7270D" w:rsidRPr="006241C5" w:rsidRDefault="00E7270D" w:rsidP="000C2D59">
      <w:pPr>
        <w:pStyle w:val="2f2"/>
      </w:pPr>
      <w:r w:rsidRPr="006241C5">
        <w:rPr>
          <w:rFonts w:hint="eastAsia"/>
        </w:rPr>
        <w:t xml:space="preserve">#1. </w:t>
      </w:r>
      <w:r w:rsidRPr="006241C5">
        <w:rPr>
          <w:rFonts w:hint="eastAsia"/>
        </w:rPr>
        <w:t>原始数据降维后的可视化图</w:t>
      </w:r>
    </w:p>
    <w:p w14:paraId="7C736DF9" w14:textId="77777777" w:rsidR="00E7270D" w:rsidRPr="006241C5" w:rsidRDefault="00E7270D" w:rsidP="000C2D59">
      <w:pPr>
        <w:pStyle w:val="2f2"/>
      </w:pPr>
      <w:r w:rsidRPr="006241C5">
        <w:t>fig_reduced_data = plt.figure()</w:t>
      </w:r>
    </w:p>
    <w:p w14:paraId="734EF6C5" w14:textId="77777777" w:rsidR="00E7270D" w:rsidRPr="006241C5" w:rsidRDefault="00E7270D" w:rsidP="000C2D59">
      <w:pPr>
        <w:pStyle w:val="2f2"/>
      </w:pPr>
      <w:r w:rsidRPr="006241C5">
        <w:t>ax_reduced_data = fig_reduced_data.add_subplot(111, projection='3d')</w:t>
      </w:r>
    </w:p>
    <w:p w14:paraId="375DD396" w14:textId="77777777" w:rsidR="00E7270D" w:rsidRPr="006241C5" w:rsidRDefault="00E7270D" w:rsidP="000C2D59">
      <w:pPr>
        <w:pStyle w:val="2f2"/>
      </w:pPr>
      <w:r w:rsidRPr="006241C5">
        <w:t>ax_reduced_data.scatter(X_pca_frame['pca_1'].values,X_pca_frame['pca_2'].values,X_pca_frame['pca_3'].values)</w:t>
      </w:r>
    </w:p>
    <w:p w14:paraId="258AEA40" w14:textId="77777777" w:rsidR="00E7270D" w:rsidRPr="006241C5" w:rsidRDefault="00E7270D" w:rsidP="000C2D59">
      <w:pPr>
        <w:pStyle w:val="2f2"/>
      </w:pPr>
      <w:r w:rsidRPr="006241C5">
        <w:t>ax_reduced_data.set_xlabel('Component 1')</w:t>
      </w:r>
    </w:p>
    <w:p w14:paraId="5D495B09" w14:textId="77777777" w:rsidR="00E7270D" w:rsidRPr="006241C5" w:rsidRDefault="00E7270D" w:rsidP="000C2D59">
      <w:pPr>
        <w:pStyle w:val="2f2"/>
      </w:pPr>
      <w:r w:rsidRPr="006241C5">
        <w:t>ax_reduced_data.set_ylabel('Component 2')</w:t>
      </w:r>
    </w:p>
    <w:p w14:paraId="6236548A" w14:textId="77777777" w:rsidR="00E7270D" w:rsidRPr="006241C5" w:rsidRDefault="00E7270D" w:rsidP="000C2D59">
      <w:pPr>
        <w:pStyle w:val="2f2"/>
      </w:pPr>
      <w:r w:rsidRPr="006241C5">
        <w:t>ax_reduced_data.set_zlabel('Component 3')</w:t>
      </w:r>
    </w:p>
    <w:p w14:paraId="59561E07" w14:textId="77777777" w:rsidR="00E7270D" w:rsidRPr="00DD3BDF" w:rsidRDefault="00E7270D" w:rsidP="000C2D59">
      <w:pPr>
        <w:pStyle w:val="1e"/>
      </w:pPr>
      <w:r w:rsidRPr="00DD3BDF">
        <w:rPr>
          <w:rFonts w:hint="eastAsia"/>
        </w:rPr>
        <w:t>结果如下：</w:t>
      </w:r>
    </w:p>
    <w:p w14:paraId="57CAE1F6" w14:textId="77777777" w:rsidR="00E7270D" w:rsidRPr="00B74B08" w:rsidRDefault="00E7270D" w:rsidP="00E7270D">
      <w:pPr>
        <w:topLinePunct w:val="0"/>
        <w:adjustRightInd/>
        <w:spacing w:line="240" w:lineRule="auto"/>
        <w:ind w:left="1021"/>
        <w:jc w:val="center"/>
        <w:rPr>
          <w:rFonts w:ascii="Huawei Sans" w:eastAsia="方正兰亭黑简体" w:hAnsi="Huawei Sans"/>
          <w:color w:val="000000"/>
          <w:sz w:val="21"/>
        </w:rPr>
      </w:pPr>
      <w:r w:rsidRPr="00B74B08">
        <w:rPr>
          <w:rFonts w:ascii="Huawei Sans" w:eastAsia="方正兰亭黑简体" w:hAnsi="Huawei Sans"/>
          <w:noProof/>
          <w:sz w:val="21"/>
        </w:rPr>
        <w:drawing>
          <wp:inline distT="0" distB="0" distL="0" distR="0" wp14:anchorId="5A5C2F0E" wp14:editId="1D860028">
            <wp:extent cx="5400000" cy="34524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00" cy="3452400"/>
                    </a:xfrm>
                    <a:prstGeom prst="rect">
                      <a:avLst/>
                    </a:prstGeom>
                    <a:ln>
                      <a:noFill/>
                    </a:ln>
                  </pic:spPr>
                </pic:pic>
              </a:graphicData>
            </a:graphic>
          </wp:inline>
        </w:drawing>
      </w:r>
    </w:p>
    <w:p w14:paraId="1D4B7808" w14:textId="77777777" w:rsidR="00E7270D" w:rsidRPr="00B74B08" w:rsidRDefault="00E7270D" w:rsidP="000C2D59">
      <w:pPr>
        <w:pStyle w:val="9"/>
      </w:pPr>
      <w:r w:rsidRPr="00B74B08">
        <w:rPr>
          <w:rFonts w:hint="eastAsia"/>
        </w:rPr>
        <w:t>原始数据降维后的可视化图</w:t>
      </w:r>
    </w:p>
    <w:p w14:paraId="73488054" w14:textId="77777777" w:rsidR="00E7270D" w:rsidRPr="00DD3BDF" w:rsidRDefault="00E7270D" w:rsidP="000C2D59">
      <w:pPr>
        <w:pStyle w:val="1e"/>
      </w:pPr>
      <w:r w:rsidRPr="00DD3BDF">
        <w:rPr>
          <w:rFonts w:hint="eastAsia"/>
        </w:rPr>
        <w:t>对不同群分别指定不同颜色表示，代码如下：</w:t>
      </w:r>
    </w:p>
    <w:p w14:paraId="3F7003E9" w14:textId="77777777" w:rsidR="00E7270D" w:rsidRPr="006241C5" w:rsidRDefault="00E7270D" w:rsidP="000C2D59">
      <w:pPr>
        <w:pStyle w:val="2f2"/>
      </w:pPr>
      <w:r w:rsidRPr="006241C5">
        <w:rPr>
          <w:rFonts w:hint="eastAsia"/>
        </w:rPr>
        <w:t xml:space="preserve">#2. </w:t>
      </w:r>
      <w:r w:rsidRPr="006241C5">
        <w:rPr>
          <w:rFonts w:hint="eastAsia"/>
        </w:rPr>
        <w:t>聚类之后的数据可视化图</w:t>
      </w:r>
    </w:p>
    <w:p w14:paraId="4752E2FA" w14:textId="77777777" w:rsidR="00E7270D" w:rsidRPr="006241C5" w:rsidRDefault="00E7270D" w:rsidP="000C2D59">
      <w:pPr>
        <w:pStyle w:val="2f2"/>
      </w:pPr>
      <w:r w:rsidRPr="006241C5">
        <w:t>colors_clustered_data = X_pca_frame['cluster'].map(cluster_2_color)</w:t>
      </w:r>
    </w:p>
    <w:p w14:paraId="51DA68C9" w14:textId="77777777" w:rsidR="00E7270D" w:rsidRPr="006241C5" w:rsidRDefault="00E7270D" w:rsidP="000C2D59">
      <w:pPr>
        <w:pStyle w:val="2f2"/>
      </w:pPr>
      <w:r w:rsidRPr="006241C5">
        <w:t>fig_clustered_data = plt.figure()</w:t>
      </w:r>
    </w:p>
    <w:p w14:paraId="42F2CA4D" w14:textId="77777777" w:rsidR="00E7270D" w:rsidRPr="006241C5" w:rsidRDefault="00E7270D" w:rsidP="000C2D59">
      <w:pPr>
        <w:pStyle w:val="2f2"/>
      </w:pPr>
      <w:r w:rsidRPr="006241C5">
        <w:t>ax_clustered_data = fig_clustered_data.add_subplot(111, projection='3d')</w:t>
      </w:r>
    </w:p>
    <w:p w14:paraId="7747B94C" w14:textId="77777777" w:rsidR="00E7270D" w:rsidRPr="006241C5" w:rsidRDefault="00E7270D" w:rsidP="000C2D59">
      <w:pPr>
        <w:pStyle w:val="2f2"/>
      </w:pPr>
      <w:r w:rsidRPr="006241C5">
        <w:t>ax_clustered_data.scatter(X_pca_frame['pca_1'].values,X_pca_frame['pca_2'].values,X_pca_frame['pca_3'].values,c=colors_clustered_data)</w:t>
      </w:r>
    </w:p>
    <w:p w14:paraId="159C83D6" w14:textId="77777777" w:rsidR="00E7270D" w:rsidRPr="006241C5" w:rsidRDefault="00E7270D" w:rsidP="000C2D59">
      <w:pPr>
        <w:pStyle w:val="2f2"/>
      </w:pPr>
      <w:r w:rsidRPr="006241C5">
        <w:t>ax_clustered_data.set_xlabel('Component 1')</w:t>
      </w:r>
    </w:p>
    <w:p w14:paraId="307A5986" w14:textId="77777777" w:rsidR="00E7270D" w:rsidRPr="006241C5" w:rsidRDefault="00E7270D" w:rsidP="000C2D59">
      <w:pPr>
        <w:pStyle w:val="2f2"/>
      </w:pPr>
      <w:r w:rsidRPr="006241C5">
        <w:t>ax_clustered_data.set_ylabel('Component 2')</w:t>
      </w:r>
    </w:p>
    <w:p w14:paraId="60C926AB" w14:textId="77777777" w:rsidR="00E7270D" w:rsidRPr="006241C5" w:rsidRDefault="00E7270D" w:rsidP="000C2D59">
      <w:pPr>
        <w:pStyle w:val="2f2"/>
      </w:pPr>
      <w:r w:rsidRPr="006241C5">
        <w:t>ax_clustered_data.set_zlabel('Component 3')</w:t>
      </w:r>
    </w:p>
    <w:p w14:paraId="1FDD68C8" w14:textId="77777777" w:rsidR="00E7270D" w:rsidRPr="00DD3BDF" w:rsidRDefault="00E7270D" w:rsidP="000C2D59">
      <w:pPr>
        <w:pStyle w:val="1e"/>
      </w:pPr>
      <w:r w:rsidRPr="00DD3BDF">
        <w:rPr>
          <w:rFonts w:hint="eastAsia"/>
        </w:rPr>
        <w:t>结果如下：</w:t>
      </w:r>
    </w:p>
    <w:p w14:paraId="0C098166" w14:textId="77777777" w:rsidR="00E7270D" w:rsidRPr="00B74B08" w:rsidRDefault="00E7270D" w:rsidP="00E7270D">
      <w:pPr>
        <w:topLinePunct w:val="0"/>
        <w:adjustRightInd/>
        <w:spacing w:line="240" w:lineRule="auto"/>
        <w:ind w:left="1021"/>
        <w:jc w:val="center"/>
        <w:rPr>
          <w:rFonts w:ascii="Huawei Sans" w:eastAsia="方正兰亭黑简体" w:hAnsi="Huawei Sans"/>
          <w:color w:val="000000"/>
          <w:sz w:val="21"/>
        </w:rPr>
      </w:pPr>
      <w:r w:rsidRPr="00B74B08">
        <w:rPr>
          <w:rFonts w:ascii="Huawei Sans" w:eastAsia="方正兰亭黑简体" w:hAnsi="Huawei Sans"/>
          <w:noProof/>
          <w:sz w:val="21"/>
        </w:rPr>
        <w:drawing>
          <wp:inline distT="0" distB="0" distL="0" distR="0" wp14:anchorId="38C0D0BA" wp14:editId="58145360">
            <wp:extent cx="5400000" cy="3355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00" cy="3355200"/>
                    </a:xfrm>
                    <a:prstGeom prst="rect">
                      <a:avLst/>
                    </a:prstGeom>
                    <a:ln>
                      <a:noFill/>
                    </a:ln>
                  </pic:spPr>
                </pic:pic>
              </a:graphicData>
            </a:graphic>
          </wp:inline>
        </w:drawing>
      </w:r>
    </w:p>
    <w:p w14:paraId="63B5D722" w14:textId="77777777" w:rsidR="00E7270D" w:rsidRPr="00B74B08" w:rsidRDefault="00E7270D" w:rsidP="000C2D59">
      <w:pPr>
        <w:pStyle w:val="9"/>
      </w:pPr>
      <w:r w:rsidRPr="00B74B08">
        <w:rPr>
          <w:rFonts w:hint="eastAsia"/>
        </w:rPr>
        <w:t>聚类之后的数据可视化图</w:t>
      </w:r>
    </w:p>
    <w:p w14:paraId="520B0C37" w14:textId="77777777" w:rsidR="00E7270D" w:rsidRPr="00DD3BDF" w:rsidRDefault="00E7270D" w:rsidP="000C2D59">
      <w:pPr>
        <w:pStyle w:val="1e"/>
      </w:pPr>
      <w:r w:rsidRPr="00DD3BDF">
        <w:rPr>
          <w:rFonts w:hint="eastAsia"/>
        </w:rPr>
        <w:t>查看去除异常值后的不同群，代码如下：</w:t>
      </w:r>
    </w:p>
    <w:p w14:paraId="0CE08428" w14:textId="77777777" w:rsidR="00E7270D" w:rsidRPr="006241C5" w:rsidRDefault="00E7270D" w:rsidP="000C2D59">
      <w:pPr>
        <w:pStyle w:val="2f2"/>
      </w:pPr>
      <w:r w:rsidRPr="006241C5">
        <w:rPr>
          <w:rFonts w:hint="eastAsia"/>
        </w:rPr>
        <w:t xml:space="preserve">#3. </w:t>
      </w:r>
      <w:r w:rsidRPr="006241C5">
        <w:rPr>
          <w:rFonts w:hint="eastAsia"/>
        </w:rPr>
        <w:t>筛选后的数据聚类可视化图</w:t>
      </w:r>
    </w:p>
    <w:p w14:paraId="1C3AB4C5" w14:textId="77777777" w:rsidR="00E7270D" w:rsidRPr="006241C5" w:rsidRDefault="00E7270D" w:rsidP="000C2D59">
      <w:pPr>
        <w:pStyle w:val="2f2"/>
      </w:pPr>
      <w:r w:rsidRPr="006241C5">
        <w:t>colors_filtered_data = result_data['cluster'].map(cluster_2_color)</w:t>
      </w:r>
    </w:p>
    <w:p w14:paraId="1335B2ED" w14:textId="77777777" w:rsidR="00E7270D" w:rsidRPr="006241C5" w:rsidRDefault="00E7270D" w:rsidP="000C2D59">
      <w:pPr>
        <w:pStyle w:val="2f2"/>
      </w:pPr>
      <w:r w:rsidRPr="006241C5">
        <w:t>fig_filtered_data = plt.figure()</w:t>
      </w:r>
    </w:p>
    <w:p w14:paraId="0E1DDAE8" w14:textId="77777777" w:rsidR="00E7270D" w:rsidRPr="006241C5" w:rsidRDefault="00E7270D" w:rsidP="000C2D59">
      <w:pPr>
        <w:pStyle w:val="2f2"/>
      </w:pPr>
      <w:r w:rsidRPr="006241C5">
        <w:t>ax_filtered_data = fig_filtered_data.add_subplot(111, projection='3d')</w:t>
      </w:r>
    </w:p>
    <w:p w14:paraId="2A63C196" w14:textId="77777777" w:rsidR="00E7270D" w:rsidRPr="006241C5" w:rsidRDefault="00E7270D" w:rsidP="000C2D59">
      <w:pPr>
        <w:pStyle w:val="2f2"/>
      </w:pPr>
      <w:r w:rsidRPr="006241C5">
        <w:t>ax_filtered_data.scatter(result_data['pca_1'].values,result_data['pca_2'].values,result_data['pca_3'].values,c=colors_filtered_data)</w:t>
      </w:r>
    </w:p>
    <w:p w14:paraId="50066006" w14:textId="77777777" w:rsidR="00E7270D" w:rsidRPr="006241C5" w:rsidRDefault="00E7270D" w:rsidP="000C2D59">
      <w:pPr>
        <w:pStyle w:val="2f2"/>
      </w:pPr>
      <w:r w:rsidRPr="006241C5">
        <w:t>ax_filtered_data.set_xlabel('Component 1')</w:t>
      </w:r>
    </w:p>
    <w:p w14:paraId="1F9E996D" w14:textId="77777777" w:rsidR="00E7270D" w:rsidRPr="006241C5" w:rsidRDefault="00E7270D" w:rsidP="000C2D59">
      <w:pPr>
        <w:pStyle w:val="2f2"/>
      </w:pPr>
      <w:r w:rsidRPr="006241C5">
        <w:t>ax_filtered_data.set_ylabel('Component 2')</w:t>
      </w:r>
    </w:p>
    <w:p w14:paraId="2270BCDF" w14:textId="77777777" w:rsidR="00E7270D" w:rsidRPr="006241C5" w:rsidRDefault="00E7270D" w:rsidP="000C2D59">
      <w:pPr>
        <w:pStyle w:val="2f2"/>
      </w:pPr>
      <w:r w:rsidRPr="006241C5">
        <w:t>ax_filtered_data.set_zlabel('Component 3')</w:t>
      </w:r>
    </w:p>
    <w:p w14:paraId="5A0A7B6C" w14:textId="77777777" w:rsidR="00E7270D" w:rsidRPr="00DD3BDF" w:rsidRDefault="00E7270D" w:rsidP="000C2D59">
      <w:pPr>
        <w:pStyle w:val="1e"/>
      </w:pPr>
      <w:r w:rsidRPr="00DD3BDF">
        <w:rPr>
          <w:rFonts w:hint="eastAsia"/>
        </w:rPr>
        <w:t>结果如下：</w:t>
      </w:r>
    </w:p>
    <w:p w14:paraId="5F2DB1DA" w14:textId="77777777" w:rsidR="00E7270D" w:rsidRPr="00B74B08" w:rsidRDefault="00E7270D" w:rsidP="00E7270D">
      <w:pPr>
        <w:topLinePunct w:val="0"/>
        <w:adjustRightInd/>
        <w:spacing w:line="240" w:lineRule="auto"/>
        <w:ind w:left="1021"/>
        <w:jc w:val="center"/>
        <w:rPr>
          <w:rFonts w:ascii="Huawei Sans" w:eastAsia="方正兰亭黑简体" w:hAnsi="Huawei Sans"/>
          <w:color w:val="000000"/>
          <w:sz w:val="21"/>
        </w:rPr>
      </w:pPr>
      <w:r w:rsidRPr="00B74B08">
        <w:rPr>
          <w:rFonts w:ascii="Huawei Sans" w:eastAsia="方正兰亭黑简体" w:hAnsi="Huawei Sans"/>
          <w:noProof/>
          <w:sz w:val="21"/>
        </w:rPr>
        <w:drawing>
          <wp:inline distT="0" distB="0" distL="0" distR="0" wp14:anchorId="1ECF619E" wp14:editId="14E0B8C7">
            <wp:extent cx="5400000" cy="3355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0" cy="3355200"/>
                    </a:xfrm>
                    <a:prstGeom prst="rect">
                      <a:avLst/>
                    </a:prstGeom>
                    <a:ln>
                      <a:noFill/>
                    </a:ln>
                  </pic:spPr>
                </pic:pic>
              </a:graphicData>
            </a:graphic>
          </wp:inline>
        </w:drawing>
      </w:r>
    </w:p>
    <w:p w14:paraId="770CED4E" w14:textId="77777777" w:rsidR="00E7270D" w:rsidRPr="00B74B08" w:rsidRDefault="00E7270D" w:rsidP="000C2D59">
      <w:pPr>
        <w:pStyle w:val="9"/>
      </w:pPr>
      <w:r w:rsidRPr="00B74B08">
        <w:rPr>
          <w:rFonts w:hint="eastAsia"/>
        </w:rPr>
        <w:t>筛选后的数据聚类可视化图</w:t>
      </w:r>
    </w:p>
    <w:p w14:paraId="45F8C5DE" w14:textId="77777777" w:rsidR="00E7270D" w:rsidRPr="00DD3BDF" w:rsidRDefault="00E7270D" w:rsidP="000C2D59">
      <w:pPr>
        <w:pStyle w:val="1e"/>
      </w:pPr>
      <w:r w:rsidRPr="00DD3BDF">
        <w:rPr>
          <w:rFonts w:hint="eastAsia"/>
        </w:rPr>
        <w:t>代码如下：</w:t>
      </w:r>
    </w:p>
    <w:p w14:paraId="73CBAB4A" w14:textId="77777777" w:rsidR="00E7270D" w:rsidRPr="006241C5" w:rsidRDefault="00E7270D" w:rsidP="000C2D59">
      <w:pPr>
        <w:pStyle w:val="2f2"/>
      </w:pPr>
      <w:r w:rsidRPr="006241C5">
        <w:rPr>
          <w:rFonts w:hint="eastAsia"/>
        </w:rPr>
        <w:t xml:space="preserve">#4. </w:t>
      </w:r>
      <w:r w:rsidRPr="006241C5">
        <w:rPr>
          <w:rFonts w:hint="eastAsia"/>
        </w:rPr>
        <w:t>每个聚类的在</w:t>
      </w:r>
      <w:r w:rsidRPr="006241C5">
        <w:rPr>
          <w:rFonts w:hint="eastAsia"/>
        </w:rPr>
        <w:t>pca1,pca2,pca3</w:t>
      </w:r>
      <w:r w:rsidRPr="006241C5">
        <w:rPr>
          <w:rFonts w:hint="eastAsia"/>
        </w:rPr>
        <w:t>上的均值可视化图</w:t>
      </w:r>
    </w:p>
    <w:p w14:paraId="67772752" w14:textId="77777777" w:rsidR="00E7270D" w:rsidRPr="006241C5" w:rsidRDefault="00E7270D" w:rsidP="000C2D59">
      <w:pPr>
        <w:pStyle w:val="2f2"/>
      </w:pPr>
      <w:r w:rsidRPr="006241C5">
        <w:t>grouped = result_data.groupby('cluster')</w:t>
      </w:r>
    </w:p>
    <w:p w14:paraId="612C754A" w14:textId="77777777" w:rsidR="00E7270D" w:rsidRPr="006241C5" w:rsidRDefault="00E7270D" w:rsidP="000C2D59">
      <w:pPr>
        <w:pStyle w:val="2f2"/>
      </w:pPr>
      <w:r w:rsidRPr="006241C5">
        <w:rPr>
          <w:rFonts w:hint="eastAsia"/>
        </w:rPr>
        <w:t>#</w:t>
      </w:r>
      <w:r w:rsidRPr="006241C5">
        <w:rPr>
          <w:rFonts w:hint="eastAsia"/>
        </w:rPr>
        <w:t>每一个聚类的盒图</w:t>
      </w:r>
    </w:p>
    <w:p w14:paraId="019C856F" w14:textId="77777777" w:rsidR="00E7270D" w:rsidRPr="006241C5" w:rsidRDefault="00E7270D" w:rsidP="000C2D59">
      <w:pPr>
        <w:pStyle w:val="2f2"/>
      </w:pPr>
      <w:r w:rsidRPr="006241C5">
        <w:t>colors = result_data['cluster'].map(cluster_2_color)</w:t>
      </w:r>
    </w:p>
    <w:p w14:paraId="6CB795DD" w14:textId="77777777" w:rsidR="00E7270D" w:rsidRPr="006241C5" w:rsidRDefault="00E7270D" w:rsidP="000C2D59">
      <w:pPr>
        <w:pStyle w:val="2f2"/>
      </w:pPr>
      <w:r w:rsidRPr="006241C5">
        <w:t>fig = plt.figure()</w:t>
      </w:r>
    </w:p>
    <w:p w14:paraId="59FD355F" w14:textId="77777777" w:rsidR="00E7270D" w:rsidRPr="006241C5" w:rsidRDefault="00E7270D" w:rsidP="000C2D59">
      <w:pPr>
        <w:pStyle w:val="2f2"/>
      </w:pPr>
      <w:r w:rsidRPr="006241C5">
        <w:t>ax = fig.add_subplot(111, projection='3d')</w:t>
      </w:r>
    </w:p>
    <w:p w14:paraId="61F56D14" w14:textId="77777777" w:rsidR="00E7270D" w:rsidRPr="006241C5" w:rsidRDefault="00E7270D" w:rsidP="000C2D59">
      <w:pPr>
        <w:pStyle w:val="2f2"/>
      </w:pPr>
      <w:r w:rsidRPr="006241C5">
        <w:t>ax.scatter(result_data['pca_1'].values,result_data['pca_2'].values,result_data['pca_3'].values,c=colors)</w:t>
      </w:r>
    </w:p>
    <w:p w14:paraId="1F6683DD" w14:textId="77777777" w:rsidR="00E7270D" w:rsidRPr="006241C5" w:rsidRDefault="00E7270D" w:rsidP="000C2D59">
      <w:pPr>
        <w:pStyle w:val="2f2"/>
      </w:pPr>
      <w:r w:rsidRPr="006241C5">
        <w:t>ax.set_xlabel('1st component')</w:t>
      </w:r>
    </w:p>
    <w:p w14:paraId="3ADD88D5" w14:textId="77777777" w:rsidR="00E7270D" w:rsidRPr="006241C5" w:rsidRDefault="00E7270D" w:rsidP="000C2D59">
      <w:pPr>
        <w:pStyle w:val="2f2"/>
      </w:pPr>
      <w:r w:rsidRPr="006241C5">
        <w:t>ax.set_ylabel('2nd component')</w:t>
      </w:r>
    </w:p>
    <w:p w14:paraId="5FD71B29" w14:textId="77777777" w:rsidR="00E7270D" w:rsidRPr="006241C5" w:rsidRDefault="00E7270D" w:rsidP="000C2D59">
      <w:pPr>
        <w:pStyle w:val="2f2"/>
      </w:pPr>
      <w:r w:rsidRPr="006241C5">
        <w:t>ax.set_zlabel('3rd component')</w:t>
      </w:r>
    </w:p>
    <w:p w14:paraId="5A39CE2F" w14:textId="77777777" w:rsidR="00E7270D" w:rsidRPr="006241C5" w:rsidRDefault="00E7270D" w:rsidP="000C2D59">
      <w:pPr>
        <w:pStyle w:val="2f2"/>
      </w:pPr>
      <w:r w:rsidRPr="006241C5">
        <w:t>plt.show()</w:t>
      </w:r>
    </w:p>
    <w:p w14:paraId="76A7B631" w14:textId="77777777" w:rsidR="00E7270D" w:rsidRPr="00DD3BDF" w:rsidRDefault="00E7270D" w:rsidP="000C2D59">
      <w:pPr>
        <w:pStyle w:val="1e"/>
      </w:pPr>
      <w:r w:rsidRPr="00DD3BDF">
        <w:rPr>
          <w:rFonts w:hint="eastAsia"/>
        </w:rPr>
        <w:t>结果如下：</w:t>
      </w:r>
    </w:p>
    <w:p w14:paraId="1B055CD4" w14:textId="77777777" w:rsidR="00E7270D" w:rsidRPr="00B74B08" w:rsidRDefault="00E7270D" w:rsidP="00E7270D">
      <w:pPr>
        <w:topLinePunct w:val="0"/>
        <w:adjustRightInd/>
        <w:spacing w:line="240" w:lineRule="auto"/>
        <w:ind w:left="1021"/>
        <w:jc w:val="center"/>
        <w:rPr>
          <w:rFonts w:ascii="Huawei Sans" w:eastAsia="方正兰亭黑简体" w:hAnsi="Huawei Sans"/>
          <w:color w:val="000000"/>
          <w:sz w:val="21"/>
        </w:rPr>
      </w:pPr>
      <w:r w:rsidRPr="00B74B08">
        <w:rPr>
          <w:rFonts w:ascii="Huawei Sans" w:eastAsia="方正兰亭黑简体" w:hAnsi="Huawei Sans"/>
          <w:noProof/>
          <w:sz w:val="21"/>
        </w:rPr>
        <w:drawing>
          <wp:inline distT="0" distB="0" distL="0" distR="0" wp14:anchorId="0C1D5D9F" wp14:editId="5D9D607F">
            <wp:extent cx="5400000" cy="34128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00" cy="3412800"/>
                    </a:xfrm>
                    <a:prstGeom prst="rect">
                      <a:avLst/>
                    </a:prstGeom>
                    <a:ln>
                      <a:noFill/>
                    </a:ln>
                  </pic:spPr>
                </pic:pic>
              </a:graphicData>
            </a:graphic>
          </wp:inline>
        </w:drawing>
      </w:r>
    </w:p>
    <w:p w14:paraId="37C70190" w14:textId="77777777" w:rsidR="00E7270D" w:rsidRPr="00B74B08" w:rsidRDefault="00E7270D" w:rsidP="000C2D59">
      <w:pPr>
        <w:pStyle w:val="9"/>
      </w:pPr>
      <w:r w:rsidRPr="00B74B08">
        <w:rPr>
          <w:rFonts w:hint="eastAsia"/>
        </w:rPr>
        <w:t>每个聚类的在</w:t>
      </w:r>
      <w:r w:rsidRPr="00B74B08">
        <w:rPr>
          <w:rFonts w:hint="eastAsia"/>
        </w:rPr>
        <w:t>pca1,pca2,pca3</w:t>
      </w:r>
      <w:r w:rsidRPr="00B74B08">
        <w:rPr>
          <w:rFonts w:hint="eastAsia"/>
        </w:rPr>
        <w:t>上的均值可视化图</w:t>
      </w:r>
    </w:p>
    <w:p w14:paraId="6893D544" w14:textId="77777777" w:rsidR="00E7270D" w:rsidRPr="00B74B08" w:rsidRDefault="00E7270D" w:rsidP="000C2D59">
      <w:pPr>
        <w:pStyle w:val="30"/>
      </w:pPr>
      <w:r w:rsidRPr="00B74B08">
        <w:t>用户画像分析</w:t>
      </w:r>
    </w:p>
    <w:p w14:paraId="0A697762" w14:textId="77777777" w:rsidR="00E7270D" w:rsidRPr="00DD3BDF" w:rsidRDefault="00E7270D" w:rsidP="000C2D59">
      <w:pPr>
        <w:pStyle w:val="1e"/>
      </w:pPr>
      <w:r w:rsidRPr="00DD3BDF">
        <w:rPr>
          <w:rFonts w:hint="eastAsia"/>
        </w:rPr>
        <w:t>对于10个聚类中的用户，通过"欠费金额","每月话费"和"入网时间"三个原始字段的均值来分析不同类用户的特点。为了显示正常，新建三个英文名命名的字段arrearage(欠费金额)，telephone_fare(每月话费)和month_of_access（入网时间）。代码如下：</w:t>
      </w:r>
    </w:p>
    <w:p w14:paraId="0B15B0BD" w14:textId="77777777" w:rsidR="00E7270D" w:rsidRPr="006241C5" w:rsidRDefault="00E7270D" w:rsidP="000C2D59">
      <w:pPr>
        <w:pStyle w:val="2f2"/>
      </w:pPr>
      <w:r w:rsidRPr="006241C5">
        <w:t>X_full["arrearage"] = X_full[u"</w:t>
      </w:r>
      <w:r w:rsidRPr="006241C5">
        <w:t>欠费金额</w:t>
      </w:r>
      <w:r w:rsidRPr="006241C5">
        <w:t>"]</w:t>
      </w:r>
    </w:p>
    <w:p w14:paraId="5A29F6BC" w14:textId="77777777" w:rsidR="00E7270D" w:rsidRPr="006241C5" w:rsidRDefault="00E7270D" w:rsidP="000C2D59">
      <w:pPr>
        <w:pStyle w:val="2f2"/>
      </w:pPr>
      <w:r w:rsidRPr="006241C5">
        <w:t>X_full["telephone_fare"] = X_full[u"</w:t>
      </w:r>
      <w:r w:rsidRPr="006241C5">
        <w:t>每月话费</w:t>
      </w:r>
      <w:r w:rsidRPr="006241C5">
        <w:t>"]</w:t>
      </w:r>
    </w:p>
    <w:p w14:paraId="16EB6D5B" w14:textId="77777777" w:rsidR="00E7270D" w:rsidRPr="006241C5" w:rsidRDefault="00E7270D" w:rsidP="000C2D59">
      <w:pPr>
        <w:pStyle w:val="2f2"/>
      </w:pPr>
      <w:r w:rsidRPr="006241C5">
        <w:t>X_full["month_of_access"] = X_full[u"</w:t>
      </w:r>
      <w:r w:rsidRPr="006241C5">
        <w:t>入网时间</w:t>
      </w:r>
      <w:r w:rsidRPr="006241C5">
        <w:t>"]</w:t>
      </w:r>
    </w:p>
    <w:p w14:paraId="60CEF47A" w14:textId="77777777" w:rsidR="00E7270D" w:rsidRPr="006241C5" w:rsidRDefault="00E7270D" w:rsidP="000C2D59">
      <w:pPr>
        <w:pStyle w:val="2f2"/>
      </w:pPr>
      <w:r w:rsidRPr="006241C5">
        <w:t>%matplotlib inline</w:t>
      </w:r>
    </w:p>
    <w:p w14:paraId="7E85E3E7" w14:textId="77777777" w:rsidR="00E7270D" w:rsidRPr="006241C5" w:rsidRDefault="00E7270D" w:rsidP="000C2D59">
      <w:pPr>
        <w:pStyle w:val="2f2"/>
      </w:pPr>
      <w:r w:rsidRPr="006241C5">
        <w:t>X_full.groupby("cluster")[["arrearage","telephone_fare","month_of_access"]].mean().plot(kind="bar")</w:t>
      </w:r>
    </w:p>
    <w:p w14:paraId="71851139" w14:textId="77777777" w:rsidR="00E7270D" w:rsidRPr="00DD3BDF" w:rsidRDefault="00E7270D" w:rsidP="000C2D59">
      <w:pPr>
        <w:pStyle w:val="1e"/>
      </w:pPr>
      <w:r w:rsidRPr="00DD3BDF">
        <w:rPr>
          <w:rFonts w:hint="eastAsia"/>
        </w:rPr>
        <w:t>结果如下：</w:t>
      </w:r>
    </w:p>
    <w:p w14:paraId="18F29EBC" w14:textId="77777777" w:rsidR="00E7270D" w:rsidRPr="00B74B08" w:rsidRDefault="00E7270D" w:rsidP="00E7270D">
      <w:pPr>
        <w:topLinePunct w:val="0"/>
        <w:adjustRightInd/>
        <w:spacing w:line="240" w:lineRule="auto"/>
        <w:ind w:left="1021"/>
        <w:jc w:val="center"/>
        <w:rPr>
          <w:rFonts w:ascii="Huawei Sans" w:eastAsia="方正兰亭黑简体" w:hAnsi="Huawei Sans"/>
          <w:sz w:val="21"/>
        </w:rPr>
      </w:pPr>
      <w:r w:rsidRPr="00B74B08">
        <w:rPr>
          <w:rFonts w:ascii="Huawei Sans" w:eastAsia="方正兰亭黑简体" w:hAnsi="Huawei Sans"/>
          <w:noProof/>
          <w:sz w:val="21"/>
        </w:rPr>
        <w:drawing>
          <wp:inline distT="0" distB="0" distL="0" distR="0" wp14:anchorId="798BC9C4" wp14:editId="02C8580C">
            <wp:extent cx="5400000" cy="3340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3340800"/>
                    </a:xfrm>
                    <a:prstGeom prst="rect">
                      <a:avLst/>
                    </a:prstGeom>
                  </pic:spPr>
                </pic:pic>
              </a:graphicData>
            </a:graphic>
          </wp:inline>
        </w:drawing>
      </w:r>
    </w:p>
    <w:p w14:paraId="2EC062D9" w14:textId="77777777" w:rsidR="00E7270D" w:rsidRPr="00B74B08" w:rsidRDefault="00E7270D" w:rsidP="000C2D59">
      <w:pPr>
        <w:pStyle w:val="9"/>
      </w:pPr>
      <w:r w:rsidRPr="00B74B08">
        <w:rPr>
          <w:rFonts w:hint="eastAsia"/>
        </w:rPr>
        <w:t>用户分类结果</w:t>
      </w:r>
    </w:p>
    <w:p w14:paraId="259CDC6D" w14:textId="77777777" w:rsidR="00E7270D" w:rsidRPr="00DD3BDF" w:rsidRDefault="00E7270D" w:rsidP="000C2D59">
      <w:pPr>
        <w:pStyle w:val="1e"/>
      </w:pPr>
      <w:r w:rsidRPr="00DD3BDF">
        <w:rPr>
          <w:rFonts w:hint="eastAsia"/>
        </w:rPr>
        <w:t>从上图可以分析出，第4、10类用户（下标为3、9）入网时间较长，消费能力中等，但是基本无欠费行为，综合信用水平较好。第3、9类用户（下标为2与8）欠费金额很高，消费能力也较强，且大部分入网时间较短，尤其是对于第9类用户属于需要进一步细分和评估，其中会存在一些劣质用户。第1、5、6类用户消费水平一般，但有较长的入网时间，可以尝试进一步营销活动或者防止流失策略。</w:t>
      </w:r>
    </w:p>
    <w:p w14:paraId="0DC100EA" w14:textId="77777777" w:rsidR="00E7270D" w:rsidRPr="00DD3BDF" w:rsidRDefault="00E7270D" w:rsidP="000C2D59">
      <w:pPr>
        <w:pStyle w:val="1e"/>
      </w:pPr>
      <w:r w:rsidRPr="00DD3BDF">
        <w:rPr>
          <w:rFonts w:hint="eastAsia"/>
        </w:rPr>
        <w:t>注：由于K-means聚类具有随机性（每次初始质心的选择不同造成），不同的运行结果可能会与上图存在差异。</w:t>
      </w:r>
    </w:p>
    <w:p w14:paraId="404CD724" w14:textId="77777777" w:rsidR="00E7270D" w:rsidRPr="00B74B08" w:rsidRDefault="00E7270D" w:rsidP="00E7270D">
      <w:pPr>
        <w:pStyle w:val="2"/>
      </w:pPr>
      <w:bookmarkStart w:id="40" w:name="_Toc45664893"/>
      <w:bookmarkStart w:id="41" w:name="_Toc49760153"/>
      <w:bookmarkStart w:id="42" w:name="_Toc7449291"/>
      <w:r w:rsidRPr="00B74B08">
        <w:t>思考题</w:t>
      </w:r>
      <w:bookmarkEnd w:id="40"/>
      <w:bookmarkEnd w:id="41"/>
    </w:p>
    <w:p w14:paraId="6D1DC16E" w14:textId="0624FEC0" w:rsidR="00E7270D" w:rsidRDefault="002206CD" w:rsidP="000C2D59">
      <w:pPr>
        <w:pStyle w:val="1e"/>
      </w:pPr>
      <w:r>
        <w:t>1</w:t>
      </w:r>
      <w:r w:rsidR="00403D32" w:rsidRPr="00DD3BDF">
        <w:t>.</w:t>
      </w:r>
      <w:bookmarkStart w:id="43" w:name="_Toc45664894"/>
      <w:r w:rsidR="00F44116">
        <w:t xml:space="preserve"> </w:t>
      </w:r>
      <w:r w:rsidR="00F44116" w:rsidRPr="00DD3BDF">
        <w:rPr>
          <w:snapToGrid w:val="0"/>
        </w:rPr>
        <w:t>无监督学习适应</w:t>
      </w:r>
      <w:r w:rsidR="00AF60C7">
        <w:rPr>
          <w:rFonts w:hint="eastAsia"/>
          <w:snapToGrid w:val="0"/>
        </w:rPr>
        <w:t>于哪些</w:t>
      </w:r>
      <w:r w:rsidR="00F44116" w:rsidRPr="00DD3BDF">
        <w:rPr>
          <w:snapToGrid w:val="0"/>
        </w:rPr>
        <w:t>场景？</w:t>
      </w:r>
    </w:p>
    <w:p w14:paraId="6E8974D7" w14:textId="544DCEE3" w:rsidR="00F44116" w:rsidRDefault="002206CD" w:rsidP="000C2D59">
      <w:pPr>
        <w:pStyle w:val="1e"/>
      </w:pPr>
      <w:r>
        <w:t>2</w:t>
      </w:r>
      <w:r w:rsidR="00F44116">
        <w:t>.</w:t>
      </w:r>
      <w:r w:rsidR="00F44116" w:rsidRPr="00F44116">
        <w:rPr>
          <w:rFonts w:hint="eastAsia"/>
        </w:rPr>
        <w:t xml:space="preserve"> </w:t>
      </w:r>
      <w:r w:rsidR="00F44116" w:rsidRPr="00DD3BDF">
        <w:rPr>
          <w:rFonts w:hint="eastAsia"/>
        </w:rPr>
        <w:t>K-mea</w:t>
      </w:r>
      <w:r w:rsidR="00F44116" w:rsidRPr="00DD3BDF">
        <w:t>ns算法中</w:t>
      </w:r>
      <w:r w:rsidR="00F44116" w:rsidRPr="00DD3BDF">
        <w:rPr>
          <w:rFonts w:hint="eastAsia"/>
        </w:rPr>
        <w:t>K的确定有哪些方法？</w:t>
      </w:r>
    </w:p>
    <w:p w14:paraId="08036A09" w14:textId="69232B7F" w:rsidR="002206CD" w:rsidRPr="00DD3BDF" w:rsidRDefault="002206CD" w:rsidP="00AF60C7">
      <w:pPr>
        <w:pStyle w:val="1e"/>
      </w:pPr>
      <w:r>
        <w:rPr>
          <w:rFonts w:hint="eastAsia"/>
        </w:rPr>
        <w:t>3</w:t>
      </w:r>
      <w:r>
        <w:t xml:space="preserve">. </w:t>
      </w:r>
      <w:r w:rsidR="00AF60C7" w:rsidRPr="00AF60C7">
        <w:t>Mall_Customers</w:t>
      </w:r>
      <w:r w:rsidR="00AF60C7">
        <w:rPr>
          <w:rFonts w:hint="eastAsia"/>
        </w:rPr>
        <w:t>.</w:t>
      </w:r>
      <w:r w:rsidR="00AF60C7">
        <w:t>csv</w:t>
      </w:r>
      <w:r w:rsidR="00AF60C7">
        <w:rPr>
          <w:rFonts w:hint="eastAsia"/>
        </w:rPr>
        <w:t>为一家</w:t>
      </w:r>
      <w:r w:rsidRPr="002206CD">
        <w:rPr>
          <w:rFonts w:hint="eastAsia"/>
        </w:rPr>
        <w:t>超市购物中心客户的一些基本数据，</w:t>
      </w:r>
      <w:r w:rsidR="00AF60C7">
        <w:rPr>
          <w:rFonts w:hint="eastAsia"/>
        </w:rPr>
        <w:t>包含</w:t>
      </w:r>
      <w:r w:rsidR="00AF60C7">
        <w:t>CustomerID：客户ID</w:t>
      </w:r>
      <w:r w:rsidR="00AF60C7">
        <w:rPr>
          <w:rFonts w:hint="eastAsia"/>
        </w:rPr>
        <w:t xml:space="preserve">， </w:t>
      </w:r>
      <w:r w:rsidR="00AF60C7">
        <w:t>Gender：</w:t>
      </w:r>
      <w:r w:rsidR="00AF60C7">
        <w:rPr>
          <w:rFonts w:hint="eastAsia"/>
        </w:rPr>
        <w:t xml:space="preserve">性别， </w:t>
      </w:r>
      <w:r w:rsidR="00AF60C7">
        <w:t>Age：年龄</w:t>
      </w:r>
      <w:r w:rsidR="00AF60C7">
        <w:rPr>
          <w:rFonts w:hint="eastAsia"/>
        </w:rPr>
        <w:t xml:space="preserve">， </w:t>
      </w:r>
      <w:r w:rsidR="00AF60C7">
        <w:t>Annual Income (k$)：年收入</w:t>
      </w:r>
      <w:r w:rsidR="00AF60C7">
        <w:rPr>
          <w:rFonts w:hint="eastAsia"/>
        </w:rPr>
        <w:t xml:space="preserve">， </w:t>
      </w:r>
      <w:r w:rsidR="00AF60C7">
        <w:t>Spending Score (1-100)：消费指数</w:t>
      </w:r>
      <w:r w:rsidR="00AF60C7">
        <w:rPr>
          <w:rFonts w:hint="eastAsia"/>
        </w:rPr>
        <w:t>。请</w:t>
      </w:r>
      <w:r w:rsidR="00AF60C7" w:rsidRPr="00AF60C7">
        <w:rPr>
          <w:rFonts w:hint="eastAsia"/>
        </w:rPr>
        <w:t>根据年龄和消费指数</w:t>
      </w:r>
      <w:r w:rsidR="00AF60C7">
        <w:rPr>
          <w:rFonts w:hint="eastAsia"/>
        </w:rPr>
        <w:t>，选择合适的</w:t>
      </w:r>
      <w:r w:rsidR="00AF60C7">
        <w:t>K</w:t>
      </w:r>
      <w:r w:rsidR="00AF60C7">
        <w:rPr>
          <w:rFonts w:hint="eastAsia"/>
        </w:rPr>
        <w:t>，</w:t>
      </w:r>
      <w:r w:rsidRPr="002206CD">
        <w:rPr>
          <w:rFonts w:hint="eastAsia"/>
        </w:rPr>
        <w:t>把客户分成不同的群体，供营销团队参考并相应地制定营销策略。</w:t>
      </w:r>
    </w:p>
    <w:p w14:paraId="29927A25" w14:textId="77777777" w:rsidR="00E7270D" w:rsidRPr="00B74B08" w:rsidRDefault="00E7270D" w:rsidP="00E7270D">
      <w:pPr>
        <w:pStyle w:val="2"/>
      </w:pPr>
      <w:bookmarkStart w:id="44" w:name="_Toc49760154"/>
      <w:bookmarkEnd w:id="42"/>
      <w:bookmarkEnd w:id="43"/>
      <w:r w:rsidRPr="00B74B08">
        <w:rPr>
          <w:rFonts w:hint="eastAsia"/>
        </w:rPr>
        <w:t>实验小结</w:t>
      </w:r>
      <w:bookmarkEnd w:id="44"/>
    </w:p>
    <w:p w14:paraId="0FCFE0ED" w14:textId="77777777" w:rsidR="005B20B1" w:rsidRDefault="005B20B1">
      <w:pPr>
        <w:topLinePunct w:val="0"/>
        <w:adjustRightInd/>
        <w:snapToGrid/>
        <w:spacing w:before="0" w:after="0" w:line="240" w:lineRule="auto"/>
        <w:ind w:left="0"/>
        <w:rPr>
          <w:rFonts w:asciiTheme="minorEastAsia" w:eastAsiaTheme="minorEastAsia" w:hAnsiTheme="minorEastAsia" w:cs="Huawei Sans"/>
          <w:sz w:val="24"/>
          <w:szCs w:val="24"/>
        </w:rPr>
      </w:pPr>
      <w:r>
        <w:br w:type="page"/>
      </w:r>
    </w:p>
    <w:p w14:paraId="34F4AC54" w14:textId="77777777" w:rsidR="005B20B1" w:rsidRPr="00422D0B" w:rsidRDefault="005B20B1" w:rsidP="005B20B1">
      <w:pPr>
        <w:spacing w:line="360" w:lineRule="auto"/>
        <w:ind w:left="0"/>
        <w:rPr>
          <w:sz w:val="24"/>
        </w:rPr>
      </w:pPr>
      <w:r w:rsidRPr="00A074A0">
        <w:rPr>
          <w:noProof/>
          <w:sz w:val="24"/>
        </w:rPr>
        <w:drawing>
          <wp:inline distT="0" distB="0" distL="0" distR="0" wp14:anchorId="2C114DD1" wp14:editId="2EE31C99">
            <wp:extent cx="467360" cy="467360"/>
            <wp:effectExtent l="0" t="0" r="0" b="0"/>
            <wp:docPr id="17" name="图片 3" descr="庆典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庆典校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r w:rsidRPr="00422D0B">
        <w:rPr>
          <w:sz w:val="24"/>
        </w:rPr>
        <w:t xml:space="preserve"> </w:t>
      </w:r>
      <w:r w:rsidRPr="00A074A0">
        <w:rPr>
          <w:noProof/>
          <w:sz w:val="24"/>
        </w:rPr>
        <w:drawing>
          <wp:inline distT="0" distB="0" distL="0" distR="0" wp14:anchorId="59CCF2F8" wp14:editId="269208AF">
            <wp:extent cx="1521460" cy="286385"/>
            <wp:effectExtent l="0" t="0" r="0" b="0"/>
            <wp:docPr id="18" name="图片 4" descr="校名 标准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校名 标准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460" cy="286385"/>
                    </a:xfrm>
                    <a:prstGeom prst="rect">
                      <a:avLst/>
                    </a:prstGeom>
                    <a:noFill/>
                    <a:ln>
                      <a:noFill/>
                    </a:ln>
                  </pic:spPr>
                </pic:pic>
              </a:graphicData>
            </a:graphic>
          </wp:inline>
        </w:drawing>
      </w:r>
      <w:r w:rsidRPr="00422D0B">
        <w:rPr>
          <w:sz w:val="24"/>
        </w:rPr>
        <w:t xml:space="preserve">      </w:t>
      </w:r>
    </w:p>
    <w:p w14:paraId="2983F041"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45A4AA01"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72"/>
          <w:szCs w:val="72"/>
        </w:rPr>
      </w:pPr>
    </w:p>
    <w:p w14:paraId="591AD1A3"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hint="eastAsia"/>
          <w:b/>
          <w:bCs/>
          <w:kern w:val="2"/>
          <w:sz w:val="52"/>
          <w:szCs w:val="52"/>
        </w:rPr>
        <w:t>模式识别与统计学习</w:t>
      </w:r>
    </w:p>
    <w:p w14:paraId="74E93BEB"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黑体" w:hAnsi="Times New Roman" w:cs="Times New Roman"/>
          <w:b/>
          <w:bCs/>
          <w:kern w:val="2"/>
          <w:sz w:val="52"/>
          <w:szCs w:val="52"/>
        </w:rPr>
      </w:pPr>
      <w:r w:rsidRPr="005B20B1">
        <w:rPr>
          <w:rFonts w:ascii="Times New Roman" w:eastAsia="黑体" w:hAnsi="Times New Roman" w:cs="Times New Roman"/>
          <w:b/>
          <w:bCs/>
          <w:kern w:val="2"/>
          <w:sz w:val="52"/>
          <w:szCs w:val="52"/>
        </w:rPr>
        <w:t>实验报告</w:t>
      </w:r>
    </w:p>
    <w:p w14:paraId="32ACA12E" w14:textId="31A781FE" w:rsidR="005B20B1" w:rsidRPr="005B20B1" w:rsidRDefault="005B20B1" w:rsidP="005B20B1">
      <w:pPr>
        <w:widowControl w:val="0"/>
        <w:topLinePunct w:val="0"/>
        <w:adjustRightInd/>
        <w:snapToGrid/>
        <w:spacing w:before="0" w:after="0" w:line="360" w:lineRule="auto"/>
        <w:ind w:left="0"/>
        <w:jc w:val="center"/>
        <w:outlineLvl w:val="0"/>
        <w:rPr>
          <w:rFonts w:ascii="Times New Roman" w:eastAsia="宋体" w:hAnsi="宋体" w:cs="Times New Roman"/>
          <w:b/>
          <w:bCs/>
          <w:kern w:val="2"/>
          <w:sz w:val="36"/>
          <w:szCs w:val="36"/>
        </w:rPr>
      </w:pPr>
      <w:r w:rsidRPr="005B20B1">
        <w:rPr>
          <w:rFonts w:ascii="Times New Roman" w:eastAsia="宋体" w:hAnsi="宋体" w:cs="Times New Roman"/>
          <w:b/>
          <w:bCs/>
          <w:kern w:val="2"/>
          <w:sz w:val="36"/>
          <w:szCs w:val="36"/>
        </w:rPr>
        <w:t>（</w:t>
      </w:r>
      <w:r>
        <w:rPr>
          <w:rFonts w:ascii="Times New Roman" w:eastAsia="宋体" w:hAnsi="宋体" w:cs="Times New Roman" w:hint="eastAsia"/>
          <w:b/>
          <w:bCs/>
          <w:kern w:val="2"/>
          <w:sz w:val="36"/>
          <w:szCs w:val="36"/>
        </w:rPr>
        <w:t>三</w:t>
      </w:r>
      <w:r w:rsidRPr="005B20B1">
        <w:rPr>
          <w:rFonts w:ascii="Times New Roman" w:eastAsia="宋体" w:hAnsi="宋体" w:cs="Times New Roman"/>
          <w:b/>
          <w:bCs/>
          <w:kern w:val="2"/>
          <w:sz w:val="36"/>
          <w:szCs w:val="36"/>
        </w:rPr>
        <w:t>）</w:t>
      </w:r>
    </w:p>
    <w:p w14:paraId="23B03076"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p>
    <w:p w14:paraId="393FF509"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b/>
          <w:bCs/>
          <w:kern w:val="2"/>
          <w:sz w:val="36"/>
          <w:szCs w:val="36"/>
        </w:rPr>
      </w:pPr>
      <w:r w:rsidRPr="005B20B1">
        <w:rPr>
          <w:rFonts w:ascii="Times New Roman" w:eastAsia="宋体" w:hAnsi="Times New Roman" w:cs="Times New Roman"/>
          <w:b/>
          <w:bCs/>
          <w:kern w:val="2"/>
          <w:sz w:val="36"/>
          <w:szCs w:val="36"/>
        </w:rPr>
        <w:t>2021- 20</w:t>
      </w:r>
      <w:r w:rsidRPr="005B20B1">
        <w:rPr>
          <w:rFonts w:ascii="Times New Roman" w:eastAsia="宋体" w:hAnsi="Times New Roman" w:cs="Times New Roman" w:hint="eastAsia"/>
          <w:b/>
          <w:bCs/>
          <w:kern w:val="2"/>
          <w:sz w:val="36"/>
          <w:szCs w:val="36"/>
        </w:rPr>
        <w:t>2</w:t>
      </w:r>
      <w:r w:rsidRPr="005B20B1">
        <w:rPr>
          <w:rFonts w:ascii="Times New Roman" w:eastAsia="宋体" w:hAnsi="Times New Roman" w:cs="Times New Roman"/>
          <w:b/>
          <w:bCs/>
          <w:kern w:val="2"/>
          <w:sz w:val="36"/>
          <w:szCs w:val="36"/>
        </w:rPr>
        <w:t xml:space="preserve">2 </w:t>
      </w:r>
      <w:r w:rsidRPr="005B20B1">
        <w:rPr>
          <w:rFonts w:ascii="Times New Roman" w:eastAsia="宋体" w:hAnsi="Times New Roman" w:cs="Times New Roman"/>
          <w:b/>
          <w:bCs/>
          <w:kern w:val="2"/>
          <w:sz w:val="36"/>
          <w:szCs w:val="36"/>
        </w:rPr>
        <w:t>学年第</w:t>
      </w:r>
      <w:r w:rsidRPr="005B20B1">
        <w:rPr>
          <w:rFonts w:ascii="Times New Roman" w:eastAsia="宋体" w:hAnsi="Times New Roman" w:cs="Times New Roman"/>
          <w:b/>
          <w:bCs/>
          <w:kern w:val="2"/>
          <w:sz w:val="36"/>
          <w:szCs w:val="36"/>
        </w:rPr>
        <w:t xml:space="preserve"> 2 </w:t>
      </w:r>
      <w:r w:rsidRPr="005B20B1">
        <w:rPr>
          <w:rFonts w:ascii="Times New Roman" w:eastAsia="宋体" w:hAnsi="Times New Roman" w:cs="Times New Roman"/>
          <w:b/>
          <w:bCs/>
          <w:kern w:val="2"/>
          <w:sz w:val="36"/>
          <w:szCs w:val="36"/>
        </w:rPr>
        <w:t>学期</w:t>
      </w:r>
    </w:p>
    <w:p w14:paraId="65A82FC3"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003D2F59"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p w14:paraId="464E2533" w14:textId="77777777" w:rsidR="005B20B1" w:rsidRPr="005B20B1" w:rsidRDefault="005B20B1" w:rsidP="005B20B1">
      <w:pPr>
        <w:widowControl w:val="0"/>
        <w:topLinePunct w:val="0"/>
        <w:adjustRightInd/>
        <w:snapToGrid/>
        <w:spacing w:before="0" w:after="0" w:line="360" w:lineRule="auto"/>
        <w:ind w:left="0" w:firstLineChars="1150" w:firstLine="2760"/>
        <w:jc w:val="both"/>
        <w:rPr>
          <w:rFonts w:ascii="Times New Roman" w:eastAsia="宋体" w:hAnsi="Times New Roman" w:cs="Times New Roman"/>
          <w:kern w:val="2"/>
          <w:sz w:val="24"/>
        </w:rPr>
      </w:pPr>
    </w:p>
    <w:tbl>
      <w:tblPr>
        <w:tblW w:w="0" w:type="auto"/>
        <w:jc w:val="center"/>
        <w:tblLayout w:type="fixed"/>
        <w:tblCellMar>
          <w:left w:w="0" w:type="dxa"/>
          <w:right w:w="567" w:type="dxa"/>
        </w:tblCellMar>
        <w:tblLook w:val="0000" w:firstRow="0" w:lastRow="0" w:firstColumn="0" w:lastColumn="0" w:noHBand="0" w:noVBand="0"/>
      </w:tblPr>
      <w:tblGrid>
        <w:gridCol w:w="1843"/>
        <w:gridCol w:w="5285"/>
      </w:tblGrid>
      <w:tr w:rsidR="005B20B1" w:rsidRPr="005B20B1" w14:paraId="225D8186" w14:textId="77777777" w:rsidTr="005D1A12">
        <w:trPr>
          <w:trHeight w:val="760"/>
          <w:jc w:val="center"/>
        </w:trPr>
        <w:tc>
          <w:tcPr>
            <w:tcW w:w="1843" w:type="dxa"/>
            <w:vAlign w:val="bottom"/>
          </w:tcPr>
          <w:p w14:paraId="3EF5F463"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hint="eastAsia"/>
                <w:kern w:val="2"/>
                <w:sz w:val="28"/>
                <w:szCs w:val="28"/>
              </w:rPr>
              <w:t>题目：</w:t>
            </w:r>
          </w:p>
        </w:tc>
        <w:tc>
          <w:tcPr>
            <w:tcW w:w="5285" w:type="dxa"/>
            <w:tcBorders>
              <w:top w:val="nil"/>
              <w:left w:val="nil"/>
              <w:bottom w:val="single" w:sz="4" w:space="0" w:color="auto"/>
              <w:right w:val="nil"/>
            </w:tcBorders>
            <w:vAlign w:val="bottom"/>
          </w:tcPr>
          <w:p w14:paraId="7CAD608A" w14:textId="73F1CD4D"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APP</w:t>
            </w:r>
            <w:r w:rsidRPr="005B20B1">
              <w:rPr>
                <w:rFonts w:ascii="Times New Roman" w:eastAsia="宋体" w:hAnsi="Times New Roman" w:cs="Times New Roman"/>
                <w:kern w:val="2"/>
                <w:sz w:val="28"/>
                <w:szCs w:val="28"/>
              </w:rPr>
              <w:t>评分预测</w:t>
            </w:r>
          </w:p>
        </w:tc>
      </w:tr>
      <w:tr w:rsidR="005B20B1" w:rsidRPr="005B20B1" w14:paraId="3E1CA0C2" w14:textId="77777777" w:rsidTr="005D1A12">
        <w:trPr>
          <w:trHeight w:val="760"/>
          <w:jc w:val="center"/>
        </w:trPr>
        <w:tc>
          <w:tcPr>
            <w:tcW w:w="1843" w:type="dxa"/>
            <w:vAlign w:val="bottom"/>
          </w:tcPr>
          <w:p w14:paraId="783EC107"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专业：</w:t>
            </w:r>
          </w:p>
        </w:tc>
        <w:tc>
          <w:tcPr>
            <w:tcW w:w="5285" w:type="dxa"/>
            <w:tcBorders>
              <w:top w:val="nil"/>
              <w:left w:val="nil"/>
              <w:bottom w:val="single" w:sz="4" w:space="0" w:color="auto"/>
              <w:right w:val="nil"/>
            </w:tcBorders>
            <w:vAlign w:val="bottom"/>
          </w:tcPr>
          <w:p w14:paraId="1A801119"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550614B6" w14:textId="77777777" w:rsidTr="005D1A12">
        <w:trPr>
          <w:trHeight w:val="760"/>
          <w:jc w:val="center"/>
        </w:trPr>
        <w:tc>
          <w:tcPr>
            <w:tcW w:w="1843" w:type="dxa"/>
            <w:vAlign w:val="bottom"/>
          </w:tcPr>
          <w:p w14:paraId="6B50008D"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班级：</w:t>
            </w:r>
          </w:p>
        </w:tc>
        <w:tc>
          <w:tcPr>
            <w:tcW w:w="5285" w:type="dxa"/>
            <w:tcBorders>
              <w:top w:val="single" w:sz="4" w:space="0" w:color="auto"/>
              <w:left w:val="nil"/>
              <w:bottom w:val="single" w:sz="4" w:space="0" w:color="auto"/>
              <w:right w:val="nil"/>
            </w:tcBorders>
            <w:vAlign w:val="bottom"/>
          </w:tcPr>
          <w:p w14:paraId="77320566"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7A6C89C6" w14:textId="77777777" w:rsidTr="005D1A12">
        <w:trPr>
          <w:trHeight w:val="774"/>
          <w:jc w:val="center"/>
        </w:trPr>
        <w:tc>
          <w:tcPr>
            <w:tcW w:w="1843" w:type="dxa"/>
            <w:vAlign w:val="bottom"/>
          </w:tcPr>
          <w:p w14:paraId="6555714B"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学号：</w:t>
            </w:r>
          </w:p>
        </w:tc>
        <w:tc>
          <w:tcPr>
            <w:tcW w:w="5285" w:type="dxa"/>
            <w:tcBorders>
              <w:top w:val="nil"/>
              <w:left w:val="nil"/>
              <w:bottom w:val="single" w:sz="4" w:space="0" w:color="auto"/>
              <w:right w:val="nil"/>
            </w:tcBorders>
            <w:vAlign w:val="bottom"/>
          </w:tcPr>
          <w:p w14:paraId="19E828A9"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r w:rsidR="005B20B1" w:rsidRPr="005B20B1" w14:paraId="5F77AFE8" w14:textId="77777777" w:rsidTr="005D1A12">
        <w:trPr>
          <w:trHeight w:val="774"/>
          <w:jc w:val="center"/>
        </w:trPr>
        <w:tc>
          <w:tcPr>
            <w:tcW w:w="1843" w:type="dxa"/>
            <w:vAlign w:val="bottom"/>
          </w:tcPr>
          <w:p w14:paraId="30EE5B7B" w14:textId="77777777" w:rsidR="005B20B1" w:rsidRPr="005B20B1" w:rsidRDefault="005B20B1" w:rsidP="005D1A12">
            <w:pPr>
              <w:widowControl w:val="0"/>
              <w:topLinePunct w:val="0"/>
              <w:adjustRightInd/>
              <w:snapToGrid/>
              <w:spacing w:before="0" w:after="0" w:line="360" w:lineRule="auto"/>
              <w:ind w:left="0" w:firstLineChars="100" w:firstLine="280"/>
              <w:jc w:val="both"/>
              <w:rPr>
                <w:rFonts w:ascii="Times New Roman" w:eastAsia="宋体" w:hAnsi="Times New Roman" w:cs="Times New Roman"/>
                <w:kern w:val="2"/>
                <w:sz w:val="28"/>
                <w:szCs w:val="28"/>
              </w:rPr>
            </w:pPr>
            <w:r w:rsidRPr="005B20B1">
              <w:rPr>
                <w:rFonts w:ascii="Times New Roman" w:eastAsia="宋体" w:hAnsi="Times New Roman" w:cs="Times New Roman"/>
                <w:kern w:val="2"/>
                <w:sz w:val="28"/>
                <w:szCs w:val="28"/>
              </w:rPr>
              <w:t>姓名：</w:t>
            </w:r>
          </w:p>
        </w:tc>
        <w:tc>
          <w:tcPr>
            <w:tcW w:w="5285" w:type="dxa"/>
            <w:tcBorders>
              <w:top w:val="nil"/>
              <w:left w:val="nil"/>
              <w:bottom w:val="single" w:sz="4" w:space="0" w:color="auto"/>
              <w:right w:val="nil"/>
            </w:tcBorders>
            <w:vAlign w:val="bottom"/>
          </w:tcPr>
          <w:p w14:paraId="43383C8C" w14:textId="77777777" w:rsidR="005B20B1" w:rsidRPr="005B20B1" w:rsidRDefault="005B20B1" w:rsidP="005D1A12">
            <w:pPr>
              <w:widowControl w:val="0"/>
              <w:topLinePunct w:val="0"/>
              <w:adjustRightInd/>
              <w:snapToGrid/>
              <w:spacing w:before="0" w:after="0" w:line="360" w:lineRule="auto"/>
              <w:ind w:left="0" w:firstLineChars="100" w:firstLine="280"/>
              <w:jc w:val="center"/>
              <w:rPr>
                <w:rFonts w:ascii="Times New Roman" w:eastAsia="宋体" w:hAnsi="Times New Roman" w:cs="Times New Roman"/>
                <w:kern w:val="2"/>
                <w:sz w:val="28"/>
                <w:szCs w:val="28"/>
              </w:rPr>
            </w:pPr>
          </w:p>
        </w:tc>
      </w:tr>
    </w:tbl>
    <w:p w14:paraId="0DA44A73" w14:textId="77777777" w:rsidR="005B20B1" w:rsidRPr="005B20B1" w:rsidRDefault="005B20B1"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72C8D838" w14:textId="77777777" w:rsidR="005B20B1" w:rsidRPr="005B20B1" w:rsidRDefault="005B20B1" w:rsidP="005B20B1">
      <w:pPr>
        <w:widowControl w:val="0"/>
        <w:topLinePunct w:val="0"/>
        <w:adjustRightInd/>
        <w:snapToGrid/>
        <w:spacing w:before="0" w:after="0" w:line="360" w:lineRule="auto"/>
        <w:ind w:left="0"/>
        <w:jc w:val="both"/>
        <w:rPr>
          <w:rFonts w:ascii="Times New Roman" w:eastAsia="宋体" w:hAnsi="Times New Roman" w:cs="Times New Roman"/>
          <w:kern w:val="2"/>
          <w:sz w:val="24"/>
        </w:rPr>
      </w:pPr>
    </w:p>
    <w:p w14:paraId="1E1BD043" w14:textId="77777777" w:rsidR="005B20B1" w:rsidRPr="005B20B1" w:rsidRDefault="005B20B1" w:rsidP="005B20B1">
      <w:pPr>
        <w:widowControl w:val="0"/>
        <w:topLinePunct w:val="0"/>
        <w:adjustRightInd/>
        <w:snapToGrid/>
        <w:spacing w:before="0" w:after="0" w:line="360" w:lineRule="auto"/>
        <w:ind w:left="0"/>
        <w:jc w:val="center"/>
        <w:rPr>
          <w:rFonts w:ascii="Times New Roman" w:eastAsia="宋体" w:hAnsi="Times New Roman" w:cs="Times New Roman"/>
          <w:kern w:val="2"/>
          <w:sz w:val="28"/>
          <w:szCs w:val="28"/>
        </w:rPr>
        <w:sectPr w:rsidR="005B20B1" w:rsidRPr="005B20B1" w:rsidSect="005D1A12">
          <w:pgSz w:w="11907" w:h="16839" w:code="9"/>
          <w:pgMar w:top="1134" w:right="1418" w:bottom="1134" w:left="1418" w:header="851" w:footer="992" w:gutter="0"/>
          <w:pgNumType w:start="1"/>
          <w:cols w:space="720"/>
          <w:titlePg/>
          <w:docGrid w:type="lines" w:linePitch="300"/>
        </w:sectPr>
      </w:pPr>
      <w:r w:rsidRPr="005B20B1">
        <w:rPr>
          <w:rFonts w:ascii="Times New Roman" w:eastAsia="宋体" w:hAnsi="Times New Roman" w:cs="Times New Roman"/>
          <w:kern w:val="2"/>
          <w:sz w:val="28"/>
          <w:szCs w:val="28"/>
        </w:rPr>
        <w:t xml:space="preserve">20    </w:t>
      </w:r>
      <w:r w:rsidRPr="005B20B1">
        <w:rPr>
          <w:rFonts w:ascii="Times New Roman" w:eastAsia="宋体" w:hAnsi="Times New Roman" w:cs="Times New Roman"/>
          <w:kern w:val="2"/>
          <w:sz w:val="28"/>
          <w:szCs w:val="28"/>
        </w:rPr>
        <w:t>年</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月</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hint="eastAsia"/>
          <w:kern w:val="2"/>
          <w:sz w:val="28"/>
          <w:szCs w:val="28"/>
        </w:rPr>
        <w:t xml:space="preserve">  </w:t>
      </w:r>
      <w:r w:rsidRPr="005B20B1">
        <w:rPr>
          <w:rFonts w:ascii="Times New Roman" w:eastAsia="宋体" w:hAnsi="Times New Roman" w:cs="Times New Roman"/>
          <w:kern w:val="2"/>
          <w:sz w:val="28"/>
          <w:szCs w:val="28"/>
        </w:rPr>
        <w:t xml:space="preserve">  </w:t>
      </w:r>
      <w:r w:rsidRPr="005B20B1">
        <w:rPr>
          <w:rFonts w:ascii="Times New Roman" w:eastAsia="宋体" w:hAnsi="Times New Roman" w:cs="Times New Roman"/>
          <w:kern w:val="2"/>
          <w:sz w:val="28"/>
          <w:szCs w:val="28"/>
        </w:rPr>
        <w:t>日</w:t>
      </w:r>
    </w:p>
    <w:p w14:paraId="7C525DDE" w14:textId="77777777" w:rsidR="00E7270D" w:rsidRPr="00E76334" w:rsidRDefault="00E7270D" w:rsidP="005B20B1">
      <w:pPr>
        <w:pStyle w:val="1"/>
      </w:pPr>
      <w:bookmarkStart w:id="45" w:name="_Toc48380777"/>
      <w:bookmarkStart w:id="46" w:name="_Toc49758490"/>
      <w:r>
        <w:rPr>
          <w:rFonts w:hint="eastAsia"/>
        </w:rPr>
        <w:t>APP</w:t>
      </w:r>
      <w:r>
        <w:rPr>
          <w:rFonts w:hint="eastAsia"/>
        </w:rPr>
        <w:t>评分预测</w:t>
      </w:r>
      <w:bookmarkEnd w:id="45"/>
      <w:bookmarkEnd w:id="46"/>
    </w:p>
    <w:p w14:paraId="7EE8084D" w14:textId="77777777" w:rsidR="00E7270D" w:rsidRPr="00E76334" w:rsidRDefault="00E7270D" w:rsidP="00E7270D">
      <w:pPr>
        <w:pStyle w:val="2"/>
      </w:pPr>
      <w:bookmarkStart w:id="47" w:name="_Toc48380778"/>
      <w:bookmarkStart w:id="48" w:name="_Toc49758491"/>
      <w:r w:rsidRPr="00E76334">
        <w:rPr>
          <w:rFonts w:hint="eastAsia"/>
        </w:rPr>
        <w:t>实验介绍</w:t>
      </w:r>
      <w:bookmarkEnd w:id="47"/>
      <w:bookmarkEnd w:id="48"/>
    </w:p>
    <w:p w14:paraId="26937F84" w14:textId="77777777" w:rsidR="00E7270D" w:rsidRPr="00E76334" w:rsidRDefault="00E7270D" w:rsidP="00E7270D">
      <w:pPr>
        <w:pStyle w:val="3"/>
        <w:rPr>
          <w:rFonts w:hAnsi="Times New Roman"/>
          <w:bCs/>
          <w:i/>
          <w:iCs/>
          <w:color w:val="0000FF"/>
          <w:kern w:val="2"/>
          <w:sz w:val="21"/>
        </w:rPr>
      </w:pPr>
      <w:bookmarkStart w:id="49" w:name="_Toc48380779"/>
      <w:bookmarkStart w:id="50" w:name="_Toc49758492"/>
      <w:r>
        <w:rPr>
          <w:rFonts w:hint="eastAsia"/>
        </w:rPr>
        <w:t>简介</w:t>
      </w:r>
      <w:bookmarkEnd w:id="49"/>
      <w:bookmarkEnd w:id="50"/>
    </w:p>
    <w:p w14:paraId="038FA314" w14:textId="07CDDD0D" w:rsidR="00E7270D" w:rsidRPr="00DD3BDF" w:rsidRDefault="00E7270D" w:rsidP="000C2D59">
      <w:pPr>
        <w:pStyle w:val="1e"/>
      </w:pPr>
      <w:r w:rsidRPr="00DD3BDF">
        <w:rPr>
          <w:rFonts w:hint="eastAsia"/>
        </w:rPr>
        <w:t>本次实验利用数据预处理与特征工程中处理好的数据集来训练一个回归和分类模型，对评分的预测。</w:t>
      </w:r>
    </w:p>
    <w:p w14:paraId="386FEB9E" w14:textId="7FA5FC3B" w:rsidR="00E7270D" w:rsidRPr="00DD3BDF" w:rsidRDefault="00E7270D" w:rsidP="000C2D59">
      <w:pPr>
        <w:pStyle w:val="1e"/>
      </w:pPr>
      <w:r w:rsidRPr="00DD3BDF">
        <w:rPr>
          <w:rFonts w:hint="eastAsia"/>
        </w:rPr>
        <w:t>首先线性回归、SVM、KNN回归算法，训练三个回归模型。接下来将评分数据离散化，用决策树模型训练分类模型。这样可以更好学习算法的使用和模型的评估。</w:t>
      </w:r>
    </w:p>
    <w:p w14:paraId="38AECC77" w14:textId="77777777" w:rsidR="00E7270D" w:rsidRPr="00E76334" w:rsidRDefault="00E7270D" w:rsidP="00E7270D">
      <w:pPr>
        <w:pStyle w:val="3"/>
      </w:pPr>
      <w:bookmarkStart w:id="51" w:name="_Toc48380780"/>
      <w:bookmarkStart w:id="52" w:name="_Toc49758493"/>
      <w:r w:rsidRPr="00E76334">
        <w:rPr>
          <w:rFonts w:hint="eastAsia"/>
        </w:rPr>
        <w:t>实验目的</w:t>
      </w:r>
      <w:bookmarkEnd w:id="51"/>
      <w:bookmarkEnd w:id="52"/>
    </w:p>
    <w:p w14:paraId="24E6B052" w14:textId="77777777" w:rsidR="00E7270D" w:rsidRPr="00DD3BDF" w:rsidRDefault="00E7270D" w:rsidP="000C2D59">
      <w:pPr>
        <w:pStyle w:val="1e"/>
      </w:pPr>
      <w:r w:rsidRPr="00DD3BDF">
        <w:rPr>
          <w:rFonts w:hint="eastAsia"/>
        </w:rPr>
        <w:t>掌握线性回归算法的应用实践</w:t>
      </w:r>
    </w:p>
    <w:p w14:paraId="41071161" w14:textId="77777777" w:rsidR="00E7270D" w:rsidRPr="00DD3BDF" w:rsidRDefault="00E7270D" w:rsidP="000C2D59">
      <w:pPr>
        <w:pStyle w:val="1e"/>
      </w:pPr>
      <w:r w:rsidRPr="00DD3BDF">
        <w:rPr>
          <w:rFonts w:hint="eastAsia"/>
        </w:rPr>
        <w:t>掌握SVM算法的应用实践</w:t>
      </w:r>
    </w:p>
    <w:p w14:paraId="47329D0A" w14:textId="77777777" w:rsidR="00E7270D" w:rsidRPr="00DD3BDF" w:rsidRDefault="00E7270D" w:rsidP="000C2D59">
      <w:pPr>
        <w:pStyle w:val="1e"/>
      </w:pPr>
      <w:r w:rsidRPr="00DD3BDF">
        <w:rPr>
          <w:rFonts w:hint="eastAsia"/>
        </w:rPr>
        <w:t>掌握决策树算法的应用实践</w:t>
      </w:r>
    </w:p>
    <w:p w14:paraId="7BBF6A90" w14:textId="77777777" w:rsidR="00E7270D" w:rsidRPr="00DD3BDF" w:rsidRDefault="00E7270D" w:rsidP="000C2D59">
      <w:pPr>
        <w:pStyle w:val="1e"/>
      </w:pPr>
      <w:r w:rsidRPr="00DD3BDF">
        <w:rPr>
          <w:rFonts w:hint="eastAsia"/>
        </w:rPr>
        <w:t>掌握KNN算法的应用实践</w:t>
      </w:r>
    </w:p>
    <w:p w14:paraId="7967FFA9" w14:textId="77777777" w:rsidR="00E7270D" w:rsidRDefault="00E7270D" w:rsidP="00E7270D">
      <w:pPr>
        <w:pStyle w:val="2"/>
      </w:pPr>
      <w:bookmarkStart w:id="53" w:name="_Toc48380781"/>
      <w:bookmarkStart w:id="54" w:name="_Toc49758494"/>
      <w:r>
        <w:t>实验环境要求</w:t>
      </w:r>
      <w:bookmarkEnd w:id="53"/>
      <w:bookmarkEnd w:id="54"/>
    </w:p>
    <w:p w14:paraId="25C7DF39" w14:textId="77777777" w:rsidR="00E7270D" w:rsidRPr="00DD3BDF" w:rsidRDefault="00E7270D" w:rsidP="000C2D59">
      <w:pPr>
        <w:pStyle w:val="1e"/>
      </w:pPr>
      <w:r w:rsidRPr="00DD3BDF">
        <w:rPr>
          <w:rFonts w:hint="eastAsia"/>
        </w:rPr>
        <w:t>本地PC，Python</w:t>
      </w:r>
      <w:r w:rsidRPr="00DD3BDF">
        <w:t>3</w:t>
      </w:r>
    </w:p>
    <w:p w14:paraId="7FCB45AD" w14:textId="77777777" w:rsidR="00E7270D" w:rsidRDefault="00E7270D" w:rsidP="00E7270D">
      <w:pPr>
        <w:pStyle w:val="2"/>
      </w:pPr>
      <w:bookmarkStart w:id="55" w:name="_Toc48380782"/>
      <w:bookmarkStart w:id="56" w:name="_Toc49758495"/>
      <w:r>
        <w:t>实验总体设计</w:t>
      </w:r>
      <w:bookmarkEnd w:id="55"/>
      <w:bookmarkEnd w:id="56"/>
    </w:p>
    <w:p w14:paraId="343CF1FD" w14:textId="77777777" w:rsidR="00E7270D" w:rsidRPr="00DD3BDF" w:rsidRDefault="00E7270D" w:rsidP="000C2D59">
      <w:pPr>
        <w:pStyle w:val="1e"/>
      </w:pPr>
      <w:r w:rsidRPr="00DD3BDF">
        <w:rPr>
          <w:rFonts w:hint="eastAsia"/>
          <w:noProof/>
        </w:rPr>
        <w:drawing>
          <wp:inline distT="0" distB="0" distL="0" distR="0" wp14:anchorId="509DAAF5" wp14:editId="4BB4686C">
            <wp:extent cx="5486400" cy="1193800"/>
            <wp:effectExtent l="0" t="0" r="19050" b="0"/>
            <wp:docPr id="129" name="图示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211C3F5E" w14:textId="77777777" w:rsidR="00E7270D" w:rsidRPr="00E76334" w:rsidRDefault="00E7270D" w:rsidP="00E7270D">
      <w:pPr>
        <w:pStyle w:val="2"/>
      </w:pPr>
      <w:bookmarkStart w:id="57" w:name="_Toc48380783"/>
      <w:bookmarkStart w:id="58" w:name="_Toc49758496"/>
      <w:r w:rsidRPr="00E76334">
        <w:rPr>
          <w:rFonts w:hint="eastAsia"/>
        </w:rPr>
        <w:t>实验步骤</w:t>
      </w:r>
      <w:bookmarkEnd w:id="57"/>
      <w:bookmarkEnd w:id="58"/>
    </w:p>
    <w:p w14:paraId="53B7C56D" w14:textId="77777777" w:rsidR="00E7270D" w:rsidRPr="00E76334" w:rsidRDefault="00E7270D" w:rsidP="00E7270D">
      <w:pPr>
        <w:pStyle w:val="3"/>
      </w:pPr>
      <w:bookmarkStart w:id="59" w:name="_Toc48380784"/>
      <w:bookmarkStart w:id="60" w:name="_Toc49758497"/>
      <w:r w:rsidRPr="00E76334">
        <w:rPr>
          <w:rFonts w:hint="eastAsia"/>
        </w:rPr>
        <w:t>数据</w:t>
      </w:r>
      <w:r>
        <w:rPr>
          <w:rFonts w:hint="eastAsia"/>
        </w:rPr>
        <w:t>读取</w:t>
      </w:r>
      <w:bookmarkEnd w:id="59"/>
      <w:bookmarkEnd w:id="60"/>
    </w:p>
    <w:p w14:paraId="4C1DBCFD" w14:textId="77777777" w:rsidR="00E7270D" w:rsidRPr="00DD3BDF" w:rsidRDefault="00E7270D" w:rsidP="000C2D59">
      <w:pPr>
        <w:pStyle w:val="1e"/>
      </w:pPr>
      <w:r w:rsidRPr="00DD3BDF">
        <w:rPr>
          <w:rFonts w:hint="eastAsia"/>
        </w:rPr>
        <w:t>代码：</w:t>
      </w:r>
    </w:p>
    <w:p w14:paraId="2BE8204F" w14:textId="77777777" w:rsidR="00E7270D" w:rsidRPr="006241C5" w:rsidRDefault="00E7270D" w:rsidP="000C2D59">
      <w:pPr>
        <w:pStyle w:val="2f2"/>
      </w:pPr>
      <w:r w:rsidRPr="006241C5">
        <w:rPr>
          <w:rFonts w:hint="eastAsia"/>
        </w:rPr>
        <w:t>#</w:t>
      </w:r>
      <w:r w:rsidRPr="006241C5">
        <w:rPr>
          <w:rFonts w:hint="eastAsia"/>
        </w:rPr>
        <w:t>导入相关库</w:t>
      </w:r>
    </w:p>
    <w:p w14:paraId="032C4DD8" w14:textId="77777777" w:rsidR="00E7270D" w:rsidRPr="006241C5" w:rsidRDefault="00E7270D" w:rsidP="000C2D59">
      <w:pPr>
        <w:pStyle w:val="2f2"/>
      </w:pPr>
      <w:r w:rsidRPr="006241C5">
        <w:rPr>
          <w:rFonts w:hint="eastAsia"/>
        </w:rPr>
        <w:t>import pandas as pd</w:t>
      </w:r>
    </w:p>
    <w:p w14:paraId="55B31476" w14:textId="77777777" w:rsidR="00E7270D" w:rsidRPr="006241C5" w:rsidRDefault="00E7270D" w:rsidP="000C2D59">
      <w:pPr>
        <w:pStyle w:val="2f2"/>
      </w:pPr>
      <w:r w:rsidRPr="006241C5">
        <w:rPr>
          <w:rFonts w:hint="eastAsia"/>
        </w:rPr>
        <w:t>import matplotlib.pyplot as plt</w:t>
      </w:r>
    </w:p>
    <w:p w14:paraId="5224C72A" w14:textId="77777777" w:rsidR="00E7270D" w:rsidRPr="006241C5" w:rsidRDefault="00E7270D" w:rsidP="000C2D59">
      <w:pPr>
        <w:pStyle w:val="2f2"/>
      </w:pPr>
      <w:r w:rsidRPr="006241C5">
        <w:rPr>
          <w:rFonts w:hint="eastAsia"/>
        </w:rPr>
        <w:t>import seaborn as sns</w:t>
      </w:r>
    </w:p>
    <w:p w14:paraId="67F96DFF" w14:textId="77777777" w:rsidR="00E7270D" w:rsidRPr="006241C5" w:rsidRDefault="00E7270D" w:rsidP="000C2D59">
      <w:pPr>
        <w:pStyle w:val="2f2"/>
      </w:pPr>
      <w:r w:rsidRPr="006241C5">
        <w:rPr>
          <w:rFonts w:hint="eastAsia"/>
        </w:rPr>
        <w:t>import numpy as np</w:t>
      </w:r>
    </w:p>
    <w:p w14:paraId="66FDC45F" w14:textId="77777777" w:rsidR="00E7270D" w:rsidRPr="006241C5" w:rsidRDefault="00E7270D" w:rsidP="000C2D59">
      <w:pPr>
        <w:pStyle w:val="2f2"/>
      </w:pPr>
      <w:r w:rsidRPr="006241C5">
        <w:rPr>
          <w:rFonts w:hint="eastAsia"/>
        </w:rPr>
        <w:t>#</w:t>
      </w:r>
      <w:r w:rsidRPr="006241C5">
        <w:rPr>
          <w:rFonts w:hint="eastAsia"/>
        </w:rPr>
        <w:t>读取数据集</w:t>
      </w:r>
    </w:p>
    <w:p w14:paraId="30637091" w14:textId="77777777" w:rsidR="00E7270D" w:rsidRPr="006241C5" w:rsidRDefault="00E7270D" w:rsidP="000C2D59">
      <w:pPr>
        <w:pStyle w:val="2f2"/>
      </w:pPr>
      <w:r w:rsidRPr="006241C5">
        <w:rPr>
          <w:rFonts w:hint="eastAsia"/>
        </w:rPr>
        <w:t>data_after_pca = pd.read_csv('after_pca.csv',index_col=0)</w:t>
      </w:r>
    </w:p>
    <w:p w14:paraId="71E22E69" w14:textId="77777777" w:rsidR="00E7270D" w:rsidRPr="006241C5" w:rsidRDefault="00E7270D" w:rsidP="000C2D59">
      <w:pPr>
        <w:pStyle w:val="2f2"/>
      </w:pPr>
      <w:r w:rsidRPr="006241C5">
        <w:rPr>
          <w:rFonts w:hint="eastAsia"/>
        </w:rPr>
        <w:t>data = pd.read_csv('AppDataV2.csv',index_col=0)</w:t>
      </w:r>
    </w:p>
    <w:p w14:paraId="0D1B53C8" w14:textId="77777777" w:rsidR="00E7270D" w:rsidRPr="006241C5" w:rsidRDefault="00E7270D" w:rsidP="000C2D59">
      <w:pPr>
        <w:pStyle w:val="2f2"/>
      </w:pPr>
      <w:r w:rsidRPr="006241C5">
        <w:rPr>
          <w:rFonts w:hint="eastAsia"/>
        </w:rPr>
        <w:t>data_after_var = pd.read_csv("data_after_var",index_col=0)</w:t>
      </w:r>
    </w:p>
    <w:p w14:paraId="6C69C6D7" w14:textId="77777777" w:rsidR="00E7270D" w:rsidRPr="006241C5" w:rsidRDefault="00E7270D" w:rsidP="000C2D59">
      <w:pPr>
        <w:pStyle w:val="2f2"/>
      </w:pPr>
      <w:r w:rsidRPr="006241C5">
        <w:rPr>
          <w:rFonts w:hint="eastAsia"/>
        </w:rPr>
        <w:t>data_after_filter = pd.read_csv("df_after_filter.csv",index_col=0)</w:t>
      </w:r>
    </w:p>
    <w:p w14:paraId="30FE263C" w14:textId="77777777" w:rsidR="00E7270D" w:rsidRPr="006241C5" w:rsidRDefault="00E7270D" w:rsidP="000C2D59">
      <w:pPr>
        <w:pStyle w:val="2f2"/>
      </w:pPr>
      <w:r w:rsidRPr="006241C5">
        <w:rPr>
          <w:rFonts w:hint="eastAsia"/>
        </w:rPr>
        <w:t>#</w:t>
      </w:r>
      <w:r w:rsidRPr="006241C5">
        <w:rPr>
          <w:rFonts w:hint="eastAsia"/>
        </w:rPr>
        <w:t>首先确定样本的数据的标签</w:t>
      </w:r>
    </w:p>
    <w:p w14:paraId="210D96A7" w14:textId="77777777" w:rsidR="00E7270D" w:rsidRPr="006241C5" w:rsidRDefault="00E7270D" w:rsidP="000C2D59">
      <w:pPr>
        <w:pStyle w:val="2f2"/>
      </w:pPr>
      <w:r w:rsidRPr="006241C5">
        <w:rPr>
          <w:rFonts w:hint="eastAsia"/>
        </w:rPr>
        <w:t>X = data.drop(["Rating"],axis='columns')</w:t>
      </w:r>
    </w:p>
    <w:p w14:paraId="215949C1" w14:textId="77777777" w:rsidR="00E7270D" w:rsidRPr="006241C5" w:rsidRDefault="00E7270D" w:rsidP="000C2D59">
      <w:pPr>
        <w:pStyle w:val="2f2"/>
      </w:pPr>
      <w:r w:rsidRPr="006241C5">
        <w:rPr>
          <w:rFonts w:hint="eastAsia"/>
        </w:rPr>
        <w:t>Y = data["Rating"]</w:t>
      </w:r>
    </w:p>
    <w:p w14:paraId="796F36B8" w14:textId="77777777" w:rsidR="00E7270D" w:rsidRPr="006241C5" w:rsidRDefault="00E7270D" w:rsidP="000C2D59">
      <w:pPr>
        <w:pStyle w:val="2f2"/>
      </w:pPr>
      <w:r w:rsidRPr="006241C5">
        <w:rPr>
          <w:rFonts w:hint="eastAsia"/>
        </w:rPr>
        <w:t>X_var = data_after_var.drop(["Rating"],axis='columns')</w:t>
      </w:r>
    </w:p>
    <w:p w14:paraId="3A93273B" w14:textId="77777777" w:rsidR="00E7270D" w:rsidRPr="006241C5" w:rsidRDefault="00E7270D" w:rsidP="000C2D59">
      <w:pPr>
        <w:pStyle w:val="2f2"/>
      </w:pPr>
      <w:r w:rsidRPr="006241C5">
        <w:rPr>
          <w:rFonts w:hint="eastAsia"/>
        </w:rPr>
        <w:t>Y_var = data_after_var["Rating"]</w:t>
      </w:r>
    </w:p>
    <w:p w14:paraId="3A54DBF9" w14:textId="77777777" w:rsidR="00E7270D" w:rsidRPr="006241C5" w:rsidRDefault="00E7270D" w:rsidP="000C2D59">
      <w:pPr>
        <w:pStyle w:val="2f2"/>
      </w:pPr>
      <w:r w:rsidRPr="006241C5">
        <w:rPr>
          <w:rFonts w:hint="eastAsia"/>
        </w:rPr>
        <w:t>X_pca = data_after_pca.drop(["Rating"],axis='columns')</w:t>
      </w:r>
    </w:p>
    <w:p w14:paraId="6487BB9E" w14:textId="77777777" w:rsidR="00E7270D" w:rsidRPr="006241C5" w:rsidRDefault="00E7270D" w:rsidP="000C2D59">
      <w:pPr>
        <w:pStyle w:val="2f2"/>
      </w:pPr>
      <w:r w:rsidRPr="006241C5">
        <w:rPr>
          <w:rFonts w:hint="eastAsia"/>
        </w:rPr>
        <w:t>Y_pca = data_after_pca["Rating"]</w:t>
      </w:r>
    </w:p>
    <w:p w14:paraId="46358646" w14:textId="77777777" w:rsidR="00E7270D" w:rsidRPr="006241C5" w:rsidRDefault="00E7270D" w:rsidP="000C2D59">
      <w:pPr>
        <w:pStyle w:val="2f2"/>
      </w:pPr>
      <w:r w:rsidRPr="006241C5">
        <w:rPr>
          <w:rFonts w:hint="eastAsia"/>
        </w:rPr>
        <w:t>X_filter = data_after_filter.drop(["Rating"],axis='columns')</w:t>
      </w:r>
    </w:p>
    <w:p w14:paraId="0E6CF829" w14:textId="77777777" w:rsidR="00E7270D" w:rsidRPr="006241C5" w:rsidRDefault="00E7270D" w:rsidP="000C2D59">
      <w:pPr>
        <w:pStyle w:val="2f2"/>
      </w:pPr>
      <w:r w:rsidRPr="006241C5">
        <w:rPr>
          <w:rFonts w:hint="eastAsia"/>
        </w:rPr>
        <w:t>Y_filter = data_after_filter["Rating"]</w:t>
      </w:r>
    </w:p>
    <w:p w14:paraId="0578F060" w14:textId="77777777" w:rsidR="00E7270D" w:rsidRPr="006241C5" w:rsidRDefault="00E7270D" w:rsidP="000C2D59">
      <w:pPr>
        <w:pStyle w:val="2f2"/>
      </w:pPr>
      <w:r w:rsidRPr="006241C5">
        <w:rPr>
          <w:rFonts w:hint="eastAsia"/>
        </w:rPr>
        <w:t>X.info()</w:t>
      </w:r>
    </w:p>
    <w:p w14:paraId="0BAA3E30" w14:textId="77777777" w:rsidR="00E7270D" w:rsidRPr="00DD3BDF" w:rsidRDefault="00E7270D" w:rsidP="000C2D59">
      <w:pPr>
        <w:pStyle w:val="1e"/>
      </w:pPr>
      <w:r w:rsidRPr="00DD3BDF">
        <w:rPr>
          <w:rFonts w:hint="eastAsia"/>
        </w:rPr>
        <w:t>输出：</w:t>
      </w:r>
    </w:p>
    <w:p w14:paraId="1D206A77" w14:textId="77777777" w:rsidR="00E7270D" w:rsidRPr="006241C5" w:rsidRDefault="00E7270D" w:rsidP="000C2D59">
      <w:pPr>
        <w:pStyle w:val="2f2"/>
      </w:pPr>
      <w:r w:rsidRPr="006241C5">
        <w:rPr>
          <w:rFonts w:hint="eastAsia"/>
        </w:rPr>
        <w:t>&lt;class 'pandas.core.frame.DataFrame'&gt;</w:t>
      </w:r>
    </w:p>
    <w:p w14:paraId="7FA12574" w14:textId="77777777" w:rsidR="00E7270D" w:rsidRPr="006241C5" w:rsidRDefault="00E7270D" w:rsidP="000C2D59">
      <w:pPr>
        <w:pStyle w:val="2f2"/>
      </w:pPr>
      <w:r w:rsidRPr="006241C5">
        <w:rPr>
          <w:rFonts w:hint="eastAsia"/>
        </w:rPr>
        <w:t>Int64Index: 10240 entries, 0 to 10239</w:t>
      </w:r>
    </w:p>
    <w:p w14:paraId="6426C541" w14:textId="77777777" w:rsidR="00E7270D" w:rsidRPr="006241C5" w:rsidRDefault="00E7270D" w:rsidP="000C2D59">
      <w:pPr>
        <w:pStyle w:val="2f2"/>
      </w:pPr>
      <w:r w:rsidRPr="006241C5">
        <w:rPr>
          <w:rFonts w:hint="eastAsia"/>
        </w:rPr>
        <w:t>Data columns (total 40 columns):</w:t>
      </w:r>
    </w:p>
    <w:p w14:paraId="3E6A4107" w14:textId="77777777" w:rsidR="00E7270D" w:rsidRPr="006241C5" w:rsidRDefault="00E7270D" w:rsidP="000C2D59">
      <w:pPr>
        <w:pStyle w:val="2f2"/>
      </w:pPr>
      <w:r w:rsidRPr="006241C5">
        <w:rPr>
          <w:rFonts w:hint="eastAsia"/>
        </w:rPr>
        <w:t>Reviews                         10240 non-null int64</w:t>
      </w:r>
    </w:p>
    <w:p w14:paraId="0D4D9166" w14:textId="77777777" w:rsidR="00E7270D" w:rsidRPr="006241C5" w:rsidRDefault="00E7270D" w:rsidP="000C2D59">
      <w:pPr>
        <w:pStyle w:val="2f2"/>
      </w:pPr>
      <w:r w:rsidRPr="006241C5">
        <w:rPr>
          <w:rFonts w:hint="eastAsia"/>
        </w:rPr>
        <w:t>Size                            10240 non-null float64</w:t>
      </w:r>
    </w:p>
    <w:p w14:paraId="73CFA016" w14:textId="77777777" w:rsidR="00E7270D" w:rsidRPr="006241C5" w:rsidRDefault="00E7270D" w:rsidP="000C2D59">
      <w:pPr>
        <w:pStyle w:val="2f2"/>
      </w:pPr>
      <w:r w:rsidRPr="006241C5">
        <w:rPr>
          <w:rFonts w:hint="eastAsia"/>
        </w:rPr>
        <w:t>Installs                        10240 non-null float64</w:t>
      </w:r>
    </w:p>
    <w:p w14:paraId="7F3D685F" w14:textId="77777777" w:rsidR="00E7270D" w:rsidRPr="006241C5" w:rsidRDefault="00E7270D" w:rsidP="000C2D59">
      <w:pPr>
        <w:pStyle w:val="2f2"/>
      </w:pPr>
      <w:r w:rsidRPr="006241C5">
        <w:rPr>
          <w:rFonts w:hint="eastAsia"/>
        </w:rPr>
        <w:t>Type                            10240 non-null int64</w:t>
      </w:r>
    </w:p>
    <w:p w14:paraId="71D9F26E" w14:textId="77777777" w:rsidR="00E7270D" w:rsidRPr="006241C5" w:rsidRDefault="00E7270D" w:rsidP="000C2D59">
      <w:pPr>
        <w:pStyle w:val="2f2"/>
      </w:pPr>
      <w:r w:rsidRPr="006241C5">
        <w:rPr>
          <w:rFonts w:hint="eastAsia"/>
        </w:rPr>
        <w:t>Price                           10240 non-null float64</w:t>
      </w:r>
    </w:p>
    <w:p w14:paraId="513651C8" w14:textId="77777777" w:rsidR="00E7270D" w:rsidRPr="006241C5" w:rsidRDefault="00E7270D" w:rsidP="000C2D59">
      <w:pPr>
        <w:pStyle w:val="2f2"/>
      </w:pPr>
      <w:r w:rsidRPr="006241C5">
        <w:rPr>
          <w:rFonts w:hint="eastAsia"/>
        </w:rPr>
        <w:t>Content Rating                  10240 non-null int64</w:t>
      </w:r>
    </w:p>
    <w:p w14:paraId="2BEC4E2F" w14:textId="77777777" w:rsidR="00E7270D" w:rsidRPr="006241C5" w:rsidRDefault="00E7270D" w:rsidP="000C2D59">
      <w:pPr>
        <w:pStyle w:val="2f2"/>
      </w:pPr>
      <w:r w:rsidRPr="006241C5">
        <w:rPr>
          <w:rFonts w:hint="eastAsia"/>
        </w:rPr>
        <w:t>Genres                          10240 non-null int64</w:t>
      </w:r>
    </w:p>
    <w:p w14:paraId="23802376" w14:textId="77777777" w:rsidR="00E7270D" w:rsidRPr="006241C5" w:rsidRDefault="00E7270D" w:rsidP="000C2D59">
      <w:pPr>
        <w:pStyle w:val="2f2"/>
      </w:pPr>
      <w:r w:rsidRPr="006241C5">
        <w:rPr>
          <w:rFonts w:hint="eastAsia"/>
        </w:rPr>
        <w:t>Category_ART_AND_DESIGN         10240 non-null int64</w:t>
      </w:r>
    </w:p>
    <w:p w14:paraId="05DD3D2A" w14:textId="77777777" w:rsidR="00E7270D" w:rsidRPr="006241C5" w:rsidRDefault="00E7270D" w:rsidP="000C2D59">
      <w:pPr>
        <w:pStyle w:val="2f2"/>
      </w:pPr>
      <w:r w:rsidRPr="006241C5">
        <w:rPr>
          <w:rFonts w:hint="eastAsia"/>
        </w:rPr>
        <w:t>Category_AUTO_AND_VEHICLES      10240 non-null int64</w:t>
      </w:r>
    </w:p>
    <w:p w14:paraId="138018D3" w14:textId="77777777" w:rsidR="00E7270D" w:rsidRPr="006241C5" w:rsidRDefault="00E7270D" w:rsidP="000C2D59">
      <w:pPr>
        <w:pStyle w:val="2f2"/>
      </w:pPr>
      <w:r w:rsidRPr="006241C5">
        <w:rPr>
          <w:rFonts w:hint="eastAsia"/>
        </w:rPr>
        <w:t>Category_BEAUTY                 10240 non-null int64</w:t>
      </w:r>
    </w:p>
    <w:p w14:paraId="344522B5" w14:textId="77777777" w:rsidR="00E7270D" w:rsidRPr="006241C5" w:rsidRDefault="00E7270D" w:rsidP="000C2D59">
      <w:pPr>
        <w:pStyle w:val="2f2"/>
      </w:pPr>
      <w:r w:rsidRPr="006241C5">
        <w:rPr>
          <w:rFonts w:hint="eastAsia"/>
        </w:rPr>
        <w:t>Category_BOOKS_AND_REFERENCE    10240 non-null int64</w:t>
      </w:r>
    </w:p>
    <w:p w14:paraId="5B513B3D" w14:textId="77777777" w:rsidR="00E7270D" w:rsidRPr="006241C5" w:rsidRDefault="00E7270D" w:rsidP="000C2D59">
      <w:pPr>
        <w:pStyle w:val="2f2"/>
      </w:pPr>
      <w:r w:rsidRPr="006241C5">
        <w:rPr>
          <w:rFonts w:hint="eastAsia"/>
        </w:rPr>
        <w:t>…</w:t>
      </w:r>
    </w:p>
    <w:p w14:paraId="565A89EC" w14:textId="77777777" w:rsidR="00E7270D" w:rsidRPr="00DD3BDF" w:rsidRDefault="00E7270D" w:rsidP="000C2D59">
      <w:pPr>
        <w:pStyle w:val="1e"/>
      </w:pPr>
      <w:r w:rsidRPr="00DD3BDF">
        <w:rPr>
          <w:rFonts w:hint="eastAsia"/>
        </w:rPr>
        <w:t>代码：</w:t>
      </w:r>
    </w:p>
    <w:p w14:paraId="6A69F8C0" w14:textId="77777777" w:rsidR="00E7270D" w:rsidRPr="006241C5" w:rsidRDefault="00E7270D" w:rsidP="000C2D59">
      <w:pPr>
        <w:pStyle w:val="2f2"/>
      </w:pPr>
      <w:r w:rsidRPr="006241C5">
        <w:rPr>
          <w:rFonts w:hint="eastAsia"/>
        </w:rPr>
        <w:t>#</w:t>
      </w:r>
      <w:r w:rsidRPr="006241C5">
        <w:rPr>
          <w:rFonts w:hint="eastAsia"/>
        </w:rPr>
        <w:t>数据集划分</w:t>
      </w:r>
    </w:p>
    <w:p w14:paraId="7E78CBAB" w14:textId="77777777" w:rsidR="00E7270D" w:rsidRPr="006241C5" w:rsidRDefault="00E7270D" w:rsidP="000C2D59">
      <w:pPr>
        <w:pStyle w:val="2f2"/>
      </w:pPr>
      <w:r w:rsidRPr="006241C5">
        <w:rPr>
          <w:rFonts w:hint="eastAsia"/>
        </w:rPr>
        <w:t>from sklearn.model_selection import train_test_split</w:t>
      </w:r>
    </w:p>
    <w:p w14:paraId="7B2A4ADD" w14:textId="77777777" w:rsidR="00E7270D" w:rsidRPr="006241C5" w:rsidRDefault="00E7270D" w:rsidP="000C2D59">
      <w:pPr>
        <w:pStyle w:val="2f2"/>
      </w:pPr>
      <w:r w:rsidRPr="006241C5">
        <w:rPr>
          <w:rFonts w:hint="eastAsia"/>
        </w:rPr>
        <w:t>X_train, X_test, y_train, y_test = train_test_split(X, Y, test_size = 0.2, random_state = 10)</w:t>
      </w:r>
    </w:p>
    <w:p w14:paraId="20870848" w14:textId="7349FE21" w:rsidR="00E7270D" w:rsidRPr="00E76334" w:rsidRDefault="00E7270D" w:rsidP="00E7270D">
      <w:pPr>
        <w:pStyle w:val="3"/>
      </w:pPr>
      <w:bookmarkStart w:id="61" w:name="_Toc48380785"/>
      <w:bookmarkStart w:id="62" w:name="_Toc49758498"/>
      <w:r w:rsidRPr="00E76334">
        <w:rPr>
          <w:rFonts w:hint="eastAsia"/>
        </w:rPr>
        <w:t>线性回归</w:t>
      </w:r>
      <w:bookmarkEnd w:id="61"/>
      <w:bookmarkEnd w:id="62"/>
    </w:p>
    <w:p w14:paraId="77557FB4" w14:textId="77777777" w:rsidR="00E7270D" w:rsidRPr="006241C5" w:rsidRDefault="00E7270D" w:rsidP="000C2D59">
      <w:pPr>
        <w:pStyle w:val="2f2"/>
      </w:pPr>
      <w:r w:rsidRPr="006241C5">
        <w:rPr>
          <w:rFonts w:hint="eastAsia"/>
        </w:rPr>
        <w:t>sklearn.linear_model.LinearRegression(fit_intercept=True, normalize=False, copy_X=True)</w:t>
      </w:r>
    </w:p>
    <w:p w14:paraId="26111C85" w14:textId="77777777" w:rsidR="00E7270D" w:rsidRPr="00DD3BDF" w:rsidRDefault="00E7270D" w:rsidP="000C2D59">
      <w:pPr>
        <w:pStyle w:val="1e"/>
      </w:pPr>
      <w:r w:rsidRPr="00DD3BDF">
        <w:t>参数说明</w:t>
      </w:r>
      <w:r w:rsidRPr="00DD3BDF">
        <w:rPr>
          <w:rFonts w:hint="eastAsia"/>
        </w:rPr>
        <w:t>：</w:t>
      </w:r>
    </w:p>
    <w:p w14:paraId="797FE52B" w14:textId="77777777" w:rsidR="00E7270D" w:rsidRPr="006241C5" w:rsidRDefault="00E7270D" w:rsidP="000C2D59">
      <w:pPr>
        <w:pStyle w:val="2f2"/>
      </w:pPr>
      <w:r w:rsidRPr="00E76334">
        <w:rPr>
          <w:rFonts w:hint="eastAsia"/>
        </w:rPr>
        <w:t>fit_inte</w:t>
      </w:r>
      <w:r w:rsidRPr="006241C5">
        <w:rPr>
          <w:rFonts w:hint="eastAsia"/>
        </w:rPr>
        <w:t>rcept</w:t>
      </w:r>
      <w:r w:rsidRPr="006241C5">
        <w:rPr>
          <w:rFonts w:hint="eastAsia"/>
        </w:rPr>
        <w:t>：默认</w:t>
      </w:r>
      <w:r w:rsidRPr="006241C5">
        <w:rPr>
          <w:rFonts w:hint="eastAsia"/>
        </w:rPr>
        <w:t>True</w:t>
      </w:r>
      <w:r w:rsidRPr="006241C5">
        <w:rPr>
          <w:rFonts w:hint="eastAsia"/>
        </w:rPr>
        <w:t>，是否计算模型的截距，为</w:t>
      </w:r>
      <w:r w:rsidRPr="006241C5">
        <w:rPr>
          <w:rFonts w:hint="eastAsia"/>
        </w:rPr>
        <w:t>False</w:t>
      </w:r>
      <w:r w:rsidRPr="006241C5">
        <w:rPr>
          <w:rFonts w:hint="eastAsia"/>
        </w:rPr>
        <w:t>时，则数据中心化处理。</w:t>
      </w:r>
    </w:p>
    <w:p w14:paraId="3A878E12" w14:textId="77777777" w:rsidR="00E7270D" w:rsidRPr="006241C5" w:rsidRDefault="00E7270D" w:rsidP="000C2D59">
      <w:pPr>
        <w:pStyle w:val="2f2"/>
      </w:pPr>
      <w:r w:rsidRPr="006241C5">
        <w:rPr>
          <w:rFonts w:hint="eastAsia"/>
        </w:rPr>
        <w:t>normalize</w:t>
      </w:r>
      <w:r w:rsidRPr="006241C5">
        <w:rPr>
          <w:rFonts w:hint="eastAsia"/>
        </w:rPr>
        <w:t>：默认</w:t>
      </w:r>
      <w:r w:rsidRPr="006241C5">
        <w:rPr>
          <w:rFonts w:hint="eastAsia"/>
        </w:rPr>
        <w:t>False</w:t>
      </w:r>
      <w:r w:rsidRPr="006241C5">
        <w:rPr>
          <w:rFonts w:hint="eastAsia"/>
        </w:rPr>
        <w:t>，是否中心化，或者使用</w:t>
      </w:r>
      <w:r w:rsidRPr="006241C5">
        <w:rPr>
          <w:rFonts w:hint="eastAsia"/>
        </w:rPr>
        <w:t>sklearn.preprocessing.StandardScaler()</w:t>
      </w:r>
      <w:r w:rsidRPr="006241C5">
        <w:rPr>
          <w:rFonts w:hint="eastAsia"/>
        </w:rPr>
        <w:t>。</w:t>
      </w:r>
    </w:p>
    <w:p w14:paraId="7D620E4B" w14:textId="77777777" w:rsidR="00E7270D" w:rsidRPr="00E76334" w:rsidRDefault="00E7270D" w:rsidP="000C2D59">
      <w:pPr>
        <w:pStyle w:val="2f2"/>
        <w:rPr>
          <w:color w:val="333333"/>
          <w:sz w:val="18"/>
          <w:szCs w:val="18"/>
        </w:rPr>
      </w:pPr>
      <w:r w:rsidRPr="006241C5">
        <w:rPr>
          <w:rFonts w:hint="eastAsia"/>
        </w:rPr>
        <w:t>copy_X</w:t>
      </w:r>
      <w:r w:rsidRPr="006241C5">
        <w:rPr>
          <w:rFonts w:hint="eastAsia"/>
        </w:rPr>
        <w:t>：默认</w:t>
      </w:r>
      <w:r w:rsidRPr="006241C5">
        <w:rPr>
          <w:rFonts w:hint="eastAsia"/>
        </w:rPr>
        <w:t>True</w:t>
      </w:r>
      <w:r w:rsidRPr="006241C5">
        <w:rPr>
          <w:rFonts w:hint="eastAsia"/>
        </w:rPr>
        <w:t>，否</w:t>
      </w:r>
      <w:r w:rsidRPr="00E76334">
        <w:rPr>
          <w:rFonts w:hint="eastAsia"/>
        </w:rPr>
        <w:t>则</w:t>
      </w:r>
      <w:r w:rsidRPr="00E76334">
        <w:rPr>
          <w:rFonts w:hint="eastAsia"/>
        </w:rPr>
        <w:t>X</w:t>
      </w:r>
      <w:r w:rsidRPr="00E76334">
        <w:rPr>
          <w:rFonts w:hint="eastAsia"/>
        </w:rPr>
        <w:t>会被改写。</w:t>
      </w:r>
    </w:p>
    <w:p w14:paraId="35CB5792" w14:textId="77777777" w:rsidR="00E7270D" w:rsidRPr="00DD3BDF" w:rsidRDefault="00E7270D" w:rsidP="000C2D59">
      <w:pPr>
        <w:pStyle w:val="1e"/>
      </w:pPr>
      <w:r w:rsidRPr="00DD3BDF">
        <w:rPr>
          <w:rFonts w:hint="eastAsia"/>
        </w:rPr>
        <w:t>代码：</w:t>
      </w:r>
    </w:p>
    <w:p w14:paraId="54EB4D7C" w14:textId="77777777" w:rsidR="00E7270D" w:rsidRPr="006241C5" w:rsidRDefault="00E7270D" w:rsidP="000C2D59">
      <w:pPr>
        <w:pStyle w:val="2f2"/>
      </w:pPr>
      <w:r w:rsidRPr="006241C5">
        <w:rPr>
          <w:rFonts w:hint="eastAsia"/>
        </w:rPr>
        <w:t>from sklearn.linear_model import LinearRegression</w:t>
      </w:r>
    </w:p>
    <w:p w14:paraId="620878E5" w14:textId="77777777" w:rsidR="00E7270D" w:rsidRPr="006241C5" w:rsidRDefault="00E7270D" w:rsidP="000C2D59">
      <w:pPr>
        <w:pStyle w:val="2f2"/>
      </w:pPr>
      <w:r w:rsidRPr="006241C5">
        <w:rPr>
          <w:rFonts w:hint="eastAsia"/>
        </w:rPr>
        <w:t>from sklearn.neighbors import KNeighborsRegressor</w:t>
      </w:r>
    </w:p>
    <w:p w14:paraId="7A12C3C7" w14:textId="77777777" w:rsidR="00E7270D" w:rsidRPr="006241C5" w:rsidRDefault="00E7270D" w:rsidP="000C2D59">
      <w:pPr>
        <w:pStyle w:val="2f2"/>
      </w:pPr>
      <w:r w:rsidRPr="006241C5">
        <w:rPr>
          <w:rFonts w:hint="eastAsia"/>
        </w:rPr>
        <w:t>from sklearn.metrics import mean_squared_error,mean_absolute_error,accuracy_score,accuracy_score,r2_score</w:t>
      </w:r>
    </w:p>
    <w:p w14:paraId="3CED9A49" w14:textId="77777777" w:rsidR="00E7270D" w:rsidRPr="006241C5" w:rsidRDefault="00E7270D" w:rsidP="000C2D59">
      <w:pPr>
        <w:pStyle w:val="2f2"/>
      </w:pPr>
    </w:p>
    <w:p w14:paraId="0244B911" w14:textId="77777777" w:rsidR="00E7270D" w:rsidRPr="006241C5" w:rsidRDefault="00E7270D" w:rsidP="000C2D59">
      <w:pPr>
        <w:pStyle w:val="2f2"/>
      </w:pPr>
      <w:r w:rsidRPr="006241C5">
        <w:rPr>
          <w:rFonts w:hint="eastAsia"/>
        </w:rPr>
        <w:t>#</w:t>
      </w:r>
      <w:r w:rsidRPr="006241C5">
        <w:rPr>
          <w:rFonts w:hint="eastAsia"/>
        </w:rPr>
        <w:t>初始化线性回归模型</w:t>
      </w:r>
    </w:p>
    <w:p w14:paraId="217C6CC9" w14:textId="77777777" w:rsidR="00E7270D" w:rsidRPr="006241C5" w:rsidRDefault="00E7270D" w:rsidP="000C2D59">
      <w:pPr>
        <w:pStyle w:val="2f2"/>
      </w:pPr>
      <w:r w:rsidRPr="006241C5">
        <w:rPr>
          <w:rFonts w:hint="eastAsia"/>
        </w:rPr>
        <w:t>linreg = LinearRegression()</w:t>
      </w:r>
    </w:p>
    <w:p w14:paraId="3D6629EC" w14:textId="77777777" w:rsidR="00E7270D" w:rsidRPr="006241C5" w:rsidRDefault="00E7270D" w:rsidP="000C2D59">
      <w:pPr>
        <w:pStyle w:val="2f2"/>
      </w:pPr>
      <w:r w:rsidRPr="006241C5">
        <w:rPr>
          <w:rFonts w:hint="eastAsia"/>
        </w:rPr>
        <w:t>#</w:t>
      </w:r>
      <w:r w:rsidRPr="006241C5">
        <w:rPr>
          <w:rFonts w:hint="eastAsia"/>
        </w:rPr>
        <w:t>训练模型</w:t>
      </w:r>
    </w:p>
    <w:p w14:paraId="1363177B" w14:textId="77777777" w:rsidR="00E7270D" w:rsidRPr="006241C5" w:rsidRDefault="00E7270D" w:rsidP="000C2D59">
      <w:pPr>
        <w:pStyle w:val="2f2"/>
      </w:pPr>
      <w:r w:rsidRPr="006241C5">
        <w:rPr>
          <w:rFonts w:hint="eastAsia"/>
        </w:rPr>
        <w:t>linreg.fit(X_train,y_train)</w:t>
      </w:r>
    </w:p>
    <w:p w14:paraId="5B888DDE" w14:textId="77777777" w:rsidR="00E7270D" w:rsidRPr="006241C5" w:rsidRDefault="00E7270D" w:rsidP="000C2D59">
      <w:pPr>
        <w:pStyle w:val="2f2"/>
      </w:pPr>
      <w:r w:rsidRPr="006241C5">
        <w:rPr>
          <w:rFonts w:hint="eastAsia"/>
        </w:rPr>
        <w:t>#</w:t>
      </w:r>
      <w:r w:rsidRPr="006241C5">
        <w:rPr>
          <w:rFonts w:hint="eastAsia"/>
        </w:rPr>
        <w:t>训练集上的</w:t>
      </w:r>
      <w:r w:rsidRPr="006241C5">
        <w:rPr>
          <w:rFonts w:hint="eastAsia"/>
        </w:rPr>
        <w:t>MSE</w:t>
      </w:r>
    </w:p>
    <w:p w14:paraId="20B762BB" w14:textId="77777777" w:rsidR="00E7270D" w:rsidRPr="006241C5" w:rsidRDefault="00E7270D" w:rsidP="000C2D59">
      <w:pPr>
        <w:pStyle w:val="2f2"/>
      </w:pPr>
      <w:r w:rsidRPr="006241C5">
        <w:rPr>
          <w:rFonts w:hint="eastAsia"/>
        </w:rPr>
        <w:t>linreg_pred_train = linreg.predict(X_train)</w:t>
      </w:r>
    </w:p>
    <w:p w14:paraId="365354AF" w14:textId="77777777" w:rsidR="00E7270D" w:rsidRPr="006241C5" w:rsidRDefault="00E7270D" w:rsidP="000C2D59">
      <w:pPr>
        <w:pStyle w:val="2f2"/>
      </w:pPr>
      <w:r w:rsidRPr="006241C5">
        <w:rPr>
          <w:rFonts w:hint="eastAsia"/>
        </w:rPr>
        <w:t>linreg_mse_train = mean_squared_error(linreg_pred_train,y_train)</w:t>
      </w:r>
    </w:p>
    <w:p w14:paraId="35E4929E" w14:textId="77777777" w:rsidR="00E7270D" w:rsidRPr="006241C5" w:rsidRDefault="00E7270D" w:rsidP="000C2D59">
      <w:pPr>
        <w:pStyle w:val="2f2"/>
      </w:pPr>
      <w:r w:rsidRPr="006241C5">
        <w:rPr>
          <w:rFonts w:hint="eastAsia"/>
        </w:rPr>
        <w:t>#</w:t>
      </w:r>
      <w:r w:rsidRPr="006241C5">
        <w:rPr>
          <w:rFonts w:hint="eastAsia"/>
        </w:rPr>
        <w:t>输出测试集上的测试结果</w:t>
      </w:r>
    </w:p>
    <w:p w14:paraId="1CD99775" w14:textId="77777777" w:rsidR="00E7270D" w:rsidRPr="006241C5" w:rsidRDefault="00E7270D" w:rsidP="000C2D59">
      <w:pPr>
        <w:pStyle w:val="2f2"/>
      </w:pPr>
      <w:r w:rsidRPr="006241C5">
        <w:rPr>
          <w:rFonts w:hint="eastAsia"/>
        </w:rPr>
        <w:t>linreg_pred_test=linreg.predict(X_test)</w:t>
      </w:r>
    </w:p>
    <w:p w14:paraId="62943819" w14:textId="77777777" w:rsidR="00E7270D" w:rsidRPr="006241C5" w:rsidRDefault="00E7270D" w:rsidP="000C2D59">
      <w:pPr>
        <w:pStyle w:val="2f2"/>
      </w:pPr>
      <w:r w:rsidRPr="006241C5">
        <w:rPr>
          <w:rFonts w:hint="eastAsia"/>
        </w:rPr>
        <w:t>linreg_mse_test = mean_squared_error(linreg_pred_test,y_test)</w:t>
      </w:r>
    </w:p>
    <w:p w14:paraId="6B38F3B1" w14:textId="77777777" w:rsidR="00E7270D" w:rsidRPr="006241C5" w:rsidRDefault="00E7270D" w:rsidP="000C2D59">
      <w:pPr>
        <w:pStyle w:val="2f2"/>
      </w:pPr>
      <w:r w:rsidRPr="006241C5">
        <w:rPr>
          <w:rFonts w:hint="eastAsia"/>
        </w:rPr>
        <w:t>print("</w:t>
      </w:r>
      <w:r w:rsidRPr="006241C5">
        <w:rPr>
          <w:rFonts w:hint="eastAsia"/>
        </w:rPr>
        <w:t>训练集</w:t>
      </w:r>
      <w:r w:rsidRPr="006241C5">
        <w:rPr>
          <w:rFonts w:hint="eastAsia"/>
        </w:rPr>
        <w:t>MSE</w:t>
      </w:r>
      <w:r w:rsidRPr="006241C5">
        <w:rPr>
          <w:rFonts w:hint="eastAsia"/>
        </w:rPr>
        <w:t>：</w:t>
      </w:r>
      <w:r w:rsidRPr="006241C5">
        <w:rPr>
          <w:rFonts w:hint="eastAsia"/>
        </w:rPr>
        <w:t>", linreg_mse_train)</w:t>
      </w:r>
    </w:p>
    <w:p w14:paraId="02E9BAA0" w14:textId="77777777" w:rsidR="00E7270D" w:rsidRPr="006241C5" w:rsidRDefault="00E7270D" w:rsidP="000C2D59">
      <w:pPr>
        <w:pStyle w:val="2f2"/>
      </w:pPr>
      <w:r w:rsidRPr="006241C5">
        <w:rPr>
          <w:rFonts w:hint="eastAsia"/>
        </w:rPr>
        <w:t>print("</w:t>
      </w:r>
      <w:r w:rsidRPr="006241C5">
        <w:rPr>
          <w:rFonts w:hint="eastAsia"/>
        </w:rPr>
        <w:t>测试集</w:t>
      </w:r>
      <w:r w:rsidRPr="006241C5">
        <w:rPr>
          <w:rFonts w:hint="eastAsia"/>
        </w:rPr>
        <w:t>MSE</w:t>
      </w:r>
      <w:r w:rsidRPr="006241C5">
        <w:rPr>
          <w:rFonts w:hint="eastAsia"/>
        </w:rPr>
        <w:t>：</w:t>
      </w:r>
      <w:r w:rsidRPr="006241C5">
        <w:rPr>
          <w:rFonts w:hint="eastAsia"/>
        </w:rPr>
        <w:t>", linreg_mse_test)</w:t>
      </w:r>
    </w:p>
    <w:p w14:paraId="5BA94033" w14:textId="77777777" w:rsidR="00E7270D" w:rsidRPr="00DD3BDF" w:rsidRDefault="00E7270D" w:rsidP="000C2D59">
      <w:pPr>
        <w:pStyle w:val="1e"/>
      </w:pPr>
      <w:r w:rsidRPr="00DD3BDF">
        <w:rPr>
          <w:rFonts w:hint="eastAsia"/>
        </w:rPr>
        <w:t>输出：</w:t>
      </w:r>
    </w:p>
    <w:p w14:paraId="0710C797" w14:textId="77777777" w:rsidR="00E7270D" w:rsidRPr="006241C5" w:rsidRDefault="00E7270D" w:rsidP="000C2D59">
      <w:pPr>
        <w:pStyle w:val="2f2"/>
      </w:pPr>
      <w:r w:rsidRPr="006241C5">
        <w:rPr>
          <w:rFonts w:hint="eastAsia"/>
        </w:rPr>
        <w:t>训练集</w:t>
      </w:r>
      <w:r w:rsidRPr="006241C5">
        <w:rPr>
          <w:rFonts w:hint="eastAsia"/>
        </w:rPr>
        <w:t>MSE</w:t>
      </w:r>
      <w:r w:rsidRPr="006241C5">
        <w:rPr>
          <w:rFonts w:hint="eastAsia"/>
        </w:rPr>
        <w:t>：</w:t>
      </w:r>
      <w:r w:rsidRPr="006241C5">
        <w:rPr>
          <w:rFonts w:hint="eastAsia"/>
        </w:rPr>
        <w:t xml:space="preserve"> 0.2308388846541144</w:t>
      </w:r>
    </w:p>
    <w:p w14:paraId="29C594EB" w14:textId="77777777" w:rsidR="00E7270D" w:rsidRPr="006241C5" w:rsidRDefault="00E7270D" w:rsidP="000C2D59">
      <w:pPr>
        <w:pStyle w:val="2f2"/>
      </w:pPr>
      <w:r w:rsidRPr="006241C5">
        <w:rPr>
          <w:rFonts w:hint="eastAsia"/>
        </w:rPr>
        <w:t>测试集</w:t>
      </w:r>
      <w:r w:rsidRPr="006241C5">
        <w:rPr>
          <w:rFonts w:hint="eastAsia"/>
        </w:rPr>
        <w:t>MSE</w:t>
      </w:r>
      <w:r w:rsidRPr="006241C5">
        <w:rPr>
          <w:rFonts w:hint="eastAsia"/>
        </w:rPr>
        <w:t>：</w:t>
      </w:r>
      <w:r w:rsidRPr="006241C5">
        <w:rPr>
          <w:rFonts w:hint="eastAsia"/>
        </w:rPr>
        <w:t xml:space="preserve"> 0.22350603712434897</w:t>
      </w:r>
    </w:p>
    <w:p w14:paraId="1BEEC388" w14:textId="7ED51DAC" w:rsidR="00E7270D" w:rsidRPr="00E76334" w:rsidRDefault="00E7270D" w:rsidP="00E7270D">
      <w:pPr>
        <w:pStyle w:val="3"/>
        <w:rPr>
          <w:rStyle w:val="afff2"/>
          <w:rFonts w:ascii="方正兰亭黑简体"/>
        </w:rPr>
      </w:pPr>
      <w:bookmarkStart w:id="63" w:name="_Toc48380786"/>
      <w:bookmarkStart w:id="64" w:name="_Toc49758499"/>
      <w:r w:rsidRPr="00E76334">
        <w:rPr>
          <w:rStyle w:val="afff2"/>
          <w:rFonts w:ascii="方正兰亭黑简体" w:hint="eastAsia"/>
        </w:rPr>
        <w:t>SVM回归</w:t>
      </w:r>
      <w:bookmarkEnd w:id="63"/>
      <w:bookmarkEnd w:id="64"/>
    </w:p>
    <w:p w14:paraId="31CFE8D0" w14:textId="77777777" w:rsidR="00E7270D" w:rsidRPr="006241C5" w:rsidRDefault="00E7270D" w:rsidP="000C2D59">
      <w:pPr>
        <w:pStyle w:val="2f2"/>
      </w:pPr>
      <w:r w:rsidRPr="006241C5">
        <w:rPr>
          <w:rFonts w:hint="eastAsia"/>
        </w:rPr>
        <w:t>sklearn.svm.SVR</w:t>
      </w:r>
      <w:r w:rsidRPr="006241C5">
        <w:rPr>
          <w:rFonts w:hint="eastAsia"/>
        </w:rPr>
        <w:t>（</w:t>
      </w:r>
      <w:r w:rsidRPr="006241C5">
        <w:rPr>
          <w:rFonts w:hint="eastAsia"/>
        </w:rPr>
        <w:t>kernel ='rbf'</w:t>
      </w:r>
      <w:r w:rsidRPr="006241C5">
        <w:rPr>
          <w:rFonts w:hint="eastAsia"/>
        </w:rPr>
        <w:t>，</w:t>
      </w:r>
      <w:r w:rsidRPr="006241C5">
        <w:rPr>
          <w:rFonts w:hint="eastAsia"/>
        </w:rPr>
        <w:t>degree = 3</w:t>
      </w:r>
      <w:r w:rsidRPr="006241C5">
        <w:rPr>
          <w:rFonts w:hint="eastAsia"/>
        </w:rPr>
        <w:t>，</w:t>
      </w:r>
      <w:r w:rsidRPr="006241C5">
        <w:rPr>
          <w:rFonts w:hint="eastAsia"/>
        </w:rPr>
        <w:t>gamma ='auto_deprecated'</w:t>
      </w:r>
      <w:r w:rsidRPr="006241C5">
        <w:rPr>
          <w:rFonts w:hint="eastAsia"/>
        </w:rPr>
        <w:t>，</w:t>
      </w:r>
      <w:r w:rsidRPr="006241C5">
        <w:rPr>
          <w:rFonts w:hint="eastAsia"/>
        </w:rPr>
        <w:t>coef0 = 0.0</w:t>
      </w:r>
      <w:r w:rsidRPr="006241C5">
        <w:rPr>
          <w:rFonts w:hint="eastAsia"/>
        </w:rPr>
        <w:t>，</w:t>
      </w:r>
      <w:r w:rsidRPr="006241C5">
        <w:rPr>
          <w:rFonts w:hint="eastAsia"/>
        </w:rPr>
        <w:t>tol = 0.001</w:t>
      </w:r>
      <w:r w:rsidRPr="006241C5">
        <w:rPr>
          <w:rFonts w:hint="eastAsia"/>
        </w:rPr>
        <w:t>，</w:t>
      </w:r>
      <w:r w:rsidRPr="006241C5">
        <w:rPr>
          <w:rFonts w:hint="eastAsia"/>
        </w:rPr>
        <w:t>C = 1.0</w:t>
      </w:r>
      <w:r w:rsidRPr="006241C5">
        <w:rPr>
          <w:rFonts w:hint="eastAsia"/>
        </w:rPr>
        <w:t>，</w:t>
      </w:r>
      <w:r w:rsidRPr="006241C5">
        <w:rPr>
          <w:rFonts w:hint="eastAsia"/>
        </w:rPr>
        <w:t>verbose = False</w:t>
      </w:r>
      <w:r w:rsidRPr="006241C5">
        <w:rPr>
          <w:rFonts w:hint="eastAsia"/>
        </w:rPr>
        <w:t>，</w:t>
      </w:r>
      <w:r w:rsidRPr="006241C5">
        <w:rPr>
          <w:rFonts w:hint="eastAsia"/>
        </w:rPr>
        <w:t xml:space="preserve">max_iter = -1 </w:t>
      </w:r>
      <w:r w:rsidRPr="006241C5">
        <w:rPr>
          <w:rFonts w:hint="eastAsia"/>
        </w:rPr>
        <w:t>）</w:t>
      </w:r>
    </w:p>
    <w:p w14:paraId="10233414" w14:textId="77777777" w:rsidR="00E7270D" w:rsidRPr="00DD3BDF" w:rsidRDefault="00E7270D" w:rsidP="000C2D59">
      <w:pPr>
        <w:pStyle w:val="1e"/>
      </w:pPr>
      <w:r w:rsidRPr="00DD3BDF">
        <w:t>参数说明</w:t>
      </w:r>
      <w:r w:rsidRPr="00DD3BDF">
        <w:rPr>
          <w:rFonts w:hint="eastAsia"/>
        </w:rPr>
        <w:t>：</w:t>
      </w:r>
    </w:p>
    <w:p w14:paraId="3191A5CE" w14:textId="77777777" w:rsidR="00E7270D" w:rsidRPr="00E76334" w:rsidRDefault="00E7270D" w:rsidP="000C2D59">
      <w:pPr>
        <w:pStyle w:val="2f2"/>
      </w:pPr>
      <w:r w:rsidRPr="00E76334">
        <w:rPr>
          <w:rFonts w:hint="eastAsia"/>
        </w:rPr>
        <w:t>kernel</w:t>
      </w:r>
      <w:r w:rsidRPr="00E76334">
        <w:rPr>
          <w:rFonts w:hint="eastAsia"/>
        </w:rPr>
        <w:t>：指定要在算法中使用的内核类型。可以是</w:t>
      </w:r>
      <w:r w:rsidRPr="00E76334">
        <w:rPr>
          <w:rFonts w:hint="eastAsia"/>
        </w:rPr>
        <w:t>'linear'</w:t>
      </w:r>
      <w:r w:rsidRPr="00E76334">
        <w:rPr>
          <w:rFonts w:hint="eastAsia"/>
        </w:rPr>
        <w:t>，</w:t>
      </w:r>
      <w:r w:rsidRPr="00E76334">
        <w:rPr>
          <w:rFonts w:hint="eastAsia"/>
        </w:rPr>
        <w:t>'poly'</w:t>
      </w:r>
      <w:r w:rsidRPr="00E76334">
        <w:rPr>
          <w:rFonts w:hint="eastAsia"/>
        </w:rPr>
        <w:t>，</w:t>
      </w:r>
      <w:r w:rsidRPr="00E76334">
        <w:rPr>
          <w:rFonts w:hint="eastAsia"/>
        </w:rPr>
        <w:t>'rbf'</w:t>
      </w:r>
      <w:r w:rsidRPr="00E76334">
        <w:rPr>
          <w:rFonts w:hint="eastAsia"/>
        </w:rPr>
        <w:t>，</w:t>
      </w:r>
      <w:r w:rsidRPr="00E76334">
        <w:rPr>
          <w:rFonts w:hint="eastAsia"/>
        </w:rPr>
        <w:t>'sigmoid'</w:t>
      </w:r>
      <w:r w:rsidRPr="00E76334">
        <w:rPr>
          <w:rFonts w:hint="eastAsia"/>
        </w:rPr>
        <w:t>，</w:t>
      </w:r>
      <w:r w:rsidRPr="00E76334">
        <w:rPr>
          <w:rFonts w:hint="eastAsia"/>
        </w:rPr>
        <w:t>'precomputed'</w:t>
      </w:r>
      <w:r w:rsidRPr="00E76334">
        <w:rPr>
          <w:rFonts w:hint="eastAsia"/>
        </w:rPr>
        <w:t>或者</w:t>
      </w:r>
      <w:r w:rsidRPr="00E76334">
        <w:rPr>
          <w:rFonts w:hint="eastAsia"/>
        </w:rPr>
        <w:t>callable</w:t>
      </w:r>
      <w:r w:rsidRPr="00E76334">
        <w:rPr>
          <w:rFonts w:hint="eastAsia"/>
        </w:rPr>
        <w:t>之一，默认为</w:t>
      </w:r>
      <w:r w:rsidRPr="00E76334">
        <w:rPr>
          <w:rFonts w:hint="eastAsia"/>
        </w:rPr>
        <w:t>rbf</w:t>
      </w:r>
      <w:r w:rsidRPr="00E76334">
        <w:rPr>
          <w:rFonts w:hint="eastAsia"/>
        </w:rPr>
        <w:t>。</w:t>
      </w:r>
    </w:p>
    <w:p w14:paraId="3B928EB4" w14:textId="77777777" w:rsidR="00E7270D" w:rsidRPr="00E76334" w:rsidRDefault="00E7270D" w:rsidP="000C2D59">
      <w:pPr>
        <w:pStyle w:val="2f2"/>
      </w:pPr>
      <w:r w:rsidRPr="00E76334">
        <w:rPr>
          <w:rFonts w:hint="eastAsia"/>
        </w:rPr>
        <w:t>degree</w:t>
      </w:r>
      <w:r w:rsidRPr="00E76334">
        <w:rPr>
          <w:rFonts w:hint="eastAsia"/>
        </w:rPr>
        <w:t>：多项式</w:t>
      </w:r>
      <w:r w:rsidRPr="00E76334">
        <w:rPr>
          <w:rFonts w:hint="eastAsia"/>
        </w:rPr>
        <w:t>poly</w:t>
      </w:r>
      <w:r w:rsidRPr="00E76334">
        <w:rPr>
          <w:rFonts w:hint="eastAsia"/>
        </w:rPr>
        <w:t>函数的维度，默认是</w:t>
      </w:r>
      <w:r w:rsidRPr="00E76334">
        <w:rPr>
          <w:rFonts w:hint="eastAsia"/>
        </w:rPr>
        <w:t>3</w:t>
      </w:r>
      <w:r w:rsidRPr="00E76334">
        <w:rPr>
          <w:rFonts w:hint="eastAsia"/>
        </w:rPr>
        <w:t>，选择其他核函数时会被忽略。</w:t>
      </w:r>
    </w:p>
    <w:p w14:paraId="00795215" w14:textId="77777777" w:rsidR="00E7270D" w:rsidRPr="00E76334" w:rsidRDefault="00E7270D" w:rsidP="000C2D59">
      <w:pPr>
        <w:pStyle w:val="2f2"/>
      </w:pPr>
      <w:r w:rsidRPr="00E76334">
        <w:rPr>
          <w:rFonts w:hint="eastAsia"/>
        </w:rPr>
        <w:t>gamma</w:t>
      </w:r>
      <w:r w:rsidRPr="00E76334">
        <w:rPr>
          <w:rFonts w:hint="eastAsia"/>
        </w:rPr>
        <w:t>：‘</w:t>
      </w:r>
      <w:r w:rsidRPr="00E76334">
        <w:rPr>
          <w:rFonts w:hint="eastAsia"/>
        </w:rPr>
        <w:t>rbf</w:t>
      </w:r>
      <w:r w:rsidRPr="00E76334">
        <w:rPr>
          <w:rFonts w:hint="eastAsia"/>
        </w:rPr>
        <w:t>’</w:t>
      </w:r>
      <w:r w:rsidRPr="00E76334">
        <w:rPr>
          <w:rFonts w:hint="eastAsia"/>
        </w:rPr>
        <w:t>,</w:t>
      </w:r>
      <w:r w:rsidRPr="00E76334">
        <w:rPr>
          <w:rFonts w:hint="eastAsia"/>
        </w:rPr>
        <w:t>‘</w:t>
      </w:r>
      <w:r w:rsidRPr="00E76334">
        <w:rPr>
          <w:rFonts w:hint="eastAsia"/>
        </w:rPr>
        <w:t>poly</w:t>
      </w:r>
      <w:r w:rsidRPr="00E76334">
        <w:rPr>
          <w:rFonts w:hint="eastAsia"/>
        </w:rPr>
        <w:t>’</w:t>
      </w:r>
      <w:r w:rsidRPr="00E76334">
        <w:rPr>
          <w:rFonts w:hint="eastAsia"/>
        </w:rPr>
        <w:t xml:space="preserve"> </w:t>
      </w:r>
      <w:r w:rsidRPr="00E76334">
        <w:rPr>
          <w:rFonts w:hint="eastAsia"/>
        </w:rPr>
        <w:t>和‘</w:t>
      </w:r>
      <w:r w:rsidRPr="00E76334">
        <w:rPr>
          <w:rFonts w:hint="eastAsia"/>
        </w:rPr>
        <w:t>sigmoid</w:t>
      </w:r>
      <w:r w:rsidRPr="00E76334">
        <w:rPr>
          <w:rFonts w:hint="eastAsia"/>
        </w:rPr>
        <w:t>’的核函数参数。默认是’</w:t>
      </w:r>
      <w:r w:rsidRPr="00E76334">
        <w:rPr>
          <w:rFonts w:hint="eastAsia"/>
        </w:rPr>
        <w:t>auto</w:t>
      </w:r>
      <w:r w:rsidRPr="00E76334">
        <w:rPr>
          <w:rFonts w:hint="eastAsia"/>
        </w:rPr>
        <w:t>’，则会选择</w:t>
      </w:r>
      <w:r w:rsidRPr="00E76334">
        <w:rPr>
          <w:rFonts w:hint="eastAsia"/>
        </w:rPr>
        <w:t>1/n_features</w:t>
      </w:r>
    </w:p>
    <w:p w14:paraId="494E9611" w14:textId="77777777" w:rsidR="00E7270D" w:rsidRDefault="00E7270D" w:rsidP="000C2D59">
      <w:pPr>
        <w:pStyle w:val="2f2"/>
      </w:pPr>
      <w:r w:rsidRPr="00E76334">
        <w:rPr>
          <w:rFonts w:hint="eastAsia"/>
        </w:rPr>
        <w:t>coef0</w:t>
      </w:r>
      <w:r w:rsidRPr="00E76334">
        <w:rPr>
          <w:rFonts w:hint="eastAsia"/>
        </w:rPr>
        <w:t>：核函数的常数项。对于‘</w:t>
      </w:r>
      <w:r w:rsidRPr="00E76334">
        <w:rPr>
          <w:rFonts w:hint="eastAsia"/>
        </w:rPr>
        <w:t>poly</w:t>
      </w:r>
      <w:r w:rsidRPr="00E76334">
        <w:rPr>
          <w:rFonts w:hint="eastAsia"/>
        </w:rPr>
        <w:t>’和</w:t>
      </w:r>
      <w:r w:rsidRPr="00E76334">
        <w:rPr>
          <w:rFonts w:hint="eastAsia"/>
        </w:rPr>
        <w:t xml:space="preserve"> </w:t>
      </w:r>
      <w:r w:rsidRPr="00E76334">
        <w:rPr>
          <w:rFonts w:hint="eastAsia"/>
        </w:rPr>
        <w:t>‘</w:t>
      </w:r>
      <w:r w:rsidRPr="00E76334">
        <w:rPr>
          <w:rFonts w:hint="eastAsia"/>
        </w:rPr>
        <w:t>sigmoid</w:t>
      </w:r>
      <w:r w:rsidRPr="00E76334">
        <w:rPr>
          <w:rFonts w:hint="eastAsia"/>
        </w:rPr>
        <w:t>’有用，默认值</w:t>
      </w:r>
      <w:r w:rsidRPr="00E76334">
        <w:rPr>
          <w:rFonts w:hint="eastAsia"/>
        </w:rPr>
        <w:t>= 0.0</w:t>
      </w:r>
      <w:r w:rsidRPr="00E76334">
        <w:rPr>
          <w:rFonts w:hint="eastAsia"/>
        </w:rPr>
        <w:t>。</w:t>
      </w:r>
    </w:p>
    <w:p w14:paraId="66DFEAFB" w14:textId="77777777" w:rsidR="00E7270D" w:rsidRPr="00E76334" w:rsidRDefault="00E7270D" w:rsidP="000C2D59">
      <w:pPr>
        <w:pStyle w:val="2f2"/>
      </w:pPr>
      <w:r w:rsidRPr="00E76334">
        <w:rPr>
          <w:rFonts w:hint="eastAsia"/>
        </w:rPr>
        <w:t>tol</w:t>
      </w:r>
      <w:r w:rsidRPr="00E76334">
        <w:rPr>
          <w:rFonts w:hint="eastAsia"/>
        </w:rPr>
        <w:t>：停止训练的误差值大小，默认值</w:t>
      </w:r>
      <w:r w:rsidRPr="00E76334">
        <w:rPr>
          <w:rFonts w:hint="eastAsia"/>
        </w:rPr>
        <w:t>= 1e-3</w:t>
      </w:r>
      <w:r w:rsidRPr="00E76334">
        <w:rPr>
          <w:rFonts w:hint="eastAsia"/>
        </w:rPr>
        <w:t>。</w:t>
      </w:r>
    </w:p>
    <w:p w14:paraId="37469E90" w14:textId="77777777" w:rsidR="00E7270D" w:rsidRPr="00E76334" w:rsidRDefault="00E7270D" w:rsidP="000C2D59">
      <w:pPr>
        <w:pStyle w:val="2f2"/>
      </w:pPr>
      <w:r w:rsidRPr="00E76334">
        <w:rPr>
          <w:rFonts w:hint="eastAsia"/>
        </w:rPr>
        <w:t>C</w:t>
      </w:r>
      <w:r w:rsidRPr="00E76334">
        <w:rPr>
          <w:rFonts w:hint="eastAsia"/>
        </w:rPr>
        <w:t>：惩罚参数，默认</w:t>
      </w:r>
      <w:r w:rsidRPr="00E76334">
        <w:rPr>
          <w:rFonts w:hint="eastAsia"/>
        </w:rPr>
        <w:t>= 1.0</w:t>
      </w:r>
      <w:r w:rsidRPr="00E76334">
        <w:rPr>
          <w:rFonts w:hint="eastAsia"/>
        </w:rPr>
        <w:t>。</w:t>
      </w:r>
      <w:r w:rsidRPr="00E76334">
        <w:rPr>
          <w:rFonts w:hint="eastAsia"/>
        </w:rPr>
        <w:t>C</w:t>
      </w:r>
      <w:r w:rsidRPr="00E76334">
        <w:rPr>
          <w:rFonts w:hint="eastAsia"/>
        </w:rPr>
        <w:t>越大，相当于惩罚松弛变量，希望松弛变量接近</w:t>
      </w:r>
      <w:r w:rsidRPr="00E76334">
        <w:rPr>
          <w:rFonts w:hint="eastAsia"/>
        </w:rPr>
        <w:t>0</w:t>
      </w:r>
      <w:r w:rsidRPr="00E76334">
        <w:rPr>
          <w:rFonts w:hint="eastAsia"/>
        </w:rPr>
        <w:t>，即对误分类的惩罚增大，趋向于对训练集全分对的情况，这样对训练集测试时准确率很高，但泛化能力弱。</w:t>
      </w:r>
      <w:r w:rsidRPr="00E76334">
        <w:rPr>
          <w:rFonts w:hint="eastAsia"/>
        </w:rPr>
        <w:t>C</w:t>
      </w:r>
      <w:r w:rsidRPr="00E76334">
        <w:rPr>
          <w:rFonts w:hint="eastAsia"/>
        </w:rPr>
        <w:t>值小，对误分类的惩罚减小，允许容错，将他们当成噪声点，泛化能力较强。</w:t>
      </w:r>
    </w:p>
    <w:p w14:paraId="2B3DCC10" w14:textId="77777777" w:rsidR="00E7270D" w:rsidRPr="00E76334" w:rsidRDefault="00E7270D" w:rsidP="000C2D59">
      <w:pPr>
        <w:pStyle w:val="2f2"/>
      </w:pPr>
      <w:r w:rsidRPr="00E76334">
        <w:rPr>
          <w:rFonts w:hint="eastAsia"/>
        </w:rPr>
        <w:t>verbose</w:t>
      </w:r>
      <w:r w:rsidRPr="00E76334">
        <w:rPr>
          <w:rFonts w:hint="eastAsia"/>
        </w:rPr>
        <w:t>：日志。</w:t>
      </w:r>
    </w:p>
    <w:p w14:paraId="7CCA3BCE" w14:textId="77777777" w:rsidR="00E7270D" w:rsidRPr="00E76334" w:rsidRDefault="00E7270D" w:rsidP="000C2D59">
      <w:pPr>
        <w:pStyle w:val="2f2"/>
        <w:rPr>
          <w:color w:val="333333"/>
          <w:sz w:val="18"/>
          <w:szCs w:val="18"/>
        </w:rPr>
      </w:pPr>
      <w:r w:rsidRPr="00E76334">
        <w:rPr>
          <w:rFonts w:hint="eastAsia"/>
        </w:rPr>
        <w:t>max_iter</w:t>
      </w:r>
      <w:r w:rsidRPr="00E76334">
        <w:rPr>
          <w:rFonts w:hint="eastAsia"/>
        </w:rPr>
        <w:t>：最大迭代次数。</w:t>
      </w:r>
      <w:r w:rsidRPr="00E76334">
        <w:rPr>
          <w:rFonts w:hint="eastAsia"/>
        </w:rPr>
        <w:t>-1</w:t>
      </w:r>
      <w:r w:rsidRPr="00E76334">
        <w:rPr>
          <w:rFonts w:hint="eastAsia"/>
        </w:rPr>
        <w:t>为无限制。</w:t>
      </w:r>
    </w:p>
    <w:p w14:paraId="75653E4D" w14:textId="77777777" w:rsidR="00E7270D" w:rsidRPr="00DD3BDF" w:rsidRDefault="00E7270D" w:rsidP="000C2D59">
      <w:pPr>
        <w:pStyle w:val="1e"/>
        <w:rPr>
          <w:rStyle w:val="afff2"/>
          <w:b w:val="0"/>
        </w:rPr>
      </w:pPr>
      <w:r w:rsidRPr="00DD3BDF">
        <w:rPr>
          <w:rStyle w:val="afff2"/>
          <w:rFonts w:hint="eastAsia"/>
          <w:b w:val="0"/>
        </w:rPr>
        <w:t>代码：</w:t>
      </w:r>
    </w:p>
    <w:p w14:paraId="4814028A" w14:textId="77777777" w:rsidR="00E7270D" w:rsidRPr="006241C5" w:rsidRDefault="00E7270D" w:rsidP="000C2D59">
      <w:pPr>
        <w:pStyle w:val="2f2"/>
      </w:pPr>
      <w:r w:rsidRPr="006241C5">
        <w:rPr>
          <w:rFonts w:hint="eastAsia"/>
        </w:rPr>
        <w:t>from sklearn.svm import SVR</w:t>
      </w:r>
    </w:p>
    <w:p w14:paraId="42B237A2" w14:textId="77777777" w:rsidR="00E7270D" w:rsidRPr="006241C5" w:rsidRDefault="00E7270D" w:rsidP="000C2D59">
      <w:pPr>
        <w:pStyle w:val="2f2"/>
      </w:pPr>
      <w:r w:rsidRPr="006241C5">
        <w:rPr>
          <w:rFonts w:hint="eastAsia"/>
        </w:rPr>
        <w:t>from sklearn.metrics import accuracy_score</w:t>
      </w:r>
    </w:p>
    <w:p w14:paraId="4A0D10FA" w14:textId="77777777" w:rsidR="00E7270D" w:rsidRPr="006241C5" w:rsidRDefault="00E7270D" w:rsidP="000C2D59">
      <w:pPr>
        <w:pStyle w:val="2f2"/>
      </w:pPr>
      <w:r w:rsidRPr="006241C5">
        <w:rPr>
          <w:rFonts w:hint="eastAsia"/>
        </w:rPr>
        <w:t>#</w:t>
      </w:r>
      <w:r w:rsidRPr="006241C5">
        <w:rPr>
          <w:rFonts w:hint="eastAsia"/>
        </w:rPr>
        <w:t>初始化决策树模型</w:t>
      </w:r>
    </w:p>
    <w:p w14:paraId="72511977" w14:textId="77777777" w:rsidR="00E7270D" w:rsidRPr="006241C5" w:rsidRDefault="00E7270D" w:rsidP="000C2D59">
      <w:pPr>
        <w:pStyle w:val="2f2"/>
      </w:pPr>
      <w:r w:rsidRPr="006241C5">
        <w:rPr>
          <w:rFonts w:hint="eastAsia"/>
        </w:rPr>
        <w:t>svr=SVR(kernel='rbf',C=1)</w:t>
      </w:r>
    </w:p>
    <w:p w14:paraId="2C4AD17C" w14:textId="77777777" w:rsidR="00E7270D" w:rsidRPr="006241C5" w:rsidRDefault="00E7270D" w:rsidP="000C2D59">
      <w:pPr>
        <w:pStyle w:val="2f2"/>
      </w:pPr>
      <w:r w:rsidRPr="006241C5">
        <w:rPr>
          <w:rFonts w:hint="eastAsia"/>
        </w:rPr>
        <w:t>#</w:t>
      </w:r>
      <w:r w:rsidRPr="006241C5">
        <w:rPr>
          <w:rFonts w:hint="eastAsia"/>
        </w:rPr>
        <w:t>训练</w:t>
      </w:r>
    </w:p>
    <w:p w14:paraId="4D534136" w14:textId="77777777" w:rsidR="00E7270D" w:rsidRPr="006241C5" w:rsidRDefault="00E7270D" w:rsidP="000C2D59">
      <w:pPr>
        <w:pStyle w:val="2f2"/>
      </w:pPr>
      <w:r w:rsidRPr="006241C5">
        <w:rPr>
          <w:rFonts w:hint="eastAsia"/>
        </w:rPr>
        <w:t>svr.fit(X_train,y_train_int)</w:t>
      </w:r>
    </w:p>
    <w:p w14:paraId="0DF9932E" w14:textId="77777777" w:rsidR="00E7270D" w:rsidRPr="006241C5" w:rsidRDefault="00E7270D" w:rsidP="000C2D59">
      <w:pPr>
        <w:pStyle w:val="2f2"/>
      </w:pPr>
      <w:r w:rsidRPr="006241C5">
        <w:rPr>
          <w:rFonts w:hint="eastAsia"/>
        </w:rPr>
        <w:t>#</w:t>
      </w:r>
      <w:r w:rsidRPr="006241C5">
        <w:rPr>
          <w:rFonts w:hint="eastAsia"/>
        </w:rPr>
        <w:t>训练集上的</w:t>
      </w:r>
      <w:r w:rsidRPr="006241C5">
        <w:rPr>
          <w:rFonts w:hint="eastAsia"/>
        </w:rPr>
        <w:t>MSE</w:t>
      </w:r>
    </w:p>
    <w:p w14:paraId="3A900807" w14:textId="77777777" w:rsidR="00E7270D" w:rsidRPr="006241C5" w:rsidRDefault="00E7270D" w:rsidP="000C2D59">
      <w:pPr>
        <w:pStyle w:val="2f2"/>
      </w:pPr>
      <w:r w:rsidRPr="006241C5">
        <w:rPr>
          <w:rFonts w:hint="eastAsia"/>
        </w:rPr>
        <w:t>svr_pred_train = svr.predict(X_train)</w:t>
      </w:r>
    </w:p>
    <w:p w14:paraId="4290D6D9" w14:textId="77777777" w:rsidR="00E7270D" w:rsidRPr="006241C5" w:rsidRDefault="00E7270D" w:rsidP="000C2D59">
      <w:pPr>
        <w:pStyle w:val="2f2"/>
      </w:pPr>
      <w:r w:rsidRPr="006241C5">
        <w:rPr>
          <w:rFonts w:hint="eastAsia"/>
        </w:rPr>
        <w:t>svr_mse_train = mean_squared_error(svr_pred_train,y_train)</w:t>
      </w:r>
    </w:p>
    <w:p w14:paraId="498F28A9" w14:textId="77777777" w:rsidR="00E7270D" w:rsidRPr="006241C5" w:rsidRDefault="00E7270D" w:rsidP="000C2D59">
      <w:pPr>
        <w:pStyle w:val="2f2"/>
      </w:pPr>
      <w:r w:rsidRPr="006241C5">
        <w:rPr>
          <w:rFonts w:hint="eastAsia"/>
        </w:rPr>
        <w:t>#</w:t>
      </w:r>
      <w:r w:rsidRPr="006241C5">
        <w:rPr>
          <w:rFonts w:hint="eastAsia"/>
        </w:rPr>
        <w:t>输出测试集上的测试结果</w:t>
      </w:r>
    </w:p>
    <w:p w14:paraId="1417AF78" w14:textId="77777777" w:rsidR="00E7270D" w:rsidRPr="006241C5" w:rsidRDefault="00E7270D" w:rsidP="000C2D59">
      <w:pPr>
        <w:pStyle w:val="2f2"/>
      </w:pPr>
      <w:r w:rsidRPr="006241C5">
        <w:rPr>
          <w:rFonts w:hint="eastAsia"/>
        </w:rPr>
        <w:t>svr_pred_test=svr.predict(X_test)</w:t>
      </w:r>
    </w:p>
    <w:p w14:paraId="6BB33A6D" w14:textId="77777777" w:rsidR="00E7270D" w:rsidRPr="006241C5" w:rsidRDefault="00E7270D" w:rsidP="000C2D59">
      <w:pPr>
        <w:pStyle w:val="2f2"/>
      </w:pPr>
      <w:r w:rsidRPr="006241C5">
        <w:rPr>
          <w:rFonts w:hint="eastAsia"/>
        </w:rPr>
        <w:t>svr_mse_test = mean_squared_error(svr_pred_test,y_test)</w:t>
      </w:r>
    </w:p>
    <w:p w14:paraId="55D54B67" w14:textId="77777777" w:rsidR="00E7270D" w:rsidRPr="006241C5" w:rsidRDefault="00E7270D" w:rsidP="000C2D59">
      <w:pPr>
        <w:pStyle w:val="2f2"/>
      </w:pPr>
      <w:r w:rsidRPr="006241C5">
        <w:rPr>
          <w:rFonts w:hint="eastAsia"/>
        </w:rPr>
        <w:t>print("</w:t>
      </w:r>
      <w:r w:rsidRPr="006241C5">
        <w:rPr>
          <w:rFonts w:hint="eastAsia"/>
        </w:rPr>
        <w:t>训练集</w:t>
      </w:r>
      <w:r w:rsidRPr="006241C5">
        <w:rPr>
          <w:rFonts w:hint="eastAsia"/>
        </w:rPr>
        <w:t>MSE</w:t>
      </w:r>
      <w:r w:rsidRPr="006241C5">
        <w:rPr>
          <w:rFonts w:hint="eastAsia"/>
        </w:rPr>
        <w:t>：</w:t>
      </w:r>
      <w:r w:rsidRPr="006241C5">
        <w:rPr>
          <w:rFonts w:hint="eastAsia"/>
        </w:rPr>
        <w:t>", svr_mse_train)</w:t>
      </w:r>
    </w:p>
    <w:p w14:paraId="72BA8628" w14:textId="77777777" w:rsidR="00E7270D" w:rsidRPr="006241C5" w:rsidRDefault="00E7270D" w:rsidP="000C2D59">
      <w:pPr>
        <w:pStyle w:val="2f2"/>
      </w:pPr>
      <w:r w:rsidRPr="006241C5">
        <w:rPr>
          <w:rFonts w:hint="eastAsia"/>
        </w:rPr>
        <w:t>print("</w:t>
      </w:r>
      <w:r w:rsidRPr="006241C5">
        <w:rPr>
          <w:rFonts w:hint="eastAsia"/>
        </w:rPr>
        <w:t>测试集</w:t>
      </w:r>
      <w:r w:rsidRPr="006241C5">
        <w:rPr>
          <w:rFonts w:hint="eastAsia"/>
        </w:rPr>
        <w:t>MSE</w:t>
      </w:r>
      <w:r w:rsidRPr="006241C5">
        <w:rPr>
          <w:rFonts w:hint="eastAsia"/>
        </w:rPr>
        <w:t>：</w:t>
      </w:r>
      <w:r w:rsidRPr="006241C5">
        <w:rPr>
          <w:rFonts w:hint="eastAsia"/>
        </w:rPr>
        <w:t>", svr_mse_test)</w:t>
      </w:r>
    </w:p>
    <w:p w14:paraId="78B9A144" w14:textId="77777777" w:rsidR="00E7270D" w:rsidRPr="00DD3BDF" w:rsidRDefault="00E7270D" w:rsidP="000C2D59">
      <w:pPr>
        <w:pStyle w:val="1e"/>
      </w:pPr>
      <w:r w:rsidRPr="00DD3BDF">
        <w:rPr>
          <w:rFonts w:hint="eastAsia"/>
        </w:rPr>
        <w:t>输出：</w:t>
      </w:r>
    </w:p>
    <w:p w14:paraId="046CADE9" w14:textId="77777777" w:rsidR="00E7270D" w:rsidRPr="006241C5" w:rsidRDefault="00E7270D" w:rsidP="000C2D59">
      <w:pPr>
        <w:pStyle w:val="2f2"/>
      </w:pPr>
      <w:r w:rsidRPr="006241C5">
        <w:rPr>
          <w:rFonts w:hint="eastAsia"/>
        </w:rPr>
        <w:t>训练集</w:t>
      </w:r>
      <w:r w:rsidRPr="006241C5">
        <w:rPr>
          <w:rFonts w:hint="eastAsia"/>
        </w:rPr>
        <w:t>MSE</w:t>
      </w:r>
      <w:r w:rsidRPr="006241C5">
        <w:rPr>
          <w:rFonts w:hint="eastAsia"/>
        </w:rPr>
        <w:t>：</w:t>
      </w:r>
      <w:r w:rsidRPr="006241C5">
        <w:rPr>
          <w:rFonts w:hint="eastAsia"/>
        </w:rPr>
        <w:t xml:space="preserve"> 0.28852538417710893</w:t>
      </w:r>
    </w:p>
    <w:p w14:paraId="58586F07" w14:textId="77777777" w:rsidR="00E7270D" w:rsidRPr="006241C5" w:rsidRDefault="00E7270D" w:rsidP="000C2D59">
      <w:pPr>
        <w:pStyle w:val="2f2"/>
      </w:pPr>
      <w:r w:rsidRPr="006241C5">
        <w:rPr>
          <w:rFonts w:hint="eastAsia"/>
        </w:rPr>
        <w:t>测试集</w:t>
      </w:r>
      <w:r w:rsidRPr="006241C5">
        <w:rPr>
          <w:rFonts w:hint="eastAsia"/>
        </w:rPr>
        <w:t>MSE</w:t>
      </w:r>
      <w:r w:rsidRPr="006241C5">
        <w:rPr>
          <w:rFonts w:hint="eastAsia"/>
        </w:rPr>
        <w:t>：</w:t>
      </w:r>
      <w:r w:rsidRPr="006241C5">
        <w:rPr>
          <w:rFonts w:hint="eastAsia"/>
        </w:rPr>
        <w:t xml:space="preserve"> 0.44229386180754227</w:t>
      </w:r>
    </w:p>
    <w:p w14:paraId="53A83FE6" w14:textId="2E1E7D45" w:rsidR="00E7270D" w:rsidRPr="00E76334" w:rsidRDefault="00E7270D" w:rsidP="00E7270D">
      <w:pPr>
        <w:pStyle w:val="3"/>
      </w:pPr>
      <w:bookmarkStart w:id="65" w:name="_Toc48380787"/>
      <w:bookmarkStart w:id="66" w:name="_Toc49758500"/>
      <w:r w:rsidRPr="00E76334">
        <w:rPr>
          <w:rFonts w:hint="eastAsia"/>
        </w:rPr>
        <w:t>KNN</w:t>
      </w:r>
      <w:r w:rsidRPr="00E76334">
        <w:rPr>
          <w:rFonts w:hint="eastAsia"/>
        </w:rPr>
        <w:t>回归</w:t>
      </w:r>
      <w:bookmarkEnd w:id="65"/>
      <w:bookmarkEnd w:id="66"/>
    </w:p>
    <w:p w14:paraId="78A84B05" w14:textId="77777777" w:rsidR="00E7270D" w:rsidRPr="006241C5" w:rsidRDefault="00E7270D" w:rsidP="000C2D59">
      <w:pPr>
        <w:pStyle w:val="2f2"/>
      </w:pPr>
      <w:r w:rsidRPr="006241C5">
        <w:rPr>
          <w:rFonts w:hint="eastAsia"/>
        </w:rPr>
        <w:t>sklearn.neighbors.KNeighborsRegressor(n_neighbors=5, weights='uniform', algorithm='auto', leaf_size=30)</w:t>
      </w:r>
      <w:r w:rsidRPr="006241C5">
        <w:rPr>
          <w:rFonts w:hint="eastAsia"/>
        </w:rPr>
        <w:t>：</w:t>
      </w:r>
    </w:p>
    <w:p w14:paraId="6B52F14E" w14:textId="77777777" w:rsidR="00E7270D" w:rsidRPr="00DD3BDF" w:rsidRDefault="00E7270D" w:rsidP="000C2D59">
      <w:pPr>
        <w:pStyle w:val="1e"/>
      </w:pPr>
      <w:r w:rsidRPr="00DD3BDF">
        <w:t>参数说明</w:t>
      </w:r>
      <w:r w:rsidRPr="00DD3BDF">
        <w:rPr>
          <w:rFonts w:hint="eastAsia"/>
        </w:rPr>
        <w:t>：</w:t>
      </w:r>
    </w:p>
    <w:p w14:paraId="68002C27" w14:textId="77777777" w:rsidR="00E7270D" w:rsidRPr="00E76334" w:rsidRDefault="00E7270D" w:rsidP="000C2D59">
      <w:pPr>
        <w:pStyle w:val="2f2"/>
      </w:pPr>
      <w:r w:rsidRPr="00E76334">
        <w:rPr>
          <w:rFonts w:hint="eastAsia"/>
        </w:rPr>
        <w:t>n_neighbors</w:t>
      </w:r>
      <w:r w:rsidRPr="00E76334">
        <w:rPr>
          <w:rFonts w:hint="eastAsia"/>
        </w:rPr>
        <w:t>：</w:t>
      </w:r>
      <w:r w:rsidRPr="00E76334">
        <w:rPr>
          <w:rFonts w:hint="eastAsia"/>
        </w:rPr>
        <w:t>knn</w:t>
      </w:r>
      <w:r w:rsidRPr="00E76334">
        <w:rPr>
          <w:rFonts w:hint="eastAsia"/>
        </w:rPr>
        <w:t>算法中指定以最近的几个最近邻样本具有投票权，默认参数为</w:t>
      </w:r>
      <w:r w:rsidRPr="00E76334">
        <w:rPr>
          <w:rFonts w:hint="eastAsia"/>
        </w:rPr>
        <w:t>5</w:t>
      </w:r>
    </w:p>
    <w:p w14:paraId="69AAC6E2" w14:textId="77777777" w:rsidR="00E7270D" w:rsidRPr="00E76334" w:rsidRDefault="00E7270D" w:rsidP="000C2D59">
      <w:pPr>
        <w:pStyle w:val="2f2"/>
      </w:pPr>
      <w:r w:rsidRPr="00E76334">
        <w:rPr>
          <w:rFonts w:hint="eastAsia"/>
        </w:rPr>
        <w:t>algrithm</w:t>
      </w:r>
      <w:r w:rsidRPr="00E76334">
        <w:rPr>
          <w:rFonts w:hint="eastAsia"/>
        </w:rPr>
        <w:t>：即内部采用什么算法实现。有以下几种选择参数：</w:t>
      </w:r>
    </w:p>
    <w:p w14:paraId="579CA976" w14:textId="77777777" w:rsidR="00E7270D" w:rsidRPr="00E76334" w:rsidRDefault="00E7270D" w:rsidP="000C2D59">
      <w:pPr>
        <w:pStyle w:val="2f2"/>
      </w:pPr>
      <w:r w:rsidRPr="00E76334">
        <w:rPr>
          <w:rFonts w:hint="eastAsia"/>
        </w:rPr>
        <w:t xml:space="preserve">    'ball_tree':</w:t>
      </w:r>
      <w:r w:rsidRPr="00E76334">
        <w:rPr>
          <w:rFonts w:hint="eastAsia"/>
        </w:rPr>
        <w:t>球树、</w:t>
      </w:r>
    </w:p>
    <w:p w14:paraId="301DFA25" w14:textId="77777777" w:rsidR="00E7270D" w:rsidRPr="00E76334" w:rsidRDefault="00E7270D" w:rsidP="000C2D59">
      <w:pPr>
        <w:pStyle w:val="2f2"/>
      </w:pPr>
      <w:r w:rsidRPr="00E76334">
        <w:rPr>
          <w:rFonts w:hint="eastAsia"/>
        </w:rPr>
        <w:t xml:space="preserve">    'kd_tree':kd</w:t>
      </w:r>
      <w:r w:rsidRPr="00E76334">
        <w:rPr>
          <w:rFonts w:hint="eastAsia"/>
        </w:rPr>
        <w:t>树、</w:t>
      </w:r>
    </w:p>
    <w:p w14:paraId="091234F6" w14:textId="77777777" w:rsidR="00E7270D" w:rsidRPr="00E76334" w:rsidRDefault="00E7270D" w:rsidP="000C2D59">
      <w:pPr>
        <w:pStyle w:val="2f2"/>
      </w:pPr>
      <w:r w:rsidRPr="00E76334">
        <w:rPr>
          <w:rFonts w:hint="eastAsia"/>
        </w:rPr>
        <w:t xml:space="preserve">    'brute':</w:t>
      </w:r>
      <w:r w:rsidRPr="00E76334">
        <w:rPr>
          <w:rFonts w:hint="eastAsia"/>
        </w:rPr>
        <w:t>暴力搜索、</w:t>
      </w:r>
    </w:p>
    <w:p w14:paraId="1A867AD7" w14:textId="77777777" w:rsidR="00E7270D" w:rsidRPr="00E76334" w:rsidRDefault="00E7270D" w:rsidP="000C2D59">
      <w:pPr>
        <w:pStyle w:val="2f2"/>
      </w:pPr>
      <w:r w:rsidRPr="00E76334">
        <w:rPr>
          <w:rFonts w:hint="eastAsia"/>
        </w:rPr>
        <w:t xml:space="preserve">    'auto':</w:t>
      </w:r>
      <w:r w:rsidRPr="00E76334">
        <w:rPr>
          <w:rFonts w:hint="eastAsia"/>
        </w:rPr>
        <w:t>自动根据数据的类型和结构选择合适的算法。默认情况下是‘</w:t>
      </w:r>
      <w:r w:rsidRPr="00E76334">
        <w:rPr>
          <w:rFonts w:hint="eastAsia"/>
        </w:rPr>
        <w:t>auto</w:t>
      </w:r>
      <w:r w:rsidRPr="00E76334">
        <w:rPr>
          <w:rFonts w:hint="eastAsia"/>
        </w:rPr>
        <w:t>’。</w:t>
      </w:r>
    </w:p>
    <w:p w14:paraId="342349CC" w14:textId="77777777" w:rsidR="00E7270D" w:rsidRPr="00DD3BDF" w:rsidRDefault="00E7270D" w:rsidP="000C2D59">
      <w:pPr>
        <w:pStyle w:val="1e"/>
      </w:pPr>
      <w:r w:rsidRPr="00DD3BDF">
        <w:rPr>
          <w:rFonts w:hint="eastAsia"/>
        </w:rPr>
        <w:t xml:space="preserve">    暴力搜索就不用说了大家都知道。具体前两种树型数据结构哪种好视情况而定。KD树是对依次对K维坐标轴，以中值切分构造的树,每一个节点是一个超矩形，在维数小于20时效率最高ball tree 是为了克服KD树高维失效而发明的，其构造过程是以质心C和半径r分割样本空间，每一个节点是一个超球体。一般低维数据用kd_tree速度快，用ball_tree相对较慢。超过20维之后的高维数据用kd_tree效果反而不佳，而ball_tree效果要好，具体构造过程及优劣势的理论大家有兴趣可以去具体学习。</w:t>
      </w:r>
    </w:p>
    <w:p w14:paraId="48D2D9B8" w14:textId="77777777" w:rsidR="00E7270D" w:rsidRPr="00E76334" w:rsidRDefault="00E7270D" w:rsidP="000C2D59">
      <w:pPr>
        <w:pStyle w:val="2f2"/>
        <w:rPr>
          <w:color w:val="333333"/>
          <w:sz w:val="18"/>
          <w:szCs w:val="18"/>
        </w:rPr>
      </w:pPr>
      <w:r>
        <w:rPr>
          <w:rFonts w:hint="eastAsia"/>
        </w:rPr>
        <w:t xml:space="preserve">   </w:t>
      </w:r>
      <w:r w:rsidRPr="00E76334">
        <w:rPr>
          <w:rFonts w:hint="eastAsia"/>
        </w:rPr>
        <w:t>leaf_size:</w:t>
      </w:r>
      <w:r w:rsidRPr="00E76334">
        <w:rPr>
          <w:rFonts w:hint="eastAsia"/>
        </w:rPr>
        <w:t>这个值控制了使用</w:t>
      </w:r>
      <w:r w:rsidRPr="00E76334">
        <w:rPr>
          <w:rFonts w:hint="eastAsia"/>
        </w:rPr>
        <w:t>KD</w:t>
      </w:r>
      <w:r w:rsidRPr="00E76334">
        <w:rPr>
          <w:rFonts w:hint="eastAsia"/>
        </w:rPr>
        <w:t>树或者球树时，</w:t>
      </w:r>
      <w:r w:rsidRPr="00E76334">
        <w:rPr>
          <w:rFonts w:hint="eastAsia"/>
        </w:rPr>
        <w:t xml:space="preserve"> </w:t>
      </w:r>
      <w:r w:rsidRPr="00E76334">
        <w:rPr>
          <w:rFonts w:hint="eastAsia"/>
        </w:rPr>
        <w:t>停止建子树的叶子节点数量的阈值。这个值越小，则生成的</w:t>
      </w:r>
      <w:r w:rsidRPr="00E76334">
        <w:rPr>
          <w:rFonts w:hint="eastAsia"/>
        </w:rPr>
        <w:t>KD</w:t>
      </w:r>
      <w:r w:rsidRPr="00E76334">
        <w:rPr>
          <w:rFonts w:hint="eastAsia"/>
        </w:rPr>
        <w:t>树或者球树就越大，层数越深，建树时间越长，反之，则生成的</w:t>
      </w:r>
      <w:r w:rsidRPr="00E76334">
        <w:rPr>
          <w:rFonts w:hint="eastAsia"/>
        </w:rPr>
        <w:t>KD</w:t>
      </w:r>
      <w:r w:rsidRPr="00E76334">
        <w:rPr>
          <w:rFonts w:hint="eastAsia"/>
        </w:rPr>
        <w:t>树或者球树会小，层数较浅，建树时间较短。默认是</w:t>
      </w:r>
      <w:r w:rsidRPr="00E76334">
        <w:rPr>
          <w:rFonts w:hint="eastAsia"/>
        </w:rPr>
        <w:t>30.</w:t>
      </w:r>
    </w:p>
    <w:p w14:paraId="5BF7540A" w14:textId="77777777" w:rsidR="00E7270D" w:rsidRPr="00DD3BDF" w:rsidRDefault="00E7270D" w:rsidP="000C2D59">
      <w:pPr>
        <w:pStyle w:val="1e"/>
      </w:pPr>
      <w:r w:rsidRPr="00DD3BDF">
        <w:rPr>
          <w:rFonts w:hint="eastAsia"/>
        </w:rPr>
        <w:t>请根据线性回归的实现和KNN的参数说明，训练一个KNN模型。代码填写：</w:t>
      </w:r>
    </w:p>
    <w:p w14:paraId="3A5FE890" w14:textId="77777777" w:rsidR="00E7270D" w:rsidRPr="006241C5" w:rsidRDefault="00E7270D" w:rsidP="000C2D59">
      <w:pPr>
        <w:pStyle w:val="2f2"/>
      </w:pPr>
      <w:r w:rsidRPr="006241C5">
        <w:rPr>
          <w:rFonts w:hint="eastAsia"/>
        </w:rPr>
        <w:t>#</w:t>
      </w:r>
      <w:r w:rsidRPr="006241C5">
        <w:rPr>
          <w:rFonts w:hint="eastAsia"/>
        </w:rPr>
        <w:t>初始化</w:t>
      </w:r>
      <w:r w:rsidRPr="006241C5">
        <w:rPr>
          <w:rFonts w:hint="eastAsia"/>
        </w:rPr>
        <w:t>knn</w:t>
      </w:r>
      <w:r w:rsidRPr="006241C5">
        <w:rPr>
          <w:rFonts w:hint="eastAsia"/>
        </w:rPr>
        <w:t>模型</w:t>
      </w:r>
    </w:p>
    <w:p w14:paraId="0C69A97E" w14:textId="77777777" w:rsidR="00E7270D" w:rsidRPr="006241C5" w:rsidRDefault="00E7270D" w:rsidP="000C2D59">
      <w:pPr>
        <w:pStyle w:val="2f2"/>
      </w:pPr>
      <w:r w:rsidRPr="006241C5">
        <w:rPr>
          <w:rFonts w:hint="eastAsia"/>
        </w:rPr>
        <w:t>knn_model = KNeighborsRegressor(n_neighbors=50)</w:t>
      </w:r>
    </w:p>
    <w:p w14:paraId="4C97FDB2" w14:textId="77777777" w:rsidR="00E7270D" w:rsidRPr="006241C5" w:rsidRDefault="00E7270D" w:rsidP="000C2D59">
      <w:pPr>
        <w:pStyle w:val="2f2"/>
      </w:pPr>
      <w:r w:rsidRPr="006241C5">
        <w:rPr>
          <w:rFonts w:hint="eastAsia"/>
        </w:rPr>
        <w:t>#</w:t>
      </w:r>
      <w:r w:rsidRPr="006241C5">
        <w:rPr>
          <w:rFonts w:hint="eastAsia"/>
        </w:rPr>
        <w:t>训练</w:t>
      </w:r>
    </w:p>
    <w:p w14:paraId="7DEC74F8" w14:textId="77777777" w:rsidR="00E7270D" w:rsidRPr="006241C5" w:rsidRDefault="00E7270D" w:rsidP="000C2D59">
      <w:pPr>
        <w:pStyle w:val="2f2"/>
      </w:pPr>
      <w:r w:rsidRPr="006241C5">
        <w:rPr>
          <w:rFonts w:hint="eastAsia"/>
        </w:rPr>
        <w:t>knn_model.fit(X_train,y_train)</w:t>
      </w:r>
    </w:p>
    <w:p w14:paraId="73505017" w14:textId="77777777" w:rsidR="00E7270D" w:rsidRPr="006241C5" w:rsidRDefault="00E7270D" w:rsidP="000C2D59">
      <w:pPr>
        <w:pStyle w:val="2f2"/>
      </w:pPr>
      <w:r w:rsidRPr="006241C5">
        <w:rPr>
          <w:rFonts w:hint="eastAsia"/>
        </w:rPr>
        <w:t>#</w:t>
      </w:r>
      <w:r w:rsidRPr="006241C5">
        <w:rPr>
          <w:rFonts w:hint="eastAsia"/>
        </w:rPr>
        <w:t>训练集上的</w:t>
      </w:r>
      <w:r w:rsidRPr="006241C5">
        <w:rPr>
          <w:rFonts w:hint="eastAsia"/>
        </w:rPr>
        <w:t>MSE</w:t>
      </w:r>
    </w:p>
    <w:p w14:paraId="6B1D8840" w14:textId="77777777" w:rsidR="00E7270D" w:rsidRPr="006241C5" w:rsidRDefault="00E7270D" w:rsidP="000C2D59">
      <w:pPr>
        <w:pStyle w:val="2f2"/>
      </w:pPr>
      <w:r w:rsidRPr="006241C5">
        <w:rPr>
          <w:rFonts w:hint="eastAsia"/>
        </w:rPr>
        <w:t>knn_pred_train = knn_model.predict(X_train)</w:t>
      </w:r>
    </w:p>
    <w:p w14:paraId="6700EFDD" w14:textId="77777777" w:rsidR="00E7270D" w:rsidRPr="006241C5" w:rsidRDefault="00E7270D" w:rsidP="000C2D59">
      <w:pPr>
        <w:pStyle w:val="2f2"/>
      </w:pPr>
      <w:r w:rsidRPr="006241C5">
        <w:rPr>
          <w:rFonts w:hint="eastAsia"/>
        </w:rPr>
        <w:t>knn_mse_train = mean_squared_error(knn_pred_train,y_train)</w:t>
      </w:r>
    </w:p>
    <w:p w14:paraId="29FEF1CA" w14:textId="77777777" w:rsidR="00E7270D" w:rsidRPr="006241C5" w:rsidRDefault="00E7270D" w:rsidP="000C2D59">
      <w:pPr>
        <w:pStyle w:val="2f2"/>
      </w:pPr>
      <w:r w:rsidRPr="006241C5">
        <w:rPr>
          <w:rFonts w:hint="eastAsia"/>
        </w:rPr>
        <w:t>#</w:t>
      </w:r>
      <w:r w:rsidRPr="006241C5">
        <w:rPr>
          <w:rFonts w:hint="eastAsia"/>
        </w:rPr>
        <w:t>输出测试集上的测试结果</w:t>
      </w:r>
    </w:p>
    <w:p w14:paraId="348E9991" w14:textId="77777777" w:rsidR="00E7270D" w:rsidRPr="006241C5" w:rsidRDefault="00E7270D" w:rsidP="000C2D59">
      <w:pPr>
        <w:pStyle w:val="2f2"/>
      </w:pPr>
      <w:r w:rsidRPr="006241C5">
        <w:rPr>
          <w:rFonts w:hint="eastAsia"/>
        </w:rPr>
        <w:t>knn_pred_test=knn_model.predict(X_test)</w:t>
      </w:r>
    </w:p>
    <w:p w14:paraId="5DA61894" w14:textId="77777777" w:rsidR="00E7270D" w:rsidRPr="006241C5" w:rsidRDefault="00E7270D" w:rsidP="000C2D59">
      <w:pPr>
        <w:pStyle w:val="2f2"/>
      </w:pPr>
      <w:r w:rsidRPr="006241C5">
        <w:rPr>
          <w:rFonts w:hint="eastAsia"/>
        </w:rPr>
        <w:t>knn_mse_test = mean_squared_error(knn_pred_test,y_test)</w:t>
      </w:r>
    </w:p>
    <w:p w14:paraId="4809DBDA" w14:textId="77777777" w:rsidR="00E7270D" w:rsidRPr="006241C5" w:rsidRDefault="00E7270D" w:rsidP="000C2D59">
      <w:pPr>
        <w:pStyle w:val="2f2"/>
      </w:pPr>
      <w:r w:rsidRPr="006241C5">
        <w:rPr>
          <w:rFonts w:hint="eastAsia"/>
        </w:rPr>
        <w:t>print("</w:t>
      </w:r>
      <w:r w:rsidRPr="006241C5">
        <w:rPr>
          <w:rFonts w:hint="eastAsia"/>
        </w:rPr>
        <w:t>训练集</w:t>
      </w:r>
      <w:r w:rsidRPr="006241C5">
        <w:rPr>
          <w:rFonts w:hint="eastAsia"/>
        </w:rPr>
        <w:t>MSE</w:t>
      </w:r>
      <w:r w:rsidRPr="006241C5">
        <w:rPr>
          <w:rFonts w:hint="eastAsia"/>
        </w:rPr>
        <w:t>：</w:t>
      </w:r>
      <w:r w:rsidRPr="006241C5">
        <w:rPr>
          <w:rFonts w:hint="eastAsia"/>
        </w:rPr>
        <w:t>", knn_mse_train)</w:t>
      </w:r>
    </w:p>
    <w:p w14:paraId="3D441E3A" w14:textId="77777777" w:rsidR="00E7270D" w:rsidRPr="006241C5" w:rsidRDefault="00E7270D" w:rsidP="000C2D59">
      <w:pPr>
        <w:pStyle w:val="2f2"/>
      </w:pPr>
      <w:r w:rsidRPr="006241C5">
        <w:rPr>
          <w:rFonts w:hint="eastAsia"/>
        </w:rPr>
        <w:t>print("</w:t>
      </w:r>
      <w:r w:rsidRPr="006241C5">
        <w:rPr>
          <w:rFonts w:hint="eastAsia"/>
        </w:rPr>
        <w:t>测试集</w:t>
      </w:r>
      <w:r w:rsidRPr="006241C5">
        <w:rPr>
          <w:rFonts w:hint="eastAsia"/>
        </w:rPr>
        <w:t>MSE</w:t>
      </w:r>
      <w:r w:rsidRPr="006241C5">
        <w:rPr>
          <w:rFonts w:hint="eastAsia"/>
        </w:rPr>
        <w:t>：</w:t>
      </w:r>
      <w:r w:rsidRPr="006241C5">
        <w:rPr>
          <w:rFonts w:hint="eastAsia"/>
        </w:rPr>
        <w:t>", knn_mse_test)</w:t>
      </w:r>
    </w:p>
    <w:p w14:paraId="79485D5A" w14:textId="77777777" w:rsidR="00E7270D" w:rsidRPr="00DD3BDF" w:rsidRDefault="00E7270D" w:rsidP="000C2D59">
      <w:pPr>
        <w:pStyle w:val="1e"/>
      </w:pPr>
      <w:r w:rsidRPr="00DD3BDF">
        <w:rPr>
          <w:rFonts w:hint="eastAsia"/>
        </w:rPr>
        <w:t>输出：</w:t>
      </w:r>
    </w:p>
    <w:p w14:paraId="68322E11" w14:textId="77777777" w:rsidR="00E7270D" w:rsidRPr="006241C5" w:rsidRDefault="00E7270D" w:rsidP="000C2D59">
      <w:pPr>
        <w:pStyle w:val="2f2"/>
      </w:pPr>
      <w:r w:rsidRPr="006241C5">
        <w:rPr>
          <w:rFonts w:hint="eastAsia"/>
        </w:rPr>
        <w:t>训练集</w:t>
      </w:r>
      <w:r w:rsidRPr="006241C5">
        <w:rPr>
          <w:rFonts w:hint="eastAsia"/>
        </w:rPr>
        <w:t>MSE</w:t>
      </w:r>
      <w:r w:rsidRPr="006241C5">
        <w:rPr>
          <w:rFonts w:hint="eastAsia"/>
        </w:rPr>
        <w:t>：</w:t>
      </w:r>
      <w:r w:rsidRPr="006241C5">
        <w:rPr>
          <w:rFonts w:hint="eastAsia"/>
        </w:rPr>
        <w:t xml:space="preserve"> 0.2044843076171875</w:t>
      </w:r>
    </w:p>
    <w:p w14:paraId="681E436D" w14:textId="77777777" w:rsidR="00E7270D" w:rsidRPr="006241C5" w:rsidRDefault="00E7270D" w:rsidP="000C2D59">
      <w:pPr>
        <w:pStyle w:val="2f2"/>
      </w:pPr>
      <w:r w:rsidRPr="006241C5">
        <w:rPr>
          <w:rFonts w:hint="eastAsia"/>
        </w:rPr>
        <w:t>测试集</w:t>
      </w:r>
      <w:r w:rsidRPr="006241C5">
        <w:rPr>
          <w:rFonts w:hint="eastAsia"/>
        </w:rPr>
        <w:t>MSE</w:t>
      </w:r>
      <w:r w:rsidRPr="006241C5">
        <w:rPr>
          <w:rFonts w:hint="eastAsia"/>
        </w:rPr>
        <w:t>：</w:t>
      </w:r>
      <w:r w:rsidRPr="006241C5">
        <w:rPr>
          <w:rFonts w:hint="eastAsia"/>
        </w:rPr>
        <w:t xml:space="preserve"> 0.20693282421875</w:t>
      </w:r>
    </w:p>
    <w:p w14:paraId="6C0D9319" w14:textId="77777777" w:rsidR="00E7270D" w:rsidRPr="00DD3BDF" w:rsidRDefault="00E7270D" w:rsidP="000C2D59">
      <w:pPr>
        <w:pStyle w:val="1e"/>
      </w:pPr>
      <w:r w:rsidRPr="00DD3BDF">
        <w:rPr>
          <w:rFonts w:hint="eastAsia"/>
        </w:rPr>
        <w:t>接下来简单对三个模型的输出精度进行对比。</w:t>
      </w:r>
    </w:p>
    <w:p w14:paraId="5FD11280" w14:textId="77777777" w:rsidR="00E7270D" w:rsidRPr="00DD3BDF" w:rsidRDefault="00E7270D" w:rsidP="000C2D59">
      <w:pPr>
        <w:pStyle w:val="1e"/>
      </w:pPr>
      <w:r w:rsidRPr="00DD3BDF">
        <w:rPr>
          <w:rFonts w:hint="eastAsia"/>
        </w:rPr>
        <w:t>代码：</w:t>
      </w:r>
    </w:p>
    <w:p w14:paraId="72BFB268" w14:textId="77777777" w:rsidR="00E7270D" w:rsidRPr="006241C5" w:rsidRDefault="00E7270D" w:rsidP="000C2D59">
      <w:pPr>
        <w:pStyle w:val="2f2"/>
      </w:pPr>
      <w:r w:rsidRPr="006241C5">
        <w:rPr>
          <w:rFonts w:hint="eastAsia"/>
        </w:rPr>
        <w:t>model_mse = pd.DataFrame(data=[[linreg_mse_train,knn_mse_train,svr_mse_train],</w:t>
      </w:r>
    </w:p>
    <w:p w14:paraId="3F2C2DED" w14:textId="77777777" w:rsidR="00E7270D" w:rsidRPr="006241C5" w:rsidRDefault="00E7270D" w:rsidP="000C2D59">
      <w:pPr>
        <w:pStyle w:val="2f2"/>
      </w:pPr>
      <w:r w:rsidRPr="006241C5">
        <w:rPr>
          <w:rFonts w:hint="eastAsia"/>
        </w:rPr>
        <w:t xml:space="preserve">                                 [linreg_mse_test,knn_mse_test,svr_mse_test]],</w:t>
      </w:r>
    </w:p>
    <w:p w14:paraId="1CEAB78A" w14:textId="77777777" w:rsidR="00E7270D" w:rsidRPr="006241C5" w:rsidRDefault="00E7270D" w:rsidP="000C2D59">
      <w:pPr>
        <w:pStyle w:val="2f2"/>
      </w:pPr>
      <w:r w:rsidRPr="006241C5">
        <w:rPr>
          <w:rFonts w:hint="eastAsia"/>
        </w:rPr>
        <w:t xml:space="preserve">        columns=['Logistic_Regression','knn','SVR'],index=["training set","test set"])</w:t>
      </w:r>
    </w:p>
    <w:p w14:paraId="738FE5D2" w14:textId="77777777" w:rsidR="00E7270D" w:rsidRPr="006241C5" w:rsidRDefault="00E7270D" w:rsidP="000C2D59">
      <w:pPr>
        <w:pStyle w:val="2f2"/>
      </w:pPr>
      <w:r w:rsidRPr="006241C5">
        <w:rPr>
          <w:rFonts w:hint="eastAsia"/>
        </w:rPr>
        <w:t>model_mse</w:t>
      </w:r>
    </w:p>
    <w:p w14:paraId="7270AE6F" w14:textId="77777777" w:rsidR="00E7270D" w:rsidRPr="00DD3BDF" w:rsidRDefault="00E7270D" w:rsidP="000C2D59">
      <w:pPr>
        <w:pStyle w:val="1e"/>
      </w:pPr>
      <w:r w:rsidRPr="00DD3BDF">
        <w:rPr>
          <w:rFonts w:hint="eastAsia"/>
        </w:rPr>
        <w:t>输出：</w:t>
      </w:r>
    </w:p>
    <w:p w14:paraId="67E0CFFC" w14:textId="77777777" w:rsidR="00E7270D" w:rsidRPr="00DD3BDF" w:rsidRDefault="00E7270D" w:rsidP="000C2D59">
      <w:pPr>
        <w:pStyle w:val="1e"/>
      </w:pPr>
      <w:r w:rsidRPr="00DD3BDF">
        <w:rPr>
          <w:rFonts w:hint="eastAsia"/>
          <w:noProof/>
        </w:rPr>
        <w:drawing>
          <wp:inline distT="0" distB="0" distL="0" distR="0" wp14:anchorId="6316D4E5" wp14:editId="7DF230FA">
            <wp:extent cx="3123760" cy="775504"/>
            <wp:effectExtent l="19050" t="19050" r="19685" b="247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3465" cy="780396"/>
                    </a:xfrm>
                    <a:prstGeom prst="rect">
                      <a:avLst/>
                    </a:prstGeom>
                    <a:ln>
                      <a:solidFill>
                        <a:schemeClr val="bg1">
                          <a:lumMod val="85000"/>
                        </a:schemeClr>
                      </a:solidFill>
                    </a:ln>
                  </pic:spPr>
                </pic:pic>
              </a:graphicData>
            </a:graphic>
          </wp:inline>
        </w:drawing>
      </w:r>
    </w:p>
    <w:p w14:paraId="3697D389" w14:textId="77777777" w:rsidR="00E7270D" w:rsidRPr="00DD3BDF" w:rsidRDefault="00E7270D" w:rsidP="000C2D59">
      <w:pPr>
        <w:pStyle w:val="1e"/>
      </w:pPr>
      <w:r w:rsidRPr="00DD3BDF">
        <w:rPr>
          <w:rFonts w:hint="eastAsia"/>
        </w:rPr>
        <w:t>代码：</w:t>
      </w:r>
    </w:p>
    <w:p w14:paraId="799AF234" w14:textId="77777777" w:rsidR="00E7270D" w:rsidRPr="006241C5" w:rsidRDefault="00E7270D" w:rsidP="000C2D59">
      <w:pPr>
        <w:pStyle w:val="2f2"/>
      </w:pPr>
      <w:r w:rsidRPr="006241C5">
        <w:rPr>
          <w:rFonts w:hint="eastAsia"/>
        </w:rPr>
        <w:t>plt.figure(figsize=(20, 10))</w:t>
      </w:r>
    </w:p>
    <w:p w14:paraId="484AA103" w14:textId="77777777" w:rsidR="00E7270D" w:rsidRPr="006241C5" w:rsidRDefault="00E7270D" w:rsidP="000C2D59">
      <w:pPr>
        <w:pStyle w:val="2f2"/>
      </w:pPr>
      <w:r w:rsidRPr="006241C5">
        <w:rPr>
          <w:rFonts w:hint="eastAsia"/>
        </w:rPr>
        <w:t>model_mse.plot(kind = 'bar')</w:t>
      </w:r>
    </w:p>
    <w:p w14:paraId="636379E4" w14:textId="44CA15A0" w:rsidR="00E7270D" w:rsidRPr="00DD3BDF" w:rsidRDefault="00E7270D" w:rsidP="000C2D59">
      <w:pPr>
        <w:pStyle w:val="1e"/>
      </w:pPr>
      <w:r w:rsidRPr="00DD3BDF">
        <w:rPr>
          <w:rFonts w:hint="eastAsia"/>
        </w:rPr>
        <w:t>输出：</w:t>
      </w:r>
    </w:p>
    <w:p w14:paraId="7A47F8C4" w14:textId="17B87806" w:rsidR="00E7270D" w:rsidRPr="00E76334" w:rsidRDefault="008A0730" w:rsidP="000C2D59">
      <w:pPr>
        <w:pStyle w:val="9"/>
      </w:pPr>
      <w:r w:rsidRPr="00DD3BDF">
        <w:rPr>
          <w:rFonts w:hint="eastAsia"/>
          <w:noProof/>
        </w:rPr>
        <w:drawing>
          <wp:anchor distT="0" distB="0" distL="114300" distR="114300" simplePos="0" relativeHeight="251659264" behindDoc="0" locked="0" layoutInCell="1" allowOverlap="1" wp14:anchorId="4F4DD437" wp14:editId="44D0F27B">
            <wp:simplePos x="0" y="0"/>
            <wp:positionH relativeFrom="margin">
              <wp:align>center</wp:align>
            </wp:positionH>
            <wp:positionV relativeFrom="paragraph">
              <wp:posOffset>20003</wp:posOffset>
            </wp:positionV>
            <wp:extent cx="3209925" cy="2526665"/>
            <wp:effectExtent l="19050" t="19050" r="28575" b="260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09925" cy="2526665"/>
                    </a:xfrm>
                    <a:prstGeom prst="rect">
                      <a:avLst/>
                    </a:prstGeom>
                    <a:ln>
                      <a:solidFill>
                        <a:schemeClr val="bg1">
                          <a:lumMod val="85000"/>
                        </a:schemeClr>
                      </a:solidFill>
                    </a:ln>
                  </pic:spPr>
                </pic:pic>
              </a:graphicData>
            </a:graphic>
          </wp:anchor>
        </w:drawing>
      </w:r>
      <w:r w:rsidR="00E7270D">
        <w:t>LR</w:t>
      </w:r>
      <w:r w:rsidR="00E7270D">
        <w:rPr>
          <w:rFonts w:hint="eastAsia"/>
        </w:rPr>
        <w:t>、</w:t>
      </w:r>
      <w:r w:rsidR="00E7270D">
        <w:t>KNN</w:t>
      </w:r>
      <w:r w:rsidR="00E7270D">
        <w:rPr>
          <w:rFonts w:hint="eastAsia"/>
        </w:rPr>
        <w:t>、</w:t>
      </w:r>
      <w:r w:rsidR="00E7270D">
        <w:t>SVR</w:t>
      </w:r>
      <w:r w:rsidR="00E7270D">
        <w:t>算法对比</w:t>
      </w:r>
    </w:p>
    <w:p w14:paraId="5C7941D9" w14:textId="77777777" w:rsidR="00E7270D" w:rsidRPr="00E76334" w:rsidRDefault="00E7270D" w:rsidP="00E7270D">
      <w:pPr>
        <w:pStyle w:val="3"/>
      </w:pPr>
      <w:bookmarkStart w:id="67" w:name="_Toc48380789"/>
      <w:bookmarkStart w:id="68" w:name="_Toc49758502"/>
      <w:r w:rsidRPr="00E76334">
        <w:rPr>
          <w:rFonts w:hint="eastAsia"/>
        </w:rPr>
        <w:t>模型评估与选择</w:t>
      </w:r>
      <w:bookmarkEnd w:id="67"/>
      <w:bookmarkEnd w:id="68"/>
    </w:p>
    <w:p w14:paraId="32E019A5" w14:textId="77777777" w:rsidR="00E7270D" w:rsidRPr="00DD3BDF" w:rsidRDefault="00E7270D" w:rsidP="000C2D59">
      <w:pPr>
        <w:pStyle w:val="1e"/>
      </w:pPr>
      <w:r w:rsidRPr="00DD3BDF">
        <w:rPr>
          <w:rFonts w:hint="eastAsia"/>
        </w:rPr>
        <w:t>通过上面的对比，可以看出4个模型都欠拟合的状态。接下来将使用交叉验证、网格搜索和随机搜索的方式，选择模型的超参数。</w:t>
      </w:r>
    </w:p>
    <w:p w14:paraId="5A44936D" w14:textId="77777777" w:rsidR="00E7270D" w:rsidRPr="00DD3BDF" w:rsidRDefault="00E7270D" w:rsidP="000C2D59">
      <w:pPr>
        <w:pStyle w:val="1e"/>
      </w:pPr>
      <w:r w:rsidRPr="00DD3BDF">
        <w:rPr>
          <w:rFonts w:hint="eastAsia"/>
        </w:rPr>
        <w:t>实验目的：</w:t>
      </w:r>
    </w:p>
    <w:p w14:paraId="13D89730" w14:textId="77777777" w:rsidR="00E7270D" w:rsidRPr="00DD3BDF" w:rsidRDefault="00E7270D" w:rsidP="000C2D59">
      <w:pPr>
        <w:pStyle w:val="1e"/>
      </w:pPr>
      <w:r w:rsidRPr="00DD3BDF">
        <w:rPr>
          <w:rFonts w:hint="eastAsia"/>
        </w:rPr>
        <w:t>（1）掌握交叉验证算法的应用实践</w:t>
      </w:r>
    </w:p>
    <w:p w14:paraId="772CD710" w14:textId="77777777" w:rsidR="00E7270D" w:rsidRPr="00DD3BDF" w:rsidRDefault="00E7270D" w:rsidP="000C2D59">
      <w:pPr>
        <w:pStyle w:val="1e"/>
      </w:pPr>
      <w:r w:rsidRPr="00DD3BDF">
        <w:rPr>
          <w:rFonts w:hint="eastAsia"/>
        </w:rPr>
        <w:t>（2）掌握网络搜索的实现</w:t>
      </w:r>
    </w:p>
    <w:p w14:paraId="0E437DB9" w14:textId="77777777" w:rsidR="00E7270D" w:rsidRPr="00DD3BDF" w:rsidRDefault="00E7270D" w:rsidP="000C2D59">
      <w:pPr>
        <w:pStyle w:val="1e"/>
      </w:pPr>
      <w:r w:rsidRPr="00DD3BDF">
        <w:rPr>
          <w:rFonts w:hint="eastAsia"/>
        </w:rPr>
        <w:t>（3）掌握随机搜索的实现</w:t>
      </w:r>
    </w:p>
    <w:p w14:paraId="4E3ACDE4" w14:textId="77777777" w:rsidR="00E7270D" w:rsidRPr="00E76334" w:rsidRDefault="00E7270D" w:rsidP="00E7270D">
      <w:pPr>
        <w:pStyle w:val="4"/>
        <w:rPr>
          <w:rFonts w:hint="default"/>
        </w:rPr>
      </w:pPr>
      <w:r w:rsidRPr="00E76334">
        <w:t>交叉验证</w:t>
      </w:r>
    </w:p>
    <w:p w14:paraId="40F979B2" w14:textId="77777777" w:rsidR="00E7270D" w:rsidRPr="00DD3BDF" w:rsidRDefault="00E7270D" w:rsidP="000C2D59">
      <w:pPr>
        <w:pStyle w:val="1e"/>
      </w:pPr>
      <w:r w:rsidRPr="00DD3BDF">
        <w:rPr>
          <w:rFonts w:hint="eastAsia"/>
        </w:rPr>
        <w:t>将用交叉验证来搜索KNN的模型中n_neighbors的最佳参数值。</w:t>
      </w:r>
    </w:p>
    <w:p w14:paraId="3DBE81A6" w14:textId="77777777" w:rsidR="00E7270D" w:rsidRPr="00DD3BDF" w:rsidRDefault="00E7270D" w:rsidP="000C2D59">
      <w:pPr>
        <w:pStyle w:val="1e"/>
      </w:pPr>
      <w:r w:rsidRPr="00DD3BDF">
        <w:rPr>
          <w:rFonts w:hint="eastAsia"/>
        </w:rPr>
        <w:t>代码：</w:t>
      </w:r>
    </w:p>
    <w:p w14:paraId="50808AEE" w14:textId="77777777" w:rsidR="00E7270D" w:rsidRPr="006241C5" w:rsidRDefault="00E7270D" w:rsidP="000C2D59">
      <w:pPr>
        <w:pStyle w:val="2f2"/>
      </w:pPr>
      <w:r w:rsidRPr="006241C5">
        <w:rPr>
          <w:rFonts w:hint="eastAsia"/>
        </w:rPr>
        <w:t>from sklearn.model_selection import cross_val_score # K</w:t>
      </w:r>
      <w:r w:rsidRPr="006241C5">
        <w:rPr>
          <w:rFonts w:hint="eastAsia"/>
        </w:rPr>
        <w:t>折交叉验证模块</w:t>
      </w:r>
    </w:p>
    <w:p w14:paraId="41271DBF" w14:textId="77777777" w:rsidR="00E7270D" w:rsidRPr="006241C5" w:rsidRDefault="00E7270D" w:rsidP="000C2D59">
      <w:pPr>
        <w:pStyle w:val="2f2"/>
      </w:pPr>
      <w:r w:rsidRPr="006241C5">
        <w:rPr>
          <w:rFonts w:hint="eastAsia"/>
        </w:rPr>
        <w:t>#</w:t>
      </w:r>
      <w:r w:rsidRPr="006241C5">
        <w:rPr>
          <w:rFonts w:hint="eastAsia"/>
        </w:rPr>
        <w:t>建立测试参数集</w:t>
      </w:r>
    </w:p>
    <w:p w14:paraId="14AD066D" w14:textId="77777777" w:rsidR="00E7270D" w:rsidRPr="006241C5" w:rsidRDefault="00E7270D" w:rsidP="000C2D59">
      <w:pPr>
        <w:pStyle w:val="2f2"/>
      </w:pPr>
      <w:r w:rsidRPr="006241C5">
        <w:rPr>
          <w:rFonts w:hint="eastAsia"/>
        </w:rPr>
        <w:t>k_range = range(15, 100)</w:t>
      </w:r>
    </w:p>
    <w:p w14:paraId="36FD484A" w14:textId="77777777" w:rsidR="00E7270D" w:rsidRPr="006241C5" w:rsidRDefault="00E7270D" w:rsidP="000C2D59">
      <w:pPr>
        <w:pStyle w:val="2f2"/>
      </w:pPr>
      <w:r w:rsidRPr="006241C5">
        <w:rPr>
          <w:rFonts w:hint="eastAsia"/>
        </w:rPr>
        <w:t>k_scores = []</w:t>
      </w:r>
    </w:p>
    <w:p w14:paraId="64E792B6" w14:textId="77777777" w:rsidR="00E7270D" w:rsidRPr="006241C5" w:rsidRDefault="00E7270D" w:rsidP="000C2D59">
      <w:pPr>
        <w:pStyle w:val="2f2"/>
      </w:pPr>
      <w:r w:rsidRPr="006241C5">
        <w:rPr>
          <w:rFonts w:hint="eastAsia"/>
        </w:rPr>
        <w:t>#</w:t>
      </w:r>
      <w:r w:rsidRPr="006241C5">
        <w:rPr>
          <w:rFonts w:hint="eastAsia"/>
        </w:rPr>
        <w:t>藉由迭代的方式来计算不同参数对模型的影响，并返回交叉验证后的平均准确率</w:t>
      </w:r>
    </w:p>
    <w:p w14:paraId="22F43F76" w14:textId="77777777" w:rsidR="00E7270D" w:rsidRPr="006241C5" w:rsidRDefault="00E7270D" w:rsidP="000C2D59">
      <w:pPr>
        <w:pStyle w:val="2f2"/>
      </w:pPr>
      <w:r w:rsidRPr="006241C5">
        <w:rPr>
          <w:rFonts w:hint="eastAsia"/>
        </w:rPr>
        <w:t>for k in k_range:</w:t>
      </w:r>
    </w:p>
    <w:p w14:paraId="0F336890" w14:textId="77777777" w:rsidR="00E7270D" w:rsidRPr="006241C5" w:rsidRDefault="00E7270D" w:rsidP="000C2D59">
      <w:pPr>
        <w:pStyle w:val="2f2"/>
      </w:pPr>
      <w:r w:rsidRPr="006241C5">
        <w:rPr>
          <w:rFonts w:hint="eastAsia"/>
        </w:rPr>
        <w:t xml:space="preserve">    knn = KNeighborsRegressor(n_neighbors=k)</w:t>
      </w:r>
    </w:p>
    <w:p w14:paraId="423F15DC" w14:textId="77777777" w:rsidR="00E7270D" w:rsidRPr="006241C5" w:rsidRDefault="00E7270D" w:rsidP="000C2D59">
      <w:pPr>
        <w:pStyle w:val="2f2"/>
      </w:pPr>
      <w:r w:rsidRPr="006241C5">
        <w:rPr>
          <w:rFonts w:hint="eastAsia"/>
        </w:rPr>
        <w:t xml:space="preserve">    scores = cross_val_score(knn, X_train, y_train, cv=10)</w:t>
      </w:r>
    </w:p>
    <w:p w14:paraId="09365F95" w14:textId="77777777" w:rsidR="00E7270D" w:rsidRPr="006241C5" w:rsidRDefault="00E7270D" w:rsidP="000C2D59">
      <w:pPr>
        <w:pStyle w:val="2f2"/>
      </w:pPr>
      <w:r w:rsidRPr="006241C5">
        <w:rPr>
          <w:rFonts w:hint="eastAsia"/>
        </w:rPr>
        <w:t xml:space="preserve">    k_scores.append(scores.mean())</w:t>
      </w:r>
    </w:p>
    <w:p w14:paraId="6C61BAF8" w14:textId="77777777" w:rsidR="00E7270D" w:rsidRPr="006241C5" w:rsidRDefault="00E7270D" w:rsidP="000C2D59">
      <w:pPr>
        <w:pStyle w:val="2f2"/>
      </w:pPr>
      <w:r w:rsidRPr="006241C5">
        <w:rPr>
          <w:rFonts w:hint="eastAsia"/>
        </w:rPr>
        <w:t>#</w:t>
      </w:r>
      <w:r w:rsidRPr="006241C5">
        <w:rPr>
          <w:rFonts w:hint="eastAsia"/>
        </w:rPr>
        <w:t>可视化数据</w:t>
      </w:r>
    </w:p>
    <w:p w14:paraId="7C4E9D7F" w14:textId="77777777" w:rsidR="00E7270D" w:rsidRPr="006241C5" w:rsidRDefault="00E7270D" w:rsidP="000C2D59">
      <w:pPr>
        <w:pStyle w:val="2f2"/>
      </w:pPr>
      <w:r w:rsidRPr="006241C5">
        <w:rPr>
          <w:rFonts w:hint="eastAsia"/>
        </w:rPr>
        <w:t>plt.plot(k_range, k_scores)</w:t>
      </w:r>
    </w:p>
    <w:p w14:paraId="6EFD166E" w14:textId="77777777" w:rsidR="00E7270D" w:rsidRPr="006241C5" w:rsidRDefault="00E7270D" w:rsidP="000C2D59">
      <w:pPr>
        <w:pStyle w:val="2f2"/>
      </w:pPr>
      <w:r w:rsidRPr="006241C5">
        <w:rPr>
          <w:rFonts w:hint="eastAsia"/>
        </w:rPr>
        <w:t>plt.xlabel('Value of K for KNN')</w:t>
      </w:r>
    </w:p>
    <w:p w14:paraId="7E527F8E" w14:textId="77777777" w:rsidR="00E7270D" w:rsidRPr="006241C5" w:rsidRDefault="00E7270D" w:rsidP="000C2D59">
      <w:pPr>
        <w:pStyle w:val="2f2"/>
      </w:pPr>
      <w:r w:rsidRPr="006241C5">
        <w:rPr>
          <w:rFonts w:hint="eastAsia"/>
        </w:rPr>
        <w:t>plt.ylabel('Cross-Validation_score')</w:t>
      </w:r>
    </w:p>
    <w:p w14:paraId="3DF465B2" w14:textId="77777777" w:rsidR="00E7270D" w:rsidRPr="006241C5" w:rsidRDefault="00E7270D" w:rsidP="000C2D59">
      <w:pPr>
        <w:pStyle w:val="2f2"/>
      </w:pPr>
      <w:r w:rsidRPr="006241C5">
        <w:rPr>
          <w:rFonts w:hint="eastAsia"/>
        </w:rPr>
        <w:t>plt.show()</w:t>
      </w:r>
    </w:p>
    <w:p w14:paraId="419846C8" w14:textId="16C64492" w:rsidR="00E7270D" w:rsidRPr="00DD3BDF" w:rsidRDefault="00E7270D" w:rsidP="000C2D59">
      <w:pPr>
        <w:pStyle w:val="1e"/>
      </w:pPr>
      <w:r w:rsidRPr="00DD3BDF">
        <w:rPr>
          <w:rFonts w:hint="eastAsia"/>
        </w:rPr>
        <w:t>输出：</w:t>
      </w:r>
    </w:p>
    <w:p w14:paraId="09E03DA7" w14:textId="22BB4DC6" w:rsidR="00E7270D" w:rsidRPr="00E76334" w:rsidRDefault="008A0730" w:rsidP="000C2D59">
      <w:pPr>
        <w:pStyle w:val="9"/>
      </w:pPr>
      <w:r w:rsidRPr="00DD3BDF">
        <w:rPr>
          <w:rFonts w:hint="eastAsia"/>
          <w:noProof/>
        </w:rPr>
        <w:drawing>
          <wp:anchor distT="0" distB="0" distL="114300" distR="114300" simplePos="0" relativeHeight="251658240" behindDoc="0" locked="0" layoutInCell="1" allowOverlap="1" wp14:anchorId="79FE8C06" wp14:editId="1005B8EA">
            <wp:simplePos x="0" y="0"/>
            <wp:positionH relativeFrom="margin">
              <wp:align>center</wp:align>
            </wp:positionH>
            <wp:positionV relativeFrom="paragraph">
              <wp:posOffset>953</wp:posOffset>
            </wp:positionV>
            <wp:extent cx="3562350" cy="2386330"/>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562350" cy="2386330"/>
                    </a:xfrm>
                    <a:prstGeom prst="rect">
                      <a:avLst/>
                    </a:prstGeom>
                  </pic:spPr>
                </pic:pic>
              </a:graphicData>
            </a:graphic>
          </wp:anchor>
        </w:drawing>
      </w:r>
      <w:r w:rsidR="00E7270D">
        <w:rPr>
          <w:rFonts w:hint="eastAsia"/>
        </w:rPr>
        <w:t>不同</w:t>
      </w:r>
      <w:r w:rsidR="00E7270D">
        <w:rPr>
          <w:rFonts w:hint="eastAsia"/>
        </w:rPr>
        <w:t>K</w:t>
      </w:r>
      <w:r w:rsidR="00E7270D">
        <w:rPr>
          <w:rFonts w:hint="eastAsia"/>
        </w:rPr>
        <w:t>值</w:t>
      </w:r>
      <w:r w:rsidR="00E7270D" w:rsidRPr="00E76334">
        <w:rPr>
          <w:rFonts w:hint="eastAsia"/>
        </w:rPr>
        <w:t>对模型的影响</w:t>
      </w:r>
    </w:p>
    <w:p w14:paraId="7AA9DEB8" w14:textId="77777777" w:rsidR="00E7270D" w:rsidRPr="00DD3BDF" w:rsidRDefault="00E7270D" w:rsidP="000C2D59">
      <w:pPr>
        <w:pStyle w:val="1e"/>
      </w:pPr>
      <w:r w:rsidRPr="00DD3BDF">
        <w:rPr>
          <w:rFonts w:hint="eastAsia"/>
        </w:rPr>
        <w:t>根据上图结果，可知n_neighbors的数值在62左右最佳，大于此值后模型的表现没有明显提升。</w:t>
      </w:r>
    </w:p>
    <w:p w14:paraId="61D23BBE" w14:textId="77777777" w:rsidR="00E7270D" w:rsidRPr="00E76334" w:rsidRDefault="00E7270D" w:rsidP="00E7270D">
      <w:pPr>
        <w:pStyle w:val="4"/>
        <w:rPr>
          <w:rFonts w:hint="default"/>
        </w:rPr>
      </w:pPr>
      <w:r w:rsidRPr="00E76334">
        <w:t>参数搜索</w:t>
      </w:r>
    </w:p>
    <w:p w14:paraId="594ACE73" w14:textId="77777777" w:rsidR="00E7270D" w:rsidRPr="00DD3BDF" w:rsidRDefault="00E7270D" w:rsidP="000C2D59">
      <w:pPr>
        <w:pStyle w:val="1e"/>
      </w:pPr>
      <w:r w:rsidRPr="00DD3BDF">
        <w:rPr>
          <w:rFonts w:hint="eastAsia"/>
        </w:rPr>
        <w:t>本小节分别用将用网格搜索和随机搜索的方式，对决策树分类器和SVM回归模型的超参数进行搜索。</w:t>
      </w:r>
    </w:p>
    <w:p w14:paraId="25DEF73B" w14:textId="77777777" w:rsidR="00E7270D" w:rsidRPr="00DD3BDF" w:rsidRDefault="00E7270D" w:rsidP="000C2D59">
      <w:pPr>
        <w:pStyle w:val="1e"/>
      </w:pPr>
      <w:r w:rsidRPr="00DD3BDF">
        <w:rPr>
          <w:rFonts w:hint="eastAsia"/>
        </w:rPr>
        <w:t>代码：</w:t>
      </w:r>
    </w:p>
    <w:p w14:paraId="75BF6A06" w14:textId="77777777" w:rsidR="00E7270D" w:rsidRPr="006241C5" w:rsidRDefault="00E7270D" w:rsidP="000C2D59">
      <w:pPr>
        <w:pStyle w:val="2f2"/>
      </w:pPr>
      <w:r w:rsidRPr="006241C5">
        <w:rPr>
          <w:rFonts w:hint="eastAsia"/>
        </w:rPr>
        <w:t>###</w:t>
      </w:r>
      <w:r w:rsidRPr="006241C5">
        <w:rPr>
          <w:rFonts w:hint="eastAsia"/>
        </w:rPr>
        <w:t>决策树分类器</w:t>
      </w:r>
    </w:p>
    <w:p w14:paraId="4B534EFB" w14:textId="77777777" w:rsidR="00E7270D" w:rsidRPr="006241C5" w:rsidRDefault="00E7270D" w:rsidP="000C2D59">
      <w:pPr>
        <w:pStyle w:val="2f2"/>
      </w:pPr>
      <w:r w:rsidRPr="006241C5">
        <w:rPr>
          <w:rFonts w:hint="eastAsia"/>
        </w:rPr>
        <w:t>from sklearn.model_selection import GridSearchCV</w:t>
      </w:r>
    </w:p>
    <w:p w14:paraId="5609D51D" w14:textId="77777777" w:rsidR="00E7270D" w:rsidRPr="006241C5" w:rsidRDefault="00E7270D" w:rsidP="000C2D59">
      <w:pPr>
        <w:pStyle w:val="2f2"/>
      </w:pPr>
    </w:p>
    <w:p w14:paraId="5241A2E2" w14:textId="77777777" w:rsidR="00E7270D" w:rsidRPr="006241C5" w:rsidRDefault="00E7270D" w:rsidP="000C2D59">
      <w:pPr>
        <w:pStyle w:val="2f2"/>
      </w:pPr>
      <w:r w:rsidRPr="006241C5">
        <w:rPr>
          <w:rFonts w:hint="eastAsia"/>
        </w:rPr>
        <w:t>params = [{'criterion':['gini'],'max_depth':[30,50,60,100],'min_samples_leaf':[2,3,5,10],'min_impurity_decrease':[0.1,0.2,0.5]},</w:t>
      </w:r>
    </w:p>
    <w:p w14:paraId="3B12A0C7" w14:textId="77777777" w:rsidR="00E7270D" w:rsidRPr="006241C5" w:rsidRDefault="00E7270D" w:rsidP="000C2D59">
      <w:pPr>
        <w:pStyle w:val="2f2"/>
      </w:pPr>
      <w:r w:rsidRPr="006241C5">
        <w:rPr>
          <w:rFonts w:hint="eastAsia"/>
        </w:rPr>
        <w:t xml:space="preserve">         {'criterion':['gini','entropy']},</w:t>
      </w:r>
    </w:p>
    <w:p w14:paraId="54AEC29D" w14:textId="77777777" w:rsidR="00E7270D" w:rsidRPr="006241C5" w:rsidRDefault="00E7270D" w:rsidP="000C2D59">
      <w:pPr>
        <w:pStyle w:val="2f2"/>
      </w:pPr>
      <w:r w:rsidRPr="006241C5">
        <w:rPr>
          <w:rFonts w:hint="eastAsia"/>
        </w:rPr>
        <w:t xml:space="preserve">         {'max_depth': [30,60,100], 'min_impurity_decrease':[0.1,0.2,0.5]}]</w:t>
      </w:r>
    </w:p>
    <w:p w14:paraId="4F6CF672" w14:textId="77777777" w:rsidR="00E7270D" w:rsidRPr="006241C5" w:rsidRDefault="00E7270D" w:rsidP="000C2D59">
      <w:pPr>
        <w:pStyle w:val="2f2"/>
      </w:pPr>
    </w:p>
    <w:p w14:paraId="22376575" w14:textId="77777777" w:rsidR="00E7270D" w:rsidRPr="006241C5" w:rsidRDefault="00E7270D" w:rsidP="000C2D59">
      <w:pPr>
        <w:pStyle w:val="2f2"/>
      </w:pPr>
    </w:p>
    <w:p w14:paraId="423BFE83" w14:textId="77777777" w:rsidR="00E7270D" w:rsidRPr="006241C5" w:rsidRDefault="00E7270D" w:rsidP="000C2D59">
      <w:pPr>
        <w:pStyle w:val="2f2"/>
      </w:pPr>
      <w:r w:rsidRPr="006241C5">
        <w:rPr>
          <w:rFonts w:hint="eastAsia"/>
        </w:rPr>
        <w:t>best_model = GridSearchCV(dtree, param_grid=params,cv = 5,scoring ="accuracy")</w:t>
      </w:r>
    </w:p>
    <w:p w14:paraId="129FCC99" w14:textId="77777777" w:rsidR="00E7270D" w:rsidRPr="006241C5" w:rsidRDefault="00E7270D" w:rsidP="000C2D59">
      <w:pPr>
        <w:pStyle w:val="2f2"/>
      </w:pPr>
      <w:r w:rsidRPr="006241C5">
        <w:rPr>
          <w:rFonts w:hint="eastAsia"/>
        </w:rPr>
        <w:t>best_model.fit(X_train,y_train_int)</w:t>
      </w:r>
    </w:p>
    <w:p w14:paraId="1778B75E" w14:textId="77777777" w:rsidR="00E7270D" w:rsidRPr="006241C5" w:rsidRDefault="00E7270D" w:rsidP="000C2D59">
      <w:pPr>
        <w:pStyle w:val="2f2"/>
      </w:pPr>
      <w:r w:rsidRPr="006241C5">
        <w:rPr>
          <w:rFonts w:hint="eastAsia"/>
        </w:rPr>
        <w:t>print('</w:t>
      </w:r>
      <w:r w:rsidRPr="006241C5">
        <w:rPr>
          <w:rFonts w:hint="eastAsia"/>
        </w:rPr>
        <w:t>最优分类器</w:t>
      </w:r>
      <w:r w:rsidRPr="006241C5">
        <w:rPr>
          <w:rFonts w:hint="eastAsia"/>
        </w:rPr>
        <w:t>:',best_model.best_params_,'</w:t>
      </w:r>
      <w:r w:rsidRPr="006241C5">
        <w:rPr>
          <w:rFonts w:hint="eastAsia"/>
        </w:rPr>
        <w:t>最优分数</w:t>
      </w:r>
      <w:r w:rsidRPr="006241C5">
        <w:rPr>
          <w:rFonts w:hint="eastAsia"/>
        </w:rPr>
        <w:t xml:space="preserve">:', best_model.best_score_)  # </w:t>
      </w:r>
      <w:r w:rsidRPr="006241C5">
        <w:rPr>
          <w:rFonts w:hint="eastAsia"/>
        </w:rPr>
        <w:t>得到最优的参数和分值</w:t>
      </w:r>
    </w:p>
    <w:p w14:paraId="0D1F43F4" w14:textId="77777777" w:rsidR="00E7270D" w:rsidRPr="00DD3BDF" w:rsidRDefault="00E7270D" w:rsidP="000C2D59">
      <w:pPr>
        <w:pStyle w:val="1e"/>
      </w:pPr>
      <w:r w:rsidRPr="00DD3BDF">
        <w:rPr>
          <w:rFonts w:hint="eastAsia"/>
        </w:rPr>
        <w:t>输出：</w:t>
      </w:r>
    </w:p>
    <w:p w14:paraId="037EA0F7" w14:textId="77777777" w:rsidR="00E7270D" w:rsidRPr="006241C5" w:rsidRDefault="00E7270D" w:rsidP="000C2D59">
      <w:pPr>
        <w:pStyle w:val="2f2"/>
      </w:pPr>
      <w:r w:rsidRPr="006241C5">
        <w:rPr>
          <w:rFonts w:hint="eastAsia"/>
        </w:rPr>
        <w:t>最优分类器</w:t>
      </w:r>
      <w:r w:rsidRPr="006241C5">
        <w:rPr>
          <w:rFonts w:hint="eastAsia"/>
        </w:rPr>
        <w:t xml:space="preserve">: {'criterion': 'gini', 'max_depth': 30, 'min_impurity_decrease': 0.1, 'min_samples_leaf': 2} </w:t>
      </w:r>
      <w:r w:rsidRPr="006241C5">
        <w:rPr>
          <w:rFonts w:hint="eastAsia"/>
        </w:rPr>
        <w:t>最优分数</w:t>
      </w:r>
      <w:r w:rsidRPr="006241C5">
        <w:rPr>
          <w:rFonts w:hint="eastAsia"/>
        </w:rPr>
        <w:t>: 0.781982421875</w:t>
      </w:r>
    </w:p>
    <w:p w14:paraId="2BF1D57C" w14:textId="77777777" w:rsidR="00E7270D" w:rsidRPr="00DD3BDF" w:rsidRDefault="00E7270D" w:rsidP="000C2D59">
      <w:pPr>
        <w:pStyle w:val="1e"/>
      </w:pPr>
      <w:r w:rsidRPr="00DD3BDF">
        <w:rPr>
          <w:rFonts w:hint="eastAsia"/>
        </w:rPr>
        <w:t>接下来用随机搜索搜索SVM回归模型的参数。</w:t>
      </w:r>
    </w:p>
    <w:p w14:paraId="7797C0E6" w14:textId="77777777" w:rsidR="00E7270D" w:rsidRPr="00DD3BDF" w:rsidRDefault="00E7270D" w:rsidP="000C2D59">
      <w:pPr>
        <w:pStyle w:val="1e"/>
      </w:pPr>
      <w:r w:rsidRPr="00DD3BDF">
        <w:rPr>
          <w:rFonts w:hint="eastAsia"/>
        </w:rPr>
        <w:t>代码：</w:t>
      </w:r>
    </w:p>
    <w:p w14:paraId="13D02301" w14:textId="77777777" w:rsidR="00E7270D" w:rsidRPr="006241C5" w:rsidRDefault="00E7270D" w:rsidP="000C2D59">
      <w:pPr>
        <w:pStyle w:val="2f2"/>
      </w:pPr>
      <w:r w:rsidRPr="006241C5">
        <w:rPr>
          <w:rFonts w:hint="eastAsia"/>
        </w:rPr>
        <w:t>from sklearn.model_selection import RandomizedSearchCV</w:t>
      </w:r>
    </w:p>
    <w:p w14:paraId="32DBA31F" w14:textId="77777777" w:rsidR="00E7270D" w:rsidRPr="006241C5" w:rsidRDefault="00E7270D" w:rsidP="000C2D59">
      <w:pPr>
        <w:pStyle w:val="2f2"/>
      </w:pPr>
    </w:p>
    <w:p w14:paraId="2F0DBA39" w14:textId="77777777" w:rsidR="00E7270D" w:rsidRPr="006241C5" w:rsidRDefault="00E7270D" w:rsidP="000C2D59">
      <w:pPr>
        <w:pStyle w:val="2f2"/>
      </w:pPr>
      <w:r w:rsidRPr="006241C5">
        <w:rPr>
          <w:rFonts w:hint="eastAsia"/>
        </w:rPr>
        <w:t>params_svr = {'kernel': ['rbf'], 'C': np.logspace(-3, 2, 6), 'gamma':np.arange(0,10,2)}</w:t>
      </w:r>
    </w:p>
    <w:p w14:paraId="3CADEE01" w14:textId="77777777" w:rsidR="00E7270D" w:rsidRPr="006241C5" w:rsidRDefault="00E7270D" w:rsidP="000C2D59">
      <w:pPr>
        <w:pStyle w:val="2f2"/>
      </w:pPr>
      <w:r w:rsidRPr="006241C5">
        <w:rPr>
          <w:rFonts w:hint="eastAsia"/>
        </w:rPr>
        <w:t>best_svr_model = RandomizedSearchCV(svr, param_distributions=params_svr,cv = 3,scoring ="neg_mean_squared_error")</w:t>
      </w:r>
    </w:p>
    <w:p w14:paraId="77907945" w14:textId="77777777" w:rsidR="00E7270D" w:rsidRPr="006241C5" w:rsidRDefault="00E7270D" w:rsidP="000C2D59">
      <w:pPr>
        <w:pStyle w:val="2f2"/>
      </w:pPr>
      <w:r w:rsidRPr="006241C5">
        <w:rPr>
          <w:rFonts w:hint="eastAsia"/>
        </w:rPr>
        <w:t>best_svr_model.fit(X,Y)</w:t>
      </w:r>
    </w:p>
    <w:p w14:paraId="7C895542" w14:textId="77777777" w:rsidR="00E7270D" w:rsidRPr="006241C5" w:rsidRDefault="00E7270D" w:rsidP="000C2D59">
      <w:pPr>
        <w:pStyle w:val="2f2"/>
      </w:pPr>
      <w:r w:rsidRPr="006241C5">
        <w:rPr>
          <w:rFonts w:hint="eastAsia"/>
        </w:rPr>
        <w:t>print('</w:t>
      </w:r>
      <w:r w:rsidRPr="006241C5">
        <w:rPr>
          <w:rFonts w:hint="eastAsia"/>
        </w:rPr>
        <w:t>最优分类器</w:t>
      </w:r>
      <w:r w:rsidRPr="006241C5">
        <w:rPr>
          <w:rFonts w:hint="eastAsia"/>
        </w:rPr>
        <w:t>:',best_svr_model.best_params_,'</w:t>
      </w:r>
      <w:r w:rsidRPr="006241C5">
        <w:rPr>
          <w:rFonts w:hint="eastAsia"/>
        </w:rPr>
        <w:t>最优分数</w:t>
      </w:r>
      <w:r w:rsidRPr="006241C5">
        <w:rPr>
          <w:rFonts w:hint="eastAsia"/>
        </w:rPr>
        <w:t xml:space="preserve">:', best_svr_model.best_score_)  # </w:t>
      </w:r>
      <w:r w:rsidRPr="006241C5">
        <w:rPr>
          <w:rFonts w:hint="eastAsia"/>
        </w:rPr>
        <w:t>得到最优的参数和分值</w:t>
      </w:r>
    </w:p>
    <w:p w14:paraId="3B98B54B" w14:textId="77777777" w:rsidR="00E7270D" w:rsidRPr="00DD3BDF" w:rsidRDefault="00E7270D" w:rsidP="000C2D59">
      <w:pPr>
        <w:pStyle w:val="1e"/>
      </w:pPr>
      <w:r w:rsidRPr="00DD3BDF">
        <w:rPr>
          <w:rFonts w:hint="eastAsia"/>
        </w:rPr>
        <w:t>输出：</w:t>
      </w:r>
    </w:p>
    <w:p w14:paraId="6C6FE2DF" w14:textId="77777777" w:rsidR="00E7270D" w:rsidRPr="006241C5" w:rsidRDefault="00E7270D" w:rsidP="000C2D59">
      <w:pPr>
        <w:pStyle w:val="2f2"/>
      </w:pPr>
      <w:r w:rsidRPr="006241C5">
        <w:rPr>
          <w:rFonts w:hint="eastAsia"/>
        </w:rPr>
        <w:t>最优分类器</w:t>
      </w:r>
      <w:r w:rsidRPr="006241C5">
        <w:rPr>
          <w:rFonts w:hint="eastAsia"/>
        </w:rPr>
        <w:t xml:space="preserve">: {'kernel': 'rbf', 'gamma': 4, 'C': 1.0} </w:t>
      </w:r>
      <w:r w:rsidRPr="006241C5">
        <w:rPr>
          <w:rFonts w:hint="eastAsia"/>
        </w:rPr>
        <w:t>最优分数</w:t>
      </w:r>
      <w:r w:rsidRPr="006241C5">
        <w:rPr>
          <w:rFonts w:hint="eastAsia"/>
        </w:rPr>
        <w:t>: -0.24169698734960568</w:t>
      </w:r>
    </w:p>
    <w:p w14:paraId="625C00E3" w14:textId="77777777" w:rsidR="00461854" w:rsidRPr="00E76334" w:rsidRDefault="00461854" w:rsidP="00461854">
      <w:pPr>
        <w:pStyle w:val="2"/>
      </w:pPr>
      <w:bookmarkStart w:id="69" w:name="_Toc48380788"/>
      <w:bookmarkStart w:id="70" w:name="_Toc49758501"/>
      <w:bookmarkStart w:id="71" w:name="_Toc48380790"/>
      <w:bookmarkStart w:id="72" w:name="_Toc49758503"/>
      <w:r>
        <w:rPr>
          <w:rFonts w:hint="eastAsia"/>
        </w:rPr>
        <w:t>思考题</w:t>
      </w:r>
      <w:bookmarkEnd w:id="69"/>
      <w:bookmarkEnd w:id="70"/>
    </w:p>
    <w:p w14:paraId="7E9ADF20" w14:textId="4EC96F4F" w:rsidR="00461854" w:rsidRPr="00DD3BDF" w:rsidRDefault="00C65EB3" w:rsidP="000C2D59">
      <w:pPr>
        <w:pStyle w:val="1e"/>
      </w:pPr>
      <w:r>
        <w:rPr>
          <w:rFonts w:hint="eastAsia"/>
        </w:rPr>
        <w:t>1</w:t>
      </w:r>
      <w:r>
        <w:t>.</w:t>
      </w:r>
      <w:r w:rsidR="00461854" w:rsidRPr="00DD3BDF">
        <w:rPr>
          <w:rFonts w:hint="eastAsia"/>
        </w:rPr>
        <w:t>将数据的标签变为整型，自行编码训练一个决策树分类模型，其中决策树模型使用方法如下：</w:t>
      </w:r>
    </w:p>
    <w:p w14:paraId="166EC697" w14:textId="77777777" w:rsidR="00461854" w:rsidRPr="006241C5" w:rsidRDefault="00461854" w:rsidP="000C2D59">
      <w:pPr>
        <w:pStyle w:val="2f2"/>
      </w:pPr>
      <w:r w:rsidRPr="006241C5">
        <w:rPr>
          <w:rFonts w:hint="eastAsia"/>
        </w:rPr>
        <w:t>DecisionTreeClassifier(criterion="mse",splitter="best",max_depth=None,min_samples_split=2,min_samples_leaf=1,min_weight_fraction_leaf=0., max_features=None,random_state=None,max_leaf_nodes=None)</w:t>
      </w:r>
    </w:p>
    <w:p w14:paraId="32C53AFD" w14:textId="77777777" w:rsidR="00461854" w:rsidRPr="00DD3BDF" w:rsidRDefault="00461854" w:rsidP="000C2D59">
      <w:pPr>
        <w:pStyle w:val="1e"/>
      </w:pPr>
      <w:r w:rsidRPr="00DD3BDF">
        <w:t>参数说明</w:t>
      </w:r>
      <w:r w:rsidRPr="00DD3BDF">
        <w:rPr>
          <w:rFonts w:hint="eastAsia"/>
        </w:rPr>
        <w:t>：</w:t>
      </w:r>
    </w:p>
    <w:p w14:paraId="5374D539" w14:textId="77777777" w:rsidR="00461854" w:rsidRPr="006241C5" w:rsidRDefault="00461854" w:rsidP="000C2D59">
      <w:pPr>
        <w:pStyle w:val="2f2"/>
      </w:pPr>
      <w:r w:rsidRPr="006241C5">
        <w:rPr>
          <w:rFonts w:hint="eastAsia"/>
        </w:rPr>
        <w:t>criterion:</w:t>
      </w:r>
      <w:r w:rsidRPr="006241C5">
        <w:rPr>
          <w:rFonts w:hint="eastAsia"/>
        </w:rPr>
        <w:t>切分质量的评价准则。默认为</w:t>
      </w:r>
      <w:r w:rsidRPr="006241C5">
        <w:rPr>
          <w:rFonts w:hint="eastAsia"/>
        </w:rPr>
        <w:t>'mse'(mean squared error)</w:t>
      </w:r>
      <w:r w:rsidRPr="006241C5">
        <w:rPr>
          <w:rFonts w:hint="eastAsia"/>
        </w:rPr>
        <w:t>。</w:t>
      </w:r>
    </w:p>
    <w:p w14:paraId="4424D954" w14:textId="77777777" w:rsidR="00461854" w:rsidRPr="006241C5" w:rsidRDefault="00461854" w:rsidP="000C2D59">
      <w:pPr>
        <w:pStyle w:val="2f2"/>
      </w:pPr>
      <w:r w:rsidRPr="006241C5">
        <w:rPr>
          <w:rFonts w:hint="eastAsia"/>
        </w:rPr>
        <w:t>splitter:</w:t>
      </w:r>
      <w:r w:rsidRPr="006241C5">
        <w:rPr>
          <w:rFonts w:hint="eastAsia"/>
        </w:rPr>
        <w:t>指定了在每个节点切分的策略。有两种切分策略：</w:t>
      </w:r>
    </w:p>
    <w:p w14:paraId="54B23B63" w14:textId="77777777" w:rsidR="00461854" w:rsidRPr="006241C5" w:rsidRDefault="00461854" w:rsidP="000C2D59">
      <w:pPr>
        <w:pStyle w:val="2f2"/>
      </w:pPr>
      <w:r w:rsidRPr="006241C5">
        <w:rPr>
          <w:rFonts w:hint="eastAsia"/>
        </w:rPr>
        <w:t xml:space="preserve">        (1).splitter='best':</w:t>
      </w:r>
      <w:r w:rsidRPr="006241C5">
        <w:rPr>
          <w:rFonts w:hint="eastAsia"/>
        </w:rPr>
        <w:t>表示选择最优的切分特征和切分点。</w:t>
      </w:r>
    </w:p>
    <w:p w14:paraId="549D36EE" w14:textId="77777777" w:rsidR="00461854" w:rsidRPr="006241C5" w:rsidRDefault="00461854" w:rsidP="000C2D59">
      <w:pPr>
        <w:pStyle w:val="2f2"/>
      </w:pPr>
      <w:r w:rsidRPr="006241C5">
        <w:rPr>
          <w:rFonts w:hint="eastAsia"/>
        </w:rPr>
        <w:t xml:space="preserve">        (2).splitter='random':</w:t>
      </w:r>
      <w:r w:rsidRPr="006241C5">
        <w:rPr>
          <w:rFonts w:hint="eastAsia"/>
        </w:rPr>
        <w:t>表示随机切分。</w:t>
      </w:r>
    </w:p>
    <w:p w14:paraId="2E512CDE" w14:textId="77777777" w:rsidR="00461854" w:rsidRPr="006241C5" w:rsidRDefault="00461854" w:rsidP="000C2D59">
      <w:pPr>
        <w:pStyle w:val="2f2"/>
      </w:pPr>
      <w:r w:rsidRPr="006241C5">
        <w:rPr>
          <w:rFonts w:hint="eastAsia"/>
        </w:rPr>
        <w:t>max_depth:</w:t>
      </w:r>
      <w:r w:rsidRPr="006241C5">
        <w:rPr>
          <w:rFonts w:hint="eastAsia"/>
        </w:rPr>
        <w:t>指定树的最大深度。如果为</w:t>
      </w:r>
      <w:r w:rsidRPr="006241C5">
        <w:rPr>
          <w:rFonts w:hint="eastAsia"/>
        </w:rPr>
        <w:t>None</w:t>
      </w:r>
      <w:r w:rsidRPr="006241C5">
        <w:rPr>
          <w:rFonts w:hint="eastAsia"/>
        </w:rPr>
        <w:t>，则表示树的深度不限，直到每个叶子都是纯净的。</w:t>
      </w:r>
    </w:p>
    <w:p w14:paraId="7B330368" w14:textId="77777777" w:rsidR="00461854" w:rsidRPr="006241C5" w:rsidRDefault="00461854" w:rsidP="000C2D59">
      <w:pPr>
        <w:pStyle w:val="2f2"/>
      </w:pPr>
      <w:r w:rsidRPr="006241C5">
        <w:rPr>
          <w:rFonts w:hint="eastAsia"/>
        </w:rPr>
        <w:t>min_samples_split:</w:t>
      </w:r>
      <w:r w:rsidRPr="006241C5">
        <w:rPr>
          <w:rFonts w:hint="eastAsia"/>
        </w:rPr>
        <w:t>默认为</w:t>
      </w:r>
      <w:r w:rsidRPr="006241C5">
        <w:rPr>
          <w:rFonts w:hint="eastAsia"/>
        </w:rPr>
        <w:t>2</w:t>
      </w:r>
      <w:r w:rsidRPr="006241C5">
        <w:rPr>
          <w:rFonts w:hint="eastAsia"/>
        </w:rPr>
        <w:t>。它指定了分裂一个内部节点</w:t>
      </w:r>
      <w:r w:rsidRPr="006241C5">
        <w:rPr>
          <w:rFonts w:hint="eastAsia"/>
        </w:rPr>
        <w:t>(</w:t>
      </w:r>
      <w:r w:rsidRPr="006241C5">
        <w:rPr>
          <w:rFonts w:hint="eastAsia"/>
        </w:rPr>
        <w:t>非叶子节点</w:t>
      </w:r>
      <w:r w:rsidRPr="006241C5">
        <w:rPr>
          <w:rFonts w:hint="eastAsia"/>
        </w:rPr>
        <w:t>)</w:t>
      </w:r>
      <w:r w:rsidRPr="006241C5">
        <w:rPr>
          <w:rFonts w:hint="eastAsia"/>
        </w:rPr>
        <w:t>需要的最小样本数。如果为浮点数</w:t>
      </w:r>
      <w:r w:rsidRPr="006241C5">
        <w:rPr>
          <w:rFonts w:hint="eastAsia"/>
        </w:rPr>
        <w:t>(0</w:t>
      </w:r>
      <w:r w:rsidRPr="006241C5">
        <w:rPr>
          <w:rFonts w:hint="eastAsia"/>
        </w:rPr>
        <w:t>到</w:t>
      </w:r>
      <w:r w:rsidRPr="006241C5">
        <w:rPr>
          <w:rFonts w:hint="eastAsia"/>
        </w:rPr>
        <w:t>1</w:t>
      </w:r>
      <w:r w:rsidRPr="006241C5">
        <w:rPr>
          <w:rFonts w:hint="eastAsia"/>
        </w:rPr>
        <w:t>之间</w:t>
      </w:r>
      <w:r w:rsidRPr="006241C5">
        <w:rPr>
          <w:rFonts w:hint="eastAsia"/>
        </w:rPr>
        <w:t>)</w:t>
      </w:r>
      <w:r w:rsidRPr="006241C5">
        <w:rPr>
          <w:rFonts w:hint="eastAsia"/>
        </w:rPr>
        <w:t>，最少样本分割数为</w:t>
      </w:r>
      <w:r w:rsidRPr="006241C5">
        <w:rPr>
          <w:rFonts w:hint="eastAsia"/>
        </w:rPr>
        <w:t>ceil(min_samples_split * n_samples)</w:t>
      </w:r>
    </w:p>
    <w:p w14:paraId="6F16A6E9" w14:textId="77777777" w:rsidR="00461854" w:rsidRPr="006241C5" w:rsidRDefault="00461854" w:rsidP="000C2D59">
      <w:pPr>
        <w:pStyle w:val="2f2"/>
      </w:pPr>
      <w:r w:rsidRPr="006241C5">
        <w:rPr>
          <w:rFonts w:hint="eastAsia"/>
        </w:rPr>
        <w:t>min_samples_leaf:</w:t>
      </w:r>
      <w:r w:rsidRPr="006241C5">
        <w:rPr>
          <w:rFonts w:hint="eastAsia"/>
        </w:rPr>
        <w:t>指定了每个叶子节点包含的最少样本数。如果为浮点数</w:t>
      </w:r>
      <w:r w:rsidRPr="006241C5">
        <w:rPr>
          <w:rFonts w:hint="eastAsia"/>
        </w:rPr>
        <w:t>(0</w:t>
      </w:r>
      <w:r w:rsidRPr="006241C5">
        <w:rPr>
          <w:rFonts w:hint="eastAsia"/>
        </w:rPr>
        <w:t>到</w:t>
      </w:r>
      <w:r w:rsidRPr="006241C5">
        <w:rPr>
          <w:rFonts w:hint="eastAsia"/>
        </w:rPr>
        <w:t>1</w:t>
      </w:r>
      <w:r w:rsidRPr="006241C5">
        <w:rPr>
          <w:rFonts w:hint="eastAsia"/>
        </w:rPr>
        <w:t>之间</w:t>
      </w:r>
      <w:r w:rsidRPr="006241C5">
        <w:rPr>
          <w:rFonts w:hint="eastAsia"/>
        </w:rPr>
        <w:t>)</w:t>
      </w:r>
      <w:r w:rsidRPr="006241C5">
        <w:rPr>
          <w:rFonts w:hint="eastAsia"/>
        </w:rPr>
        <w:t>，每个叶子节点包含的最少样本数为</w:t>
      </w:r>
      <w:r w:rsidRPr="006241C5">
        <w:rPr>
          <w:rFonts w:hint="eastAsia"/>
        </w:rPr>
        <w:t>ceil(min_samples_leaf * n_samples)</w:t>
      </w:r>
    </w:p>
    <w:p w14:paraId="530E3BD8" w14:textId="77777777" w:rsidR="00461854" w:rsidRPr="006241C5" w:rsidRDefault="00461854" w:rsidP="000C2D59">
      <w:pPr>
        <w:pStyle w:val="2f2"/>
      </w:pPr>
      <w:r w:rsidRPr="006241C5">
        <w:rPr>
          <w:rFonts w:hint="eastAsia"/>
        </w:rPr>
        <w:t>min_weight_fraction_leaf:</w:t>
      </w:r>
      <w:r w:rsidRPr="006241C5">
        <w:rPr>
          <w:rFonts w:hint="eastAsia"/>
        </w:rPr>
        <w:t>指定了叶子节点中样本的最小权重系数。默认情况下样本有相同的权重。</w:t>
      </w:r>
    </w:p>
    <w:p w14:paraId="641AA967" w14:textId="77777777" w:rsidR="00461854" w:rsidRPr="006241C5" w:rsidRDefault="00461854" w:rsidP="000C2D59">
      <w:pPr>
        <w:pStyle w:val="2f2"/>
      </w:pPr>
      <w:r w:rsidRPr="006241C5">
        <w:rPr>
          <w:rFonts w:hint="eastAsia"/>
        </w:rPr>
        <w:t>max_feature:</w:t>
      </w:r>
    </w:p>
    <w:p w14:paraId="6DE1CFBF" w14:textId="77777777" w:rsidR="00461854" w:rsidRPr="006241C5" w:rsidRDefault="00461854" w:rsidP="000C2D59">
      <w:pPr>
        <w:pStyle w:val="2f2"/>
      </w:pPr>
      <w:r w:rsidRPr="006241C5">
        <w:rPr>
          <w:rFonts w:hint="eastAsia"/>
        </w:rPr>
        <w:t xml:space="preserve">         (1).</w:t>
      </w:r>
      <w:r w:rsidRPr="006241C5">
        <w:rPr>
          <w:rFonts w:hint="eastAsia"/>
        </w:rPr>
        <w:t>如果是整数，则每次节点分裂只考虑</w:t>
      </w:r>
      <w:r w:rsidRPr="006241C5">
        <w:rPr>
          <w:rFonts w:hint="eastAsia"/>
        </w:rPr>
        <w:t>max_feature</w:t>
      </w:r>
      <w:r w:rsidRPr="006241C5">
        <w:rPr>
          <w:rFonts w:hint="eastAsia"/>
        </w:rPr>
        <w:t>个特征。</w:t>
      </w:r>
    </w:p>
    <w:p w14:paraId="0AEBD1D8" w14:textId="77777777" w:rsidR="00461854" w:rsidRPr="006241C5" w:rsidRDefault="00461854" w:rsidP="000C2D59">
      <w:pPr>
        <w:pStyle w:val="2f2"/>
      </w:pPr>
      <w:r w:rsidRPr="006241C5">
        <w:rPr>
          <w:rFonts w:hint="eastAsia"/>
        </w:rPr>
        <w:t xml:space="preserve">         (2).</w:t>
      </w:r>
      <w:r w:rsidRPr="006241C5">
        <w:rPr>
          <w:rFonts w:hint="eastAsia"/>
        </w:rPr>
        <w:t>如果是浮点数</w:t>
      </w:r>
      <w:r w:rsidRPr="006241C5">
        <w:rPr>
          <w:rFonts w:hint="eastAsia"/>
        </w:rPr>
        <w:t>(0</w:t>
      </w:r>
      <w:r w:rsidRPr="006241C5">
        <w:rPr>
          <w:rFonts w:hint="eastAsia"/>
        </w:rPr>
        <w:t>到</w:t>
      </w:r>
      <w:r w:rsidRPr="006241C5">
        <w:rPr>
          <w:rFonts w:hint="eastAsia"/>
        </w:rPr>
        <w:t>1</w:t>
      </w:r>
      <w:r w:rsidRPr="006241C5">
        <w:rPr>
          <w:rFonts w:hint="eastAsia"/>
        </w:rPr>
        <w:t>之间</w:t>
      </w:r>
      <w:r w:rsidRPr="006241C5">
        <w:rPr>
          <w:rFonts w:hint="eastAsia"/>
        </w:rPr>
        <w:t>)</w:t>
      </w:r>
      <w:r w:rsidRPr="006241C5">
        <w:rPr>
          <w:rFonts w:hint="eastAsia"/>
        </w:rPr>
        <w:t>，则每次分裂节点的时候只考虑</w:t>
      </w:r>
      <w:r w:rsidRPr="006241C5">
        <w:rPr>
          <w:rFonts w:hint="eastAsia"/>
        </w:rPr>
        <w:t>int(max_features * n_features)</w:t>
      </w:r>
      <w:r w:rsidRPr="006241C5">
        <w:rPr>
          <w:rFonts w:hint="eastAsia"/>
        </w:rPr>
        <w:t>个特征。</w:t>
      </w:r>
    </w:p>
    <w:p w14:paraId="13DDFDE6" w14:textId="77777777" w:rsidR="00461854" w:rsidRPr="006241C5" w:rsidRDefault="00461854" w:rsidP="000C2D59">
      <w:pPr>
        <w:pStyle w:val="2f2"/>
      </w:pPr>
      <w:r w:rsidRPr="006241C5">
        <w:rPr>
          <w:rFonts w:hint="eastAsia"/>
        </w:rPr>
        <w:t xml:space="preserve">         (3).</w:t>
      </w:r>
      <w:r w:rsidRPr="006241C5">
        <w:rPr>
          <w:rFonts w:hint="eastAsia"/>
        </w:rPr>
        <w:t>如果是字符串</w:t>
      </w:r>
      <w:r w:rsidRPr="006241C5">
        <w:rPr>
          <w:rFonts w:hint="eastAsia"/>
        </w:rPr>
        <w:t>'auto',max_features=n_features</w:t>
      </w:r>
      <w:r w:rsidRPr="006241C5">
        <w:rPr>
          <w:rFonts w:hint="eastAsia"/>
        </w:rPr>
        <w:t>。</w:t>
      </w:r>
    </w:p>
    <w:p w14:paraId="46621D65" w14:textId="77777777" w:rsidR="00461854" w:rsidRPr="006241C5" w:rsidRDefault="00461854" w:rsidP="000C2D59">
      <w:pPr>
        <w:pStyle w:val="2f2"/>
      </w:pPr>
      <w:r w:rsidRPr="006241C5">
        <w:rPr>
          <w:rFonts w:hint="eastAsia"/>
        </w:rPr>
        <w:t xml:space="preserve">         (4).</w:t>
      </w:r>
      <w:r w:rsidRPr="006241C5">
        <w:rPr>
          <w:rFonts w:hint="eastAsia"/>
        </w:rPr>
        <w:t>如果是字符串</w:t>
      </w:r>
      <w:r w:rsidRPr="006241C5">
        <w:rPr>
          <w:rFonts w:hint="eastAsia"/>
        </w:rPr>
        <w:t>'sqrt',max_features=sqrt(n_features)</w:t>
      </w:r>
      <w:r w:rsidRPr="006241C5">
        <w:rPr>
          <w:rFonts w:hint="eastAsia"/>
        </w:rPr>
        <w:t>。</w:t>
      </w:r>
    </w:p>
    <w:p w14:paraId="3D0E986A" w14:textId="77777777" w:rsidR="00461854" w:rsidRPr="006241C5" w:rsidRDefault="00461854" w:rsidP="000C2D59">
      <w:pPr>
        <w:pStyle w:val="2f2"/>
      </w:pPr>
      <w:r w:rsidRPr="006241C5">
        <w:rPr>
          <w:rFonts w:hint="eastAsia"/>
        </w:rPr>
        <w:t xml:space="preserve">         (5).</w:t>
      </w:r>
      <w:r w:rsidRPr="006241C5">
        <w:rPr>
          <w:rFonts w:hint="eastAsia"/>
        </w:rPr>
        <w:t>如果是字符串</w:t>
      </w:r>
      <w:r w:rsidRPr="006241C5">
        <w:rPr>
          <w:rFonts w:hint="eastAsia"/>
        </w:rPr>
        <w:t>'log2',max_features=log2(n_features)</w:t>
      </w:r>
      <w:r w:rsidRPr="006241C5">
        <w:rPr>
          <w:rFonts w:hint="eastAsia"/>
        </w:rPr>
        <w:t>。</w:t>
      </w:r>
    </w:p>
    <w:p w14:paraId="73F9E37C" w14:textId="77777777" w:rsidR="00461854" w:rsidRPr="006241C5" w:rsidRDefault="00461854" w:rsidP="000C2D59">
      <w:pPr>
        <w:pStyle w:val="2f2"/>
      </w:pPr>
      <w:r w:rsidRPr="006241C5">
        <w:rPr>
          <w:rFonts w:hint="eastAsia"/>
        </w:rPr>
        <w:t xml:space="preserve">         (6).</w:t>
      </w:r>
      <w:r w:rsidRPr="006241C5">
        <w:rPr>
          <w:rFonts w:hint="eastAsia"/>
        </w:rPr>
        <w:t>如果是</w:t>
      </w:r>
      <w:r w:rsidRPr="006241C5">
        <w:rPr>
          <w:rFonts w:hint="eastAsia"/>
        </w:rPr>
        <w:t>None</w:t>
      </w:r>
      <w:r w:rsidRPr="006241C5">
        <w:rPr>
          <w:rFonts w:hint="eastAsia"/>
        </w:rPr>
        <w:t>，</w:t>
      </w:r>
      <w:r w:rsidRPr="006241C5">
        <w:rPr>
          <w:rFonts w:hint="eastAsia"/>
        </w:rPr>
        <w:t>max_feature=n_feature</w:t>
      </w:r>
      <w:r w:rsidRPr="006241C5">
        <w:rPr>
          <w:rFonts w:hint="eastAsia"/>
        </w:rPr>
        <w:t>。</w:t>
      </w:r>
    </w:p>
    <w:p w14:paraId="5499091A" w14:textId="77777777" w:rsidR="00461854" w:rsidRPr="006241C5" w:rsidRDefault="00461854" w:rsidP="000C2D59">
      <w:pPr>
        <w:pStyle w:val="2f2"/>
      </w:pPr>
      <w:r w:rsidRPr="006241C5">
        <w:rPr>
          <w:rFonts w:hint="eastAsia"/>
        </w:rPr>
        <w:t>random_state:</w:t>
      </w:r>
      <w:r w:rsidRPr="006241C5">
        <w:rPr>
          <w:rFonts w:hint="eastAsia"/>
        </w:rPr>
        <w:t>随机数生成器</w:t>
      </w:r>
    </w:p>
    <w:p w14:paraId="0DFF0A6F" w14:textId="77777777" w:rsidR="00461854" w:rsidRPr="006241C5" w:rsidRDefault="00461854" w:rsidP="000C2D59">
      <w:pPr>
        <w:pStyle w:val="2f2"/>
      </w:pPr>
      <w:r w:rsidRPr="006241C5">
        <w:rPr>
          <w:rFonts w:hint="eastAsia"/>
        </w:rPr>
        <w:t>max_leaf_nodes:</w:t>
      </w:r>
    </w:p>
    <w:p w14:paraId="0C3FEB97" w14:textId="77777777" w:rsidR="00461854" w:rsidRPr="006241C5" w:rsidRDefault="00461854" w:rsidP="000C2D59">
      <w:pPr>
        <w:pStyle w:val="2f2"/>
      </w:pPr>
      <w:r w:rsidRPr="006241C5">
        <w:rPr>
          <w:rFonts w:hint="eastAsia"/>
        </w:rPr>
        <w:t xml:space="preserve">         (1).</w:t>
      </w:r>
      <w:r w:rsidRPr="006241C5">
        <w:rPr>
          <w:rFonts w:hint="eastAsia"/>
        </w:rPr>
        <w:t>如果为</w:t>
      </w:r>
      <w:r w:rsidRPr="006241C5">
        <w:rPr>
          <w:rFonts w:hint="eastAsia"/>
        </w:rPr>
        <w:t>None</w:t>
      </w:r>
      <w:r w:rsidRPr="006241C5">
        <w:rPr>
          <w:rFonts w:hint="eastAsia"/>
        </w:rPr>
        <w:t>，则叶子节点数量不限。</w:t>
      </w:r>
    </w:p>
    <w:p w14:paraId="0B3DBA3A" w14:textId="20C015F9" w:rsidR="00461854" w:rsidRDefault="00461854" w:rsidP="000C2D59">
      <w:pPr>
        <w:pStyle w:val="2f2"/>
      </w:pPr>
      <w:r w:rsidRPr="006241C5">
        <w:rPr>
          <w:rFonts w:hint="eastAsia"/>
          <w:lang w:eastAsia="zh-CN"/>
        </w:rPr>
        <w:t xml:space="preserve">         </w:t>
      </w:r>
      <w:r w:rsidRPr="006241C5">
        <w:rPr>
          <w:rFonts w:hint="eastAsia"/>
        </w:rPr>
        <w:t>(2).</w:t>
      </w:r>
      <w:r w:rsidRPr="006241C5">
        <w:rPr>
          <w:rFonts w:hint="eastAsia"/>
        </w:rPr>
        <w:t>如果不为</w:t>
      </w:r>
      <w:r w:rsidRPr="006241C5">
        <w:rPr>
          <w:rFonts w:hint="eastAsia"/>
        </w:rPr>
        <w:t>None</w:t>
      </w:r>
      <w:r w:rsidRPr="006241C5">
        <w:rPr>
          <w:rFonts w:hint="eastAsia"/>
        </w:rPr>
        <w:t>，则</w:t>
      </w:r>
      <w:r w:rsidRPr="006241C5">
        <w:rPr>
          <w:rFonts w:hint="eastAsia"/>
        </w:rPr>
        <w:t>max_depth</w:t>
      </w:r>
      <w:r w:rsidRPr="006241C5">
        <w:rPr>
          <w:rFonts w:hint="eastAsia"/>
        </w:rPr>
        <w:t>被忽略。</w:t>
      </w:r>
    </w:p>
    <w:p w14:paraId="0417B6FF" w14:textId="648CBC47" w:rsidR="00C65EB3" w:rsidRPr="006241C5" w:rsidRDefault="00C65EB3" w:rsidP="00C65EB3">
      <w:pPr>
        <w:pStyle w:val="1e"/>
      </w:pPr>
      <w:r>
        <w:rPr>
          <w:rFonts w:hint="eastAsia"/>
        </w:rPr>
        <w:t>2</w:t>
      </w:r>
      <w:r>
        <w:t>.</w:t>
      </w:r>
      <w:r w:rsidRPr="00C65EB3">
        <w:rPr>
          <w:rFonts w:ascii="Segoe UI" w:eastAsia="微软雅黑" w:hAnsi="Segoe UI" w:cs="Segoe UI"/>
          <w:sz w:val="21"/>
          <w:szCs w:val="21"/>
          <w:shd w:val="clear" w:color="auto" w:fill="FFFFFF"/>
        </w:rPr>
        <w:t xml:space="preserve"> </w:t>
      </w:r>
      <w:r w:rsidR="00A54A2B" w:rsidRPr="00A54A2B">
        <w:t>pima-indians-diabetes.data</w:t>
      </w:r>
      <w:r w:rsidRPr="00C65EB3">
        <w:t>数据集是来自美国疾病控制预防中心的数据，背景是记录美国的糖尿病症状信息</w:t>
      </w:r>
      <w:r w:rsidR="00A54A2B">
        <w:rPr>
          <w:rFonts w:hint="eastAsia"/>
        </w:rPr>
        <w:t>。</w:t>
      </w:r>
      <w:r w:rsidR="00A54A2B" w:rsidRPr="00A54A2B">
        <w:t>糖尿病数据集由768个数据点组成，各有9个特征，特征分别是：怀孕次数，血糖，血压，皮脂厚度，胰岛素，BMI身体质量指数，糖尿病遗传函数，年龄和结果，此处是一个数据框格式，前8个特征均是数值型属性，最后1列是目标向量，是我们将要预测的特征，其中0意味着未患糖尿病，1意味着患有糖尿病。</w:t>
      </w:r>
      <w:r w:rsidR="00A54A2B">
        <w:rPr>
          <w:rFonts w:hint="eastAsia"/>
        </w:rPr>
        <w:t>请</w:t>
      </w:r>
      <w:r w:rsidR="00A54A2B" w:rsidRPr="00A54A2B">
        <w:rPr>
          <w:rFonts w:hint="eastAsia"/>
        </w:rPr>
        <w:t>划分训练集与测试集</w:t>
      </w:r>
      <w:r w:rsidR="00A54A2B">
        <w:rPr>
          <w:rFonts w:hint="eastAsia"/>
        </w:rPr>
        <w:t>，其中测试比例设置为0</w:t>
      </w:r>
      <w:r w:rsidR="00A54A2B">
        <w:t>.2</w:t>
      </w:r>
      <w:r w:rsidR="00A54A2B">
        <w:rPr>
          <w:rFonts w:hint="eastAsia"/>
        </w:rPr>
        <w:t>，</w:t>
      </w:r>
      <w:r w:rsidR="00A54A2B" w:rsidRPr="00A54A2B">
        <w:rPr>
          <w:rFonts w:hint="eastAsia"/>
        </w:rPr>
        <w:t>随机数种子</w:t>
      </w:r>
      <w:r w:rsidR="00A54A2B">
        <w:rPr>
          <w:rFonts w:hint="eastAsia"/>
        </w:rPr>
        <w:t>设置为自己的学号，利用</w:t>
      </w:r>
      <w:r w:rsidR="00A54A2B" w:rsidRPr="00A54A2B">
        <w:rPr>
          <w:rFonts w:hint="eastAsia"/>
        </w:rPr>
        <w:t>逻辑斯谛回归</w:t>
      </w:r>
      <w:r w:rsidR="00A54A2B">
        <w:rPr>
          <w:rFonts w:hint="eastAsia"/>
        </w:rPr>
        <w:t>进行预测，并进行五次</w:t>
      </w:r>
      <w:r w:rsidR="00A54A2B" w:rsidRPr="00A54A2B">
        <w:rPr>
          <w:rFonts w:hint="eastAsia"/>
        </w:rPr>
        <w:t>交叉验证</w:t>
      </w:r>
      <w:r w:rsidR="00A54A2B">
        <w:rPr>
          <w:rFonts w:hint="eastAsia"/>
        </w:rPr>
        <w:t>。</w:t>
      </w:r>
    </w:p>
    <w:p w14:paraId="1B5F830B" w14:textId="2D3D1804" w:rsidR="00E7270D" w:rsidRPr="00E76334" w:rsidRDefault="00E7270D" w:rsidP="00E7270D">
      <w:pPr>
        <w:pStyle w:val="2"/>
      </w:pPr>
      <w:r>
        <w:rPr>
          <w:rFonts w:hint="eastAsia"/>
        </w:rPr>
        <w:t>实验小</w:t>
      </w:r>
      <w:r w:rsidRPr="00E76334">
        <w:rPr>
          <w:rFonts w:hint="eastAsia"/>
        </w:rPr>
        <w:t>结</w:t>
      </w:r>
      <w:bookmarkEnd w:id="71"/>
      <w:bookmarkEnd w:id="72"/>
    </w:p>
    <w:p w14:paraId="365E132A" w14:textId="4A24F045" w:rsidR="00E7270D" w:rsidRPr="00FE3939" w:rsidRDefault="00E7270D" w:rsidP="00FE3939">
      <w:pPr>
        <w:topLinePunct w:val="0"/>
        <w:adjustRightInd/>
        <w:snapToGrid/>
        <w:spacing w:before="0" w:after="0" w:line="240" w:lineRule="auto"/>
        <w:ind w:left="0"/>
        <w:rPr>
          <w:rFonts w:asciiTheme="minorEastAsia" w:eastAsiaTheme="minorEastAsia" w:hAnsiTheme="minorEastAsia" w:cs="Huawei Sans"/>
          <w:sz w:val="24"/>
          <w:szCs w:val="24"/>
        </w:rPr>
      </w:pPr>
    </w:p>
    <w:sectPr w:rsidR="00E7270D" w:rsidRPr="00FE3939" w:rsidSect="00033B54">
      <w:headerReference w:type="default" r:id="rId4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8A4F" w14:textId="77777777" w:rsidR="00C740C5" w:rsidRDefault="00C740C5" w:rsidP="00940D2A">
      <w:pPr>
        <w:spacing w:before="0" w:after="0" w:line="240" w:lineRule="auto"/>
      </w:pPr>
      <w:r>
        <w:separator/>
      </w:r>
    </w:p>
  </w:endnote>
  <w:endnote w:type="continuationSeparator" w:id="0">
    <w:p w14:paraId="14FF90CB" w14:textId="77777777" w:rsidR="00C740C5" w:rsidRDefault="00C740C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alibri"/>
    <w:panose1 w:val="020C0503030203020204"/>
    <w:charset w:val="00"/>
    <w:family w:val="swiss"/>
    <w:pitch w:val="variable"/>
    <w:sig w:usb0="A00002FF" w:usb1="500078FB" w:usb2="00000008" w:usb3="00000000" w:csb0="0000009F" w:csb1="00000000"/>
  </w:font>
  <w:font w:name="方正兰亭黑简体">
    <w:altName w:val="微软雅黑"/>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Malgun Gothic"/>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1E23" w14:textId="77777777" w:rsidR="00C740C5" w:rsidRDefault="00C740C5" w:rsidP="00940D2A">
      <w:pPr>
        <w:spacing w:before="0" w:after="0" w:line="240" w:lineRule="auto"/>
      </w:pPr>
      <w:r>
        <w:separator/>
      </w:r>
    </w:p>
  </w:footnote>
  <w:footnote w:type="continuationSeparator" w:id="0">
    <w:p w14:paraId="049CED1E" w14:textId="77777777" w:rsidR="00C740C5" w:rsidRDefault="00C740C5"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5CF318E6" w:rsidR="000C2D59" w:rsidRPr="009D4127" w:rsidRDefault="000C2D59" w:rsidP="00033B54">
    <w:pPr>
      <w:pStyle w:val="a7"/>
      <w:rPr>
        <w:rFonts w:ascii="Huawei Sans" w:eastAsia="方正兰亭黑简体" w:hAnsi="Huawei Sans"/>
      </w:rPr>
    </w:pPr>
  </w:p>
  <w:p w14:paraId="6619D47F" w14:textId="77777777" w:rsidR="000C2D59" w:rsidRPr="009D4127" w:rsidRDefault="000C2D59" w:rsidP="00033B54">
    <w:pPr>
      <w:pStyle w:val="a7"/>
      <w:rPr>
        <w:rFonts w:ascii="Huawei Sans" w:eastAsia="方正兰亭黑简体" w:hAnsi="Huawei Sans"/>
      </w:rPr>
    </w:pPr>
  </w:p>
  <w:p w14:paraId="0278FB09" w14:textId="77777777" w:rsidR="000C2D59" w:rsidRPr="009D4127" w:rsidRDefault="000C2D59" w:rsidP="00033B54">
    <w:pPr>
      <w:pStyle w:val="a7"/>
      <w:rPr>
        <w:rFonts w:ascii="Huawei Sans" w:eastAsia="方正兰亭黑简体" w:hAnsi="Huawei Sans"/>
      </w:rPr>
    </w:pPr>
  </w:p>
  <w:p w14:paraId="76432B8F" w14:textId="77777777" w:rsidR="000C2D59" w:rsidRPr="009D4127" w:rsidRDefault="000C2D59" w:rsidP="00033B54">
    <w:pPr>
      <w:pStyle w:val="a7"/>
      <w:rPr>
        <w:rFonts w:ascii="Huawei Sans" w:eastAsia="方正兰亭黑简体" w:hAnsi="Huawei Sans"/>
      </w:rPr>
    </w:pPr>
  </w:p>
  <w:p w14:paraId="2CCE42D9" w14:textId="77777777" w:rsidR="000C2D59" w:rsidRPr="009D4127" w:rsidRDefault="000C2D59">
    <w:pPr>
      <w:pStyle w:val="a7"/>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82A439BC"/>
    <w:lvl w:ilvl="0">
      <w:numFmt w:val="decimal"/>
      <w:pStyle w:val="1"/>
      <w:suff w:val="nothing"/>
      <w:lvlText w:val="%1 "/>
      <w:lvlJc w:val="left"/>
      <w:pPr>
        <w:ind w:left="5955"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3"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4"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744450929">
    <w:abstractNumId w:val="14"/>
  </w:num>
  <w:num w:numId="2" w16cid:durableId="818113317">
    <w:abstractNumId w:val="7"/>
  </w:num>
  <w:num w:numId="3" w16cid:durableId="857548895">
    <w:abstractNumId w:val="5"/>
  </w:num>
  <w:num w:numId="4" w16cid:durableId="529341114">
    <w:abstractNumId w:val="2"/>
  </w:num>
  <w:num w:numId="5" w16cid:durableId="117265373">
    <w:abstractNumId w:val="9"/>
  </w:num>
  <w:num w:numId="6" w16cid:durableId="661012714">
    <w:abstractNumId w:val="4"/>
  </w:num>
  <w:num w:numId="7" w16cid:durableId="1095902474">
    <w:abstractNumId w:val="1"/>
  </w:num>
  <w:num w:numId="8" w16cid:durableId="659968030">
    <w:abstractNumId w:val="6"/>
  </w:num>
  <w:num w:numId="9" w16cid:durableId="319819806">
    <w:abstractNumId w:val="10"/>
  </w:num>
  <w:num w:numId="10" w16cid:durableId="988443889">
    <w:abstractNumId w:val="8"/>
  </w:num>
  <w:num w:numId="11" w16cid:durableId="1133904108">
    <w:abstractNumId w:val="11"/>
  </w:num>
  <w:num w:numId="12" w16cid:durableId="149715704">
    <w:abstractNumId w:val="0"/>
  </w:num>
  <w:num w:numId="13" w16cid:durableId="631791291">
    <w:abstractNumId w:val="2"/>
  </w:num>
  <w:num w:numId="14" w16cid:durableId="1398287272">
    <w:abstractNumId w:val="3"/>
  </w:num>
  <w:num w:numId="15" w16cid:durableId="2033721805">
    <w:abstractNumId w:val="13"/>
  </w:num>
  <w:num w:numId="16" w16cid:durableId="1960990242">
    <w:abstractNumId w:val="12"/>
  </w:num>
  <w:num w:numId="17" w16cid:durableId="1059015179">
    <w:abstractNumId w:val="2"/>
    <w:lvlOverride w:ilvl="0">
      <w:startOverride w:val="4"/>
    </w:lvlOverride>
    <w:lvlOverride w:ilvl="1">
      <w:startOverride w:val="2"/>
    </w:lvlOverride>
    <w:lvlOverride w:ilvl="2">
      <w:startOverride w:val="2"/>
    </w:lvlOverride>
    <w:lvlOverride w:ilvl="3">
      <w:startOverride w:val="2"/>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8" w16cid:durableId="39886603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0ECC"/>
    <w:rsid w:val="000321CB"/>
    <w:rsid w:val="00033243"/>
    <w:rsid w:val="00033B54"/>
    <w:rsid w:val="00033F84"/>
    <w:rsid w:val="000375E9"/>
    <w:rsid w:val="00041545"/>
    <w:rsid w:val="00041907"/>
    <w:rsid w:val="00043B1A"/>
    <w:rsid w:val="000502C1"/>
    <w:rsid w:val="00050311"/>
    <w:rsid w:val="000504DB"/>
    <w:rsid w:val="00050ED0"/>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1C65"/>
    <w:rsid w:val="00072087"/>
    <w:rsid w:val="0007236C"/>
    <w:rsid w:val="00072AAD"/>
    <w:rsid w:val="00074341"/>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2"/>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2DCB"/>
    <w:rsid w:val="000B5EE1"/>
    <w:rsid w:val="000B6384"/>
    <w:rsid w:val="000B7C6A"/>
    <w:rsid w:val="000B7EFF"/>
    <w:rsid w:val="000C06CE"/>
    <w:rsid w:val="000C0963"/>
    <w:rsid w:val="000C0A74"/>
    <w:rsid w:val="000C2D59"/>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F21A1"/>
    <w:rsid w:val="000F279E"/>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3D80"/>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46CA6"/>
    <w:rsid w:val="00150967"/>
    <w:rsid w:val="00154ACF"/>
    <w:rsid w:val="00156F51"/>
    <w:rsid w:val="00160729"/>
    <w:rsid w:val="00161BC3"/>
    <w:rsid w:val="00163D02"/>
    <w:rsid w:val="001653B7"/>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6CD"/>
    <w:rsid w:val="00220C70"/>
    <w:rsid w:val="002213B8"/>
    <w:rsid w:val="002226E2"/>
    <w:rsid w:val="002245F2"/>
    <w:rsid w:val="002247BC"/>
    <w:rsid w:val="00225DA0"/>
    <w:rsid w:val="0022637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4E5"/>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5BF8"/>
    <w:rsid w:val="002D6C54"/>
    <w:rsid w:val="002E0191"/>
    <w:rsid w:val="002E3AE4"/>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1257"/>
    <w:rsid w:val="00302245"/>
    <w:rsid w:val="00303D9D"/>
    <w:rsid w:val="003041A0"/>
    <w:rsid w:val="00305BEB"/>
    <w:rsid w:val="00305FB3"/>
    <w:rsid w:val="00306280"/>
    <w:rsid w:val="00307DBA"/>
    <w:rsid w:val="00311171"/>
    <w:rsid w:val="00312DF1"/>
    <w:rsid w:val="003141CC"/>
    <w:rsid w:val="00314574"/>
    <w:rsid w:val="00314D2C"/>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5FED"/>
    <w:rsid w:val="003A7260"/>
    <w:rsid w:val="003A7C9C"/>
    <w:rsid w:val="003B0C21"/>
    <w:rsid w:val="003B1CDC"/>
    <w:rsid w:val="003B22E9"/>
    <w:rsid w:val="003B25DE"/>
    <w:rsid w:val="003B2CEF"/>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A26"/>
    <w:rsid w:val="003E7FEC"/>
    <w:rsid w:val="003F0B45"/>
    <w:rsid w:val="003F0F18"/>
    <w:rsid w:val="003F3A47"/>
    <w:rsid w:val="003F3D2A"/>
    <w:rsid w:val="003F4170"/>
    <w:rsid w:val="003F43CE"/>
    <w:rsid w:val="003F4FCF"/>
    <w:rsid w:val="003F7555"/>
    <w:rsid w:val="00400F61"/>
    <w:rsid w:val="00403032"/>
    <w:rsid w:val="0040332D"/>
    <w:rsid w:val="00403D32"/>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1854"/>
    <w:rsid w:val="004622AB"/>
    <w:rsid w:val="00462BA9"/>
    <w:rsid w:val="00462D8E"/>
    <w:rsid w:val="0046363A"/>
    <w:rsid w:val="00463820"/>
    <w:rsid w:val="00464E48"/>
    <w:rsid w:val="00466677"/>
    <w:rsid w:val="0046676C"/>
    <w:rsid w:val="00466E8E"/>
    <w:rsid w:val="00470A8F"/>
    <w:rsid w:val="004722EF"/>
    <w:rsid w:val="00473CB2"/>
    <w:rsid w:val="00473FEF"/>
    <w:rsid w:val="00476FB1"/>
    <w:rsid w:val="00477927"/>
    <w:rsid w:val="00481AF9"/>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10CA"/>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30A"/>
    <w:rsid w:val="004F06FA"/>
    <w:rsid w:val="004F1A3D"/>
    <w:rsid w:val="004F35F5"/>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474E"/>
    <w:rsid w:val="00526952"/>
    <w:rsid w:val="00526BBC"/>
    <w:rsid w:val="00530302"/>
    <w:rsid w:val="00530D24"/>
    <w:rsid w:val="0053194D"/>
    <w:rsid w:val="00533708"/>
    <w:rsid w:val="005350A0"/>
    <w:rsid w:val="005366A6"/>
    <w:rsid w:val="00536900"/>
    <w:rsid w:val="00536D4D"/>
    <w:rsid w:val="00537472"/>
    <w:rsid w:val="005413F5"/>
    <w:rsid w:val="00543953"/>
    <w:rsid w:val="00543A76"/>
    <w:rsid w:val="00543FDE"/>
    <w:rsid w:val="00545A3D"/>
    <w:rsid w:val="005476F7"/>
    <w:rsid w:val="00547873"/>
    <w:rsid w:val="0055520C"/>
    <w:rsid w:val="0055595D"/>
    <w:rsid w:val="00556DB2"/>
    <w:rsid w:val="005578B6"/>
    <w:rsid w:val="005607FC"/>
    <w:rsid w:val="00562E3E"/>
    <w:rsid w:val="00563999"/>
    <w:rsid w:val="00566327"/>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0B1"/>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1A12"/>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5EEE"/>
    <w:rsid w:val="006174FF"/>
    <w:rsid w:val="0061787C"/>
    <w:rsid w:val="00620B4A"/>
    <w:rsid w:val="00621B0C"/>
    <w:rsid w:val="00621FE8"/>
    <w:rsid w:val="00622AD7"/>
    <w:rsid w:val="00623396"/>
    <w:rsid w:val="006241C5"/>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5DF6"/>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3B"/>
    <w:rsid w:val="006B6A79"/>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65BA"/>
    <w:rsid w:val="007476D8"/>
    <w:rsid w:val="007511FB"/>
    <w:rsid w:val="007513EB"/>
    <w:rsid w:val="00752B9C"/>
    <w:rsid w:val="00753C57"/>
    <w:rsid w:val="0075561F"/>
    <w:rsid w:val="0075691C"/>
    <w:rsid w:val="00756FCA"/>
    <w:rsid w:val="00757266"/>
    <w:rsid w:val="007578B3"/>
    <w:rsid w:val="00760AD1"/>
    <w:rsid w:val="00762127"/>
    <w:rsid w:val="007638B2"/>
    <w:rsid w:val="00765F00"/>
    <w:rsid w:val="00766F94"/>
    <w:rsid w:val="0076735B"/>
    <w:rsid w:val="007673B1"/>
    <w:rsid w:val="00771F53"/>
    <w:rsid w:val="00774DDB"/>
    <w:rsid w:val="00775056"/>
    <w:rsid w:val="007750B2"/>
    <w:rsid w:val="00775422"/>
    <w:rsid w:val="00780720"/>
    <w:rsid w:val="00780864"/>
    <w:rsid w:val="00781B39"/>
    <w:rsid w:val="0078266A"/>
    <w:rsid w:val="0078422C"/>
    <w:rsid w:val="00785ECF"/>
    <w:rsid w:val="00787543"/>
    <w:rsid w:val="00790918"/>
    <w:rsid w:val="00790CE5"/>
    <w:rsid w:val="00791CC2"/>
    <w:rsid w:val="00792F48"/>
    <w:rsid w:val="007946B0"/>
    <w:rsid w:val="00795872"/>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2E97"/>
    <w:rsid w:val="007C58EA"/>
    <w:rsid w:val="007D0F25"/>
    <w:rsid w:val="007D1776"/>
    <w:rsid w:val="007D1AD5"/>
    <w:rsid w:val="007D1DFD"/>
    <w:rsid w:val="007D2A02"/>
    <w:rsid w:val="007D2A46"/>
    <w:rsid w:val="007D370D"/>
    <w:rsid w:val="007D410C"/>
    <w:rsid w:val="007D43E5"/>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15FE"/>
    <w:rsid w:val="008222C3"/>
    <w:rsid w:val="008226AF"/>
    <w:rsid w:val="00823835"/>
    <w:rsid w:val="008251CB"/>
    <w:rsid w:val="00825757"/>
    <w:rsid w:val="00826AC1"/>
    <w:rsid w:val="008324CC"/>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34"/>
    <w:rsid w:val="00852C97"/>
    <w:rsid w:val="00852EDF"/>
    <w:rsid w:val="00854769"/>
    <w:rsid w:val="008558AA"/>
    <w:rsid w:val="00856EDA"/>
    <w:rsid w:val="0086134D"/>
    <w:rsid w:val="008619CD"/>
    <w:rsid w:val="00861AD4"/>
    <w:rsid w:val="00864F67"/>
    <w:rsid w:val="00865C51"/>
    <w:rsid w:val="00866CFB"/>
    <w:rsid w:val="008700C0"/>
    <w:rsid w:val="00870F0E"/>
    <w:rsid w:val="008711C0"/>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0E0"/>
    <w:rsid w:val="008A0730"/>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9E"/>
    <w:rsid w:val="008C09F3"/>
    <w:rsid w:val="008C2E4D"/>
    <w:rsid w:val="008C30F4"/>
    <w:rsid w:val="008C5037"/>
    <w:rsid w:val="008C7F85"/>
    <w:rsid w:val="008D2C22"/>
    <w:rsid w:val="008D5E82"/>
    <w:rsid w:val="008D76B5"/>
    <w:rsid w:val="008E0285"/>
    <w:rsid w:val="008E322E"/>
    <w:rsid w:val="008E6235"/>
    <w:rsid w:val="008E63AD"/>
    <w:rsid w:val="008E68BA"/>
    <w:rsid w:val="008E72B4"/>
    <w:rsid w:val="008F2081"/>
    <w:rsid w:val="008F64B6"/>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6237"/>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7302"/>
    <w:rsid w:val="00A47728"/>
    <w:rsid w:val="00A51A89"/>
    <w:rsid w:val="00A5245A"/>
    <w:rsid w:val="00A531D2"/>
    <w:rsid w:val="00A53288"/>
    <w:rsid w:val="00A539FD"/>
    <w:rsid w:val="00A54A2B"/>
    <w:rsid w:val="00A5523D"/>
    <w:rsid w:val="00A55F0C"/>
    <w:rsid w:val="00A57961"/>
    <w:rsid w:val="00A61F42"/>
    <w:rsid w:val="00A6209B"/>
    <w:rsid w:val="00A621E5"/>
    <w:rsid w:val="00A65E23"/>
    <w:rsid w:val="00A67072"/>
    <w:rsid w:val="00A673A0"/>
    <w:rsid w:val="00A6744F"/>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A7B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51DC"/>
    <w:rsid w:val="00AC5E2D"/>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0C7"/>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1F4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24E7"/>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5EB3"/>
    <w:rsid w:val="00C67061"/>
    <w:rsid w:val="00C672C6"/>
    <w:rsid w:val="00C71844"/>
    <w:rsid w:val="00C72048"/>
    <w:rsid w:val="00C72410"/>
    <w:rsid w:val="00C72E0B"/>
    <w:rsid w:val="00C7376F"/>
    <w:rsid w:val="00C740C5"/>
    <w:rsid w:val="00C75C41"/>
    <w:rsid w:val="00C812A4"/>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C7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5B19"/>
    <w:rsid w:val="00D063A8"/>
    <w:rsid w:val="00D064FF"/>
    <w:rsid w:val="00D065EA"/>
    <w:rsid w:val="00D069B3"/>
    <w:rsid w:val="00D07622"/>
    <w:rsid w:val="00D07E88"/>
    <w:rsid w:val="00D100E0"/>
    <w:rsid w:val="00D11BC7"/>
    <w:rsid w:val="00D12A88"/>
    <w:rsid w:val="00D13439"/>
    <w:rsid w:val="00D1448C"/>
    <w:rsid w:val="00D14B03"/>
    <w:rsid w:val="00D157DD"/>
    <w:rsid w:val="00D173F3"/>
    <w:rsid w:val="00D2174E"/>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AB7"/>
    <w:rsid w:val="00D65C31"/>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AC8"/>
    <w:rsid w:val="00DA7B74"/>
    <w:rsid w:val="00DB1095"/>
    <w:rsid w:val="00DB2748"/>
    <w:rsid w:val="00DB35E2"/>
    <w:rsid w:val="00DB53C2"/>
    <w:rsid w:val="00DB7765"/>
    <w:rsid w:val="00DC1FBE"/>
    <w:rsid w:val="00DC25D2"/>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3BDF"/>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21F4"/>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270D"/>
    <w:rsid w:val="00E74316"/>
    <w:rsid w:val="00E7444B"/>
    <w:rsid w:val="00E75636"/>
    <w:rsid w:val="00E75EA5"/>
    <w:rsid w:val="00E8074C"/>
    <w:rsid w:val="00E807DB"/>
    <w:rsid w:val="00E8157D"/>
    <w:rsid w:val="00E825B6"/>
    <w:rsid w:val="00E84541"/>
    <w:rsid w:val="00E8559C"/>
    <w:rsid w:val="00E857B6"/>
    <w:rsid w:val="00E85A93"/>
    <w:rsid w:val="00E9111D"/>
    <w:rsid w:val="00E91CFC"/>
    <w:rsid w:val="00E933ED"/>
    <w:rsid w:val="00E93620"/>
    <w:rsid w:val="00E937DC"/>
    <w:rsid w:val="00E947C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5809"/>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5B50"/>
    <w:rsid w:val="00F30A7E"/>
    <w:rsid w:val="00F320DF"/>
    <w:rsid w:val="00F33F84"/>
    <w:rsid w:val="00F3414D"/>
    <w:rsid w:val="00F34D8C"/>
    <w:rsid w:val="00F35791"/>
    <w:rsid w:val="00F36970"/>
    <w:rsid w:val="00F37818"/>
    <w:rsid w:val="00F4079D"/>
    <w:rsid w:val="00F41950"/>
    <w:rsid w:val="00F41C79"/>
    <w:rsid w:val="00F42053"/>
    <w:rsid w:val="00F43E0A"/>
    <w:rsid w:val="00F44116"/>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4294"/>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39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5B20B1"/>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uiPriority w:val="9"/>
    <w:qFormat/>
    <w:rsid w:val="005B20B1"/>
    <w:pPr>
      <w:keepNext/>
      <w:numPr>
        <w:numId w:val="4"/>
      </w:numPr>
      <w:pBdr>
        <w:bottom w:val="single" w:sz="12" w:space="1" w:color="auto"/>
      </w:pBdr>
      <w:spacing w:before="0" w:after="800"/>
      <w:ind w:left="142"/>
      <w:jc w:val="right"/>
      <w:outlineLvl w:val="0"/>
    </w:pPr>
    <w:rPr>
      <w:rFonts w:ascii="Huawei Sans" w:eastAsia="方正兰亭黑简体" w:hAnsi="Huawei Sans"/>
      <w:b/>
      <w:bCs/>
      <w:sz w:val="44"/>
      <w:szCs w:val="44"/>
    </w:rPr>
  </w:style>
  <w:style w:type="paragraph" w:styleId="2">
    <w:name w:val="heading 2"/>
    <w:aliases w:val="ALT+2"/>
    <w:basedOn w:val="a2"/>
    <w:next w:val="3"/>
    <w:link w:val="20"/>
    <w:autoRedefine/>
    <w:uiPriority w:val="9"/>
    <w:qFormat/>
    <w:rsid w:val="00FC5DD0"/>
    <w:pPr>
      <w:keepNext/>
      <w:keepLines/>
      <w:numPr>
        <w:ilvl w:val="1"/>
        <w:numId w:val="4"/>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1"/>
    <w:autoRedefine/>
    <w:uiPriority w:val="9"/>
    <w:qFormat/>
    <w:rsid w:val="009D4127"/>
    <w:pPr>
      <w:keepNext/>
      <w:keepLines/>
      <w:numPr>
        <w:ilvl w:val="2"/>
        <w:numId w:val="4"/>
      </w:numPr>
      <w:spacing w:before="200"/>
      <w:outlineLvl w:val="2"/>
    </w:pPr>
    <w:rPr>
      <w:rFonts w:ascii="Huawei Sans" w:eastAsia="方正兰亭黑简体" w:hAnsi="Huawei Sans"/>
      <w:noProof/>
      <w:sz w:val="32"/>
      <w:szCs w:val="32"/>
    </w:rPr>
  </w:style>
  <w:style w:type="paragraph" w:styleId="4">
    <w:name w:val="heading 4"/>
    <w:aliases w:val="ALT+4"/>
    <w:basedOn w:val="a2"/>
    <w:next w:val="5"/>
    <w:link w:val="41"/>
    <w:autoRedefine/>
    <w:uiPriority w:val="9"/>
    <w:qFormat/>
    <w:rsid w:val="009D4127"/>
    <w:pPr>
      <w:keepNext/>
      <w:keepLines/>
      <w:numPr>
        <w:ilvl w:val="3"/>
        <w:numId w:val="4"/>
      </w:numPr>
      <w:outlineLvl w:val="3"/>
    </w:pPr>
    <w:rPr>
      <w:rFonts w:ascii="Huawei Sans" w:eastAsia="方正兰亭黑简体" w:hAnsi="Huawei Sans" w:hint="eastAsia"/>
      <w:noProof/>
      <w:sz w:val="28"/>
      <w:szCs w:val="28"/>
    </w:rPr>
  </w:style>
  <w:style w:type="paragraph" w:styleId="5">
    <w:name w:val="heading 5"/>
    <w:aliases w:val="ALT+5"/>
    <w:basedOn w:val="a2"/>
    <w:next w:val="BlockLabel"/>
    <w:link w:val="52"/>
    <w:autoRedefine/>
    <w:uiPriority w:val="9"/>
    <w:qFormat/>
    <w:rsid w:val="009D4127"/>
    <w:pPr>
      <w:keepNext/>
      <w:keepLines/>
      <w:numPr>
        <w:ilvl w:val="4"/>
        <w:numId w:val="4"/>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1484"/>
    <w:pPr>
      <w:ind w:left="0"/>
    </w:pPr>
    <w:rPr>
      <w:rFonts w:ascii="Huawei Sans" w:eastAsia="方正兰亭黑简体" w:hAnsi="Huawei Sans" w:cs="Book Antiqua"/>
      <w:b/>
      <w:bCs/>
      <w:sz w:val="24"/>
      <w:szCs w:val="24"/>
    </w:rPr>
  </w:style>
  <w:style w:type="paragraph" w:styleId="TOC2">
    <w:name w:val="toc 2"/>
    <w:basedOn w:val="a2"/>
    <w:next w:val="a2"/>
    <w:uiPriority w:val="39"/>
    <w:rsid w:val="001B1484"/>
    <w:pPr>
      <w:ind w:left="0"/>
    </w:pPr>
    <w:rPr>
      <w:rFonts w:ascii="Huawei Sans" w:eastAsia="方正兰亭黑简体" w:hAnsi="Huawei Sans"/>
      <w:noProof/>
    </w:rPr>
  </w:style>
  <w:style w:type="paragraph" w:styleId="TOC3">
    <w:name w:val="toc 3"/>
    <w:basedOn w:val="a2"/>
    <w:next w:val="a2"/>
    <w:uiPriority w:val="39"/>
    <w:rsid w:val="001B1484"/>
    <w:pPr>
      <w:ind w:left="0"/>
    </w:pPr>
    <w:rPr>
      <w:rFonts w:ascii="Huawei Sans" w:eastAsia="方正兰亭黑简体" w:hAnsi="Huawei Sans"/>
      <w:noProof/>
    </w:rPr>
  </w:style>
  <w:style w:type="paragraph" w:styleId="TOC4">
    <w:name w:val="toc 4"/>
    <w:basedOn w:val="a2"/>
    <w:next w:val="a2"/>
    <w:uiPriority w:val="39"/>
    <w:rsid w:val="001B1484"/>
    <w:pPr>
      <w:ind w:left="0"/>
    </w:pPr>
    <w:rPr>
      <w:rFonts w:ascii="Huawei Sans" w:eastAsia="方正兰亭黑简体" w:hAnsi="Huawei Sans"/>
    </w:rPr>
  </w:style>
  <w:style w:type="paragraph" w:styleId="TOC5">
    <w:name w:val="toc 5"/>
    <w:basedOn w:val="a2"/>
    <w:next w:val="a2"/>
    <w:uiPriority w:val="39"/>
    <w:rsid w:val="001B1484"/>
    <w:pPr>
      <w:ind w:left="0"/>
    </w:pPr>
    <w:rPr>
      <w:rFonts w:ascii="Huawei Sans" w:eastAsia="方正兰亭黑简体" w:hAnsi="Huawei Sans"/>
    </w:rPr>
  </w:style>
  <w:style w:type="paragraph" w:styleId="TOC6">
    <w:name w:val="toc 6"/>
    <w:basedOn w:val="a2"/>
    <w:next w:val="a2"/>
    <w:autoRedefine/>
    <w:uiPriority w:val="39"/>
    <w:rsid w:val="001B1484"/>
    <w:pPr>
      <w:ind w:left="2100"/>
    </w:pPr>
    <w:rPr>
      <w:rFonts w:ascii="Huawei Sans" w:eastAsia="方正兰亭黑简体" w:hAnsi="Huawei Sans"/>
      <w:sz w:val="24"/>
    </w:rPr>
  </w:style>
  <w:style w:type="paragraph" w:styleId="TOC7">
    <w:name w:val="toc 7"/>
    <w:basedOn w:val="a2"/>
    <w:next w:val="a2"/>
    <w:autoRedefine/>
    <w:uiPriority w:val="39"/>
    <w:rsid w:val="001B1484"/>
    <w:pPr>
      <w:ind w:left="2520"/>
    </w:pPr>
    <w:rPr>
      <w:rFonts w:ascii="Huawei Sans" w:eastAsia="方正兰亭黑简体" w:hAnsi="Huawei Sans"/>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uiPriority w:val="99"/>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uiPriority w:val="9"/>
    <w:rsid w:val="005B20B1"/>
    <w:rPr>
      <w:rFonts w:ascii="Huawei Sans" w:eastAsia="方正兰亭黑简体" w:hAnsi="Huawei Sans"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0C2D59"/>
    <w:pPr>
      <w:topLinePunct w:val="0"/>
      <w:adjustRightInd/>
      <w:ind w:left="0"/>
      <w:jc w:val="both"/>
    </w:pPr>
    <w:rPr>
      <w:rFonts w:asciiTheme="minorEastAsia" w:eastAsiaTheme="minorEastAsia" w:hAnsiTheme="minorEastAsia" w:cs="Huawei Sans"/>
      <w:sz w:val="24"/>
      <w:szCs w:val="24"/>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0C2D59"/>
    <w:rPr>
      <w:rFonts w:asciiTheme="minorEastAsia" w:eastAsiaTheme="minorEastAsia" w:hAnsiTheme="minorEastAsia" w:cs="Huawei Sans"/>
      <w:sz w:val="24"/>
      <w:szCs w:val="24"/>
    </w:rPr>
  </w:style>
  <w:style w:type="paragraph" w:customStyle="1" w:styleId="2f2">
    <w:name w:val="2.命令"/>
    <w:basedOn w:val="a2"/>
    <w:link w:val="2f3"/>
    <w:autoRedefine/>
    <w:qFormat/>
    <w:rsid w:val="000C2D59"/>
    <w:pPr>
      <w:shd w:val="clear" w:color="auto" w:fill="D9D9D9" w:themeFill="background1" w:themeFillShade="D9"/>
      <w:spacing w:before="40" w:after="40"/>
      <w:ind w:left="426"/>
    </w:pPr>
    <w:rPr>
      <w:rFonts w:ascii="Times New Roman" w:eastAsia="宋体" w:hAnsi="Times New Roman" w:cs="Courier New"/>
      <w:color w:val="000000"/>
      <w:sz w:val="21"/>
      <w:szCs w:val="21"/>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0C2D59"/>
    <w:rPr>
      <w:rFonts w:cs="Courier New"/>
      <w:color w:val="000000"/>
      <w:sz w:val="21"/>
      <w:szCs w:val="21"/>
      <w:shd w:val="clear" w:color="auto" w:fill="D9D9D9" w:themeFill="background1" w:themeFillShade="D9"/>
      <w:lang w:eastAsia="en-US"/>
    </w:rPr>
  </w:style>
  <w:style w:type="paragraph" w:customStyle="1" w:styleId="30">
    <w:name w:val="3.步骤"/>
    <w:basedOn w:val="a2"/>
    <w:link w:val="3f1"/>
    <w:autoRedefine/>
    <w:qFormat/>
    <w:rsid w:val="000C2D59"/>
    <w:pPr>
      <w:numPr>
        <w:ilvl w:val="5"/>
        <w:numId w:val="4"/>
      </w:numPr>
      <w:tabs>
        <w:tab w:val="clear" w:pos="1701"/>
        <w:tab w:val="num" w:pos="1843"/>
      </w:tabs>
      <w:spacing w:before="160" w:after="160"/>
      <w:ind w:left="993"/>
      <w:outlineLvl w:val="3"/>
    </w:pPr>
    <w:rPr>
      <w:rFonts w:ascii="Huawei Sans" w:eastAsia="方正兰亭黑简体" w:hAnsi="Huawei Sans"/>
      <w:sz w:val="21"/>
    </w:rPr>
  </w:style>
  <w:style w:type="paragraph" w:customStyle="1" w:styleId="4a">
    <w:name w:val="4.任务"/>
    <w:basedOn w:val="ItemList"/>
    <w:link w:val="4b"/>
    <w:autoRedefine/>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3">
    <w:name w:val="6.前言"/>
    <w:basedOn w:val="Heading1NoNumber"/>
    <w:link w:val="64"/>
    <w:autoRedefine/>
    <w:qFormat/>
    <w:rsid w:val="00FC5DD0"/>
  </w:style>
  <w:style w:type="paragraph" w:customStyle="1" w:styleId="73">
    <w:name w:val="7.简介标题"/>
    <w:basedOn w:val="a2"/>
    <w:link w:val="74"/>
    <w:autoRedefine/>
    <w:qFormat/>
    <w:rsid w:val="00FC5DD0"/>
    <w:rPr>
      <w:rFonts w:ascii="Huawei Sans" w:eastAsia="方正兰亭黑简体" w:hAnsi="Huawei Sans"/>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FC5DD0"/>
    <w:rPr>
      <w:rFonts w:ascii="Huawei Sans" w:eastAsia="方正兰亭黑简体" w:hAnsi="Huawei Sans" w:cs="微软雅黑"/>
      <w:b/>
      <w:bCs/>
      <w:kern w:val="2"/>
      <w:sz w:val="44"/>
      <w:szCs w:val="44"/>
    </w:rPr>
  </w:style>
  <w:style w:type="paragraph" w:customStyle="1" w:styleId="83">
    <w:name w:val="8.前言标题"/>
    <w:basedOn w:val="1e"/>
    <w:link w:val="84"/>
    <w:autoRedefine/>
    <w:qFormat/>
    <w:rsid w:val="00FC5DD0"/>
    <w:rPr>
      <w:noProof/>
    </w:rPr>
  </w:style>
  <w:style w:type="character" w:customStyle="1" w:styleId="20">
    <w:name w:val="标题 2 字符"/>
    <w:aliases w:val="ALT+2 字符"/>
    <w:basedOn w:val="a3"/>
    <w:link w:val="2"/>
    <w:uiPriority w:val="9"/>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FC5DD0"/>
    <w:rPr>
      <w:rFonts w:ascii="Huawei Sans" w:eastAsia="方正兰亭黑简体" w:hAnsi="Huawei Sans" w:cs="微软雅黑"/>
      <w:bCs w:val="0"/>
      <w:noProof/>
      <w:sz w:val="36"/>
      <w:szCs w:val="36"/>
      <w:lang w:eastAsia="en-US"/>
    </w:rPr>
  </w:style>
  <w:style w:type="character" w:customStyle="1" w:styleId="31">
    <w:name w:val="标题 3 字符"/>
    <w:aliases w:val="ALT+3 字符"/>
    <w:basedOn w:val="a3"/>
    <w:link w:val="3"/>
    <w:uiPriority w:val="9"/>
    <w:rsid w:val="009D4127"/>
    <w:rPr>
      <w:rFonts w:ascii="Huawei Sans" w:eastAsia="方正兰亭黑简体" w:hAnsi="Huawei Sans"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C5DD0"/>
    <w:rPr>
      <w:rFonts w:ascii="Huawei Sans" w:eastAsia="方正兰亭黑简体" w:hAnsi="Huawei Sans"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0C2D59"/>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jc w:val="center"/>
    </w:pPr>
    <w:rPr>
      <w:rFonts w:ascii="Huawei Sans" w:eastAsia="方正兰亭黑简体" w:hAnsi="Huawei Sans"/>
      <w:b/>
      <w:spacing w:val="-4"/>
      <w:sz w:val="24"/>
      <w:szCs w:val="24"/>
    </w:rPr>
  </w:style>
  <w:style w:type="paragraph" w:customStyle="1" w:styleId="9">
    <w:name w:val="9.图片标题"/>
    <w:basedOn w:val="a2"/>
    <w:link w:val="92"/>
    <w:autoRedefine/>
    <w:qFormat/>
    <w:rsid w:val="000C2D59"/>
    <w:pPr>
      <w:keepNext/>
      <w:numPr>
        <w:ilvl w:val="7"/>
        <w:numId w:val="4"/>
      </w:numPr>
      <w:topLinePunct w:val="0"/>
      <w:spacing w:after="160" w:line="240" w:lineRule="auto"/>
      <w:ind w:left="0"/>
      <w:jc w:val="center"/>
    </w:pPr>
    <w:rPr>
      <w:rFonts w:ascii="Huawei Sans" w:eastAsia="方正兰亭黑简体" w:hAnsi="Huawei Sans"/>
      <w:b/>
      <w:spacing w:val="-4"/>
      <w:sz w:val="24"/>
      <w:szCs w:val="24"/>
      <w:shd w:val="clear" w:color="auto" w:fill="FFFFFF"/>
    </w:rPr>
  </w:style>
  <w:style w:type="character" w:customStyle="1" w:styleId="92">
    <w:name w:val="9.图片标题 字符"/>
    <w:basedOn w:val="a3"/>
    <w:link w:val="9"/>
    <w:rsid w:val="000C2D59"/>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character" w:customStyle="1" w:styleId="41">
    <w:name w:val="标题 4 字符"/>
    <w:aliases w:val="ALT+4 字符"/>
    <w:basedOn w:val="a3"/>
    <w:link w:val="4"/>
    <w:uiPriority w:val="9"/>
    <w:rsid w:val="00E7270D"/>
    <w:rPr>
      <w:rFonts w:ascii="Huawei Sans" w:eastAsia="方正兰亭黑简体" w:hAnsi="Huawei Sans" w:cs="微软雅黑"/>
      <w:noProof/>
      <w:sz w:val="28"/>
      <w:szCs w:val="28"/>
    </w:rPr>
  </w:style>
  <w:style w:type="character" w:customStyle="1" w:styleId="52">
    <w:name w:val="标题 5 字符"/>
    <w:aliases w:val="ALT+5 字符"/>
    <w:basedOn w:val="a3"/>
    <w:link w:val="5"/>
    <w:uiPriority w:val="9"/>
    <w:rsid w:val="00E7270D"/>
    <w:rPr>
      <w:rFonts w:ascii="Huawei Sans" w:eastAsia="方正兰亭黑简体" w:hAnsi="Huawei Sans" w:cs="微软雅黑"/>
      <w:noProof/>
      <w:sz w:val="24"/>
      <w:szCs w:val="24"/>
    </w:rPr>
  </w:style>
  <w:style w:type="paragraph" w:customStyle="1" w:styleId="1111">
    <w:name w:val="1.1.1"/>
    <w:basedOn w:val="3"/>
    <w:qFormat/>
    <w:rsid w:val="00E7270D"/>
    <w:pPr>
      <w:numPr>
        <w:ilvl w:val="0"/>
        <w:numId w:val="0"/>
      </w:numPr>
    </w:pPr>
    <w:rPr>
      <w:rFonts w:cs="Huawei San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72093574">
      <w:bodyDiv w:val="1"/>
      <w:marLeft w:val="0"/>
      <w:marRight w:val="0"/>
      <w:marTop w:val="0"/>
      <w:marBottom w:val="0"/>
      <w:divBdr>
        <w:top w:val="none" w:sz="0" w:space="0" w:color="auto"/>
        <w:left w:val="none" w:sz="0" w:space="0" w:color="auto"/>
        <w:bottom w:val="none" w:sz="0" w:space="0" w:color="auto"/>
        <w:right w:val="none" w:sz="0" w:space="0" w:color="auto"/>
      </w:divBdr>
    </w:div>
    <w:div w:id="846285677">
      <w:bodyDiv w:val="1"/>
      <w:marLeft w:val="0"/>
      <w:marRight w:val="0"/>
      <w:marTop w:val="0"/>
      <w:marBottom w:val="0"/>
      <w:divBdr>
        <w:top w:val="none" w:sz="0" w:space="0" w:color="auto"/>
        <w:left w:val="none" w:sz="0" w:space="0" w:color="auto"/>
        <w:bottom w:val="none" w:sz="0" w:space="0" w:color="auto"/>
        <w:right w:val="none" w:sz="0" w:space="0" w:color="auto"/>
      </w:divBdr>
    </w:div>
    <w:div w:id="948467810">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8744216">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98750972">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42835721">
      <w:bodyDiv w:val="1"/>
      <w:marLeft w:val="0"/>
      <w:marRight w:val="0"/>
      <w:marTop w:val="0"/>
      <w:marBottom w:val="0"/>
      <w:divBdr>
        <w:top w:val="none" w:sz="0" w:space="0" w:color="auto"/>
        <w:left w:val="none" w:sz="0" w:space="0" w:color="auto"/>
        <w:bottom w:val="none" w:sz="0" w:space="0" w:color="auto"/>
        <w:right w:val="none" w:sz="0" w:space="0" w:color="auto"/>
      </w:divBdr>
    </w:div>
    <w:div w:id="198924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diagramQuickStyle" Target="diagrams/quickStyle1.xml"/><Relationship Id="rId47" Type="http://schemas.openxmlformats.org/officeDocument/2006/relationships/image" Target="media/image31.png"/><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diagramData" Target="diagrams/data1.xml"/><Relationship Id="rId45" Type="http://schemas.openxmlformats.org/officeDocument/2006/relationships/image" Target="media/image29.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07/relationships/diagramDrawing" Target="diagrams/drawing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diagramColors" Target="diagrams/colors1.xml"/><Relationship Id="rId48"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0.png"/><Relationship Id="rId20" Type="http://schemas.openxmlformats.org/officeDocument/2006/relationships/image" Target="media/image9.png"/><Relationship Id="rId41" Type="http://schemas.openxmlformats.org/officeDocument/2006/relationships/diagramLayout" Target="diagrams/layout1.xml"/><Relationship Id="rId1" Type="http://schemas.microsoft.com/office/2006/relationships/keyMapCustomizations" Target="customizations.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32F59-92B8-4CE7-8706-92265DE9D804}" type="doc">
      <dgm:prSet loTypeId="urn:microsoft.com/office/officeart/2005/8/layout/process1" loCatId="process" qsTypeId="urn:microsoft.com/office/officeart/2005/8/quickstyle/simple1" qsCatId="simple" csTypeId="urn:microsoft.com/office/officeart/2005/8/colors/accent1_2" csCatId="accent1" phldr="1"/>
      <dgm:spPr/>
    </dgm:pt>
    <dgm:pt modelId="{B46FB780-6CF3-4260-B3AE-21C84E8E7EFE}">
      <dgm:prSet phldrT="[文本]" custT="1"/>
      <dgm:spPr/>
      <dgm:t>
        <a:bodyPr/>
        <a:lstStyle/>
        <a:p>
          <a:r>
            <a:rPr lang="zh-CN" altLang="en-US" sz="1400"/>
            <a:t>数据读取</a:t>
          </a:r>
        </a:p>
      </dgm:t>
    </dgm:pt>
    <dgm:pt modelId="{07844C6D-864C-4609-B677-F850BF065706}" type="parTrans" cxnId="{9F678D97-F810-431C-8FCB-7E848FB03C41}">
      <dgm:prSet/>
      <dgm:spPr/>
      <dgm:t>
        <a:bodyPr/>
        <a:lstStyle/>
        <a:p>
          <a:endParaRPr lang="zh-CN" altLang="en-US" sz="1400"/>
        </a:p>
      </dgm:t>
    </dgm:pt>
    <dgm:pt modelId="{9D276C03-D1EC-4A1F-BD76-C6BDFE542C7E}" type="sibTrans" cxnId="{9F678D97-F810-431C-8FCB-7E848FB03C41}">
      <dgm:prSet custT="1"/>
      <dgm:spPr/>
      <dgm:t>
        <a:bodyPr/>
        <a:lstStyle/>
        <a:p>
          <a:endParaRPr lang="zh-CN" altLang="en-US" sz="1000"/>
        </a:p>
      </dgm:t>
    </dgm:pt>
    <dgm:pt modelId="{D3C3493D-F291-4AA1-9C02-A40D44728C6A}">
      <dgm:prSet phldrT="[文本]" custT="1"/>
      <dgm:spPr/>
      <dgm:t>
        <a:bodyPr/>
        <a:lstStyle/>
        <a:p>
          <a:r>
            <a:rPr lang="zh-CN" altLang="en-US" sz="1400"/>
            <a:t>线性回归</a:t>
          </a:r>
          <a:endParaRPr lang="en-US" altLang="zh-CN" sz="1400"/>
        </a:p>
        <a:p>
          <a:r>
            <a:rPr lang="en-US" altLang="zh-CN" sz="1400"/>
            <a:t>SVM</a:t>
          </a:r>
          <a:r>
            <a:rPr lang="zh-CN" altLang="en-US" sz="1400"/>
            <a:t>回归</a:t>
          </a:r>
          <a:endParaRPr lang="en-US" altLang="zh-CN" sz="1400"/>
        </a:p>
        <a:p>
          <a:r>
            <a:rPr lang="en-US" altLang="zh-CN" sz="1400"/>
            <a:t>KNN</a:t>
          </a:r>
          <a:r>
            <a:rPr lang="zh-CN" altLang="en-US" sz="1400"/>
            <a:t>回归</a:t>
          </a:r>
          <a:endParaRPr lang="en-US" altLang="zh-CN" sz="1400"/>
        </a:p>
      </dgm:t>
    </dgm:pt>
    <dgm:pt modelId="{F5A4C27F-393B-4FC4-86E4-BE556DD831E7}" type="parTrans" cxnId="{6F0A7000-4290-4984-ADCD-61FB986B16E9}">
      <dgm:prSet/>
      <dgm:spPr/>
      <dgm:t>
        <a:bodyPr/>
        <a:lstStyle/>
        <a:p>
          <a:endParaRPr lang="zh-CN" altLang="en-US" sz="1400"/>
        </a:p>
      </dgm:t>
    </dgm:pt>
    <dgm:pt modelId="{1002DE97-D483-4421-A595-F426FCE5832C}" type="sibTrans" cxnId="{6F0A7000-4290-4984-ADCD-61FB986B16E9}">
      <dgm:prSet custT="1"/>
      <dgm:spPr/>
      <dgm:t>
        <a:bodyPr/>
        <a:lstStyle/>
        <a:p>
          <a:endParaRPr lang="zh-CN" altLang="en-US" sz="1000"/>
        </a:p>
      </dgm:t>
    </dgm:pt>
    <dgm:pt modelId="{5259B2F4-B8C2-4CDB-84E2-AFD7C46B5F29}">
      <dgm:prSet phldrT="[文本]" custT="1"/>
      <dgm:spPr/>
      <dgm:t>
        <a:bodyPr/>
        <a:lstStyle/>
        <a:p>
          <a:r>
            <a:rPr lang="zh-CN" altLang="en-US" sz="1400"/>
            <a:t>决策树分类</a:t>
          </a:r>
          <a:endParaRPr lang="en-US" altLang="zh-CN" sz="1400"/>
        </a:p>
        <a:p>
          <a:r>
            <a:rPr lang="zh-CN" altLang="en-US" sz="1400"/>
            <a:t>（离散化）</a:t>
          </a:r>
        </a:p>
      </dgm:t>
    </dgm:pt>
    <dgm:pt modelId="{868F34D2-E2E6-49EF-B09D-5EF6E0535A8A}" type="parTrans" cxnId="{49E9C72E-E37B-4F04-84BC-90D5CC0A852A}">
      <dgm:prSet/>
      <dgm:spPr/>
      <dgm:t>
        <a:bodyPr/>
        <a:lstStyle/>
        <a:p>
          <a:endParaRPr lang="zh-CN" altLang="en-US" sz="1400"/>
        </a:p>
      </dgm:t>
    </dgm:pt>
    <dgm:pt modelId="{7613CEEC-B236-4B3A-8258-3D891E883122}" type="sibTrans" cxnId="{49E9C72E-E37B-4F04-84BC-90D5CC0A852A}">
      <dgm:prSet custT="1"/>
      <dgm:spPr/>
      <dgm:t>
        <a:bodyPr/>
        <a:lstStyle/>
        <a:p>
          <a:endParaRPr lang="zh-CN" altLang="en-US" sz="1000"/>
        </a:p>
      </dgm:t>
    </dgm:pt>
    <dgm:pt modelId="{39105E89-AEF7-4999-A639-12E0767A4E84}">
      <dgm:prSet phldrT="[文本]" custT="1"/>
      <dgm:spPr/>
      <dgm:t>
        <a:bodyPr/>
        <a:lstStyle/>
        <a:p>
          <a:r>
            <a:rPr lang="zh-CN" altLang="en-US" sz="1400"/>
            <a:t>模型评估</a:t>
          </a:r>
        </a:p>
      </dgm:t>
    </dgm:pt>
    <dgm:pt modelId="{4F75DF85-9868-45FD-BCF3-F427086F6F5C}" type="parTrans" cxnId="{025606AB-B86C-47D2-B30B-EB6EC9C00F33}">
      <dgm:prSet/>
      <dgm:spPr/>
      <dgm:t>
        <a:bodyPr/>
        <a:lstStyle/>
        <a:p>
          <a:endParaRPr lang="zh-CN" altLang="en-US" sz="1400"/>
        </a:p>
      </dgm:t>
    </dgm:pt>
    <dgm:pt modelId="{043676B1-6753-4809-826A-22779036A158}" type="sibTrans" cxnId="{025606AB-B86C-47D2-B30B-EB6EC9C00F33}">
      <dgm:prSet/>
      <dgm:spPr/>
      <dgm:t>
        <a:bodyPr/>
        <a:lstStyle/>
        <a:p>
          <a:endParaRPr lang="zh-CN" altLang="en-US" sz="1400"/>
        </a:p>
      </dgm:t>
    </dgm:pt>
    <dgm:pt modelId="{81FB486B-9047-4A10-9F4A-B97D4AD6F01C}" type="pres">
      <dgm:prSet presAssocID="{BC832F59-92B8-4CE7-8706-92265DE9D804}" presName="Name0" presStyleCnt="0">
        <dgm:presLayoutVars>
          <dgm:dir/>
          <dgm:resizeHandles val="exact"/>
        </dgm:presLayoutVars>
      </dgm:prSet>
      <dgm:spPr/>
    </dgm:pt>
    <dgm:pt modelId="{4B2B2FED-3092-4E4A-9BF6-B3C02AB4B670}" type="pres">
      <dgm:prSet presAssocID="{B46FB780-6CF3-4260-B3AE-21C84E8E7EFE}" presName="node" presStyleLbl="node1" presStyleIdx="0" presStyleCnt="4">
        <dgm:presLayoutVars>
          <dgm:bulletEnabled val="1"/>
        </dgm:presLayoutVars>
      </dgm:prSet>
      <dgm:spPr/>
    </dgm:pt>
    <dgm:pt modelId="{A6B6F835-5591-449E-AAF7-8677C102DCD9}" type="pres">
      <dgm:prSet presAssocID="{9D276C03-D1EC-4A1F-BD76-C6BDFE542C7E}" presName="sibTrans" presStyleLbl="sibTrans2D1" presStyleIdx="0" presStyleCnt="3" custScaleX="143248" custScaleY="104076"/>
      <dgm:spPr/>
    </dgm:pt>
    <dgm:pt modelId="{2A2945C7-D393-4377-B6D2-0F7D17C2A9B3}" type="pres">
      <dgm:prSet presAssocID="{9D276C03-D1EC-4A1F-BD76-C6BDFE542C7E}" presName="connectorText" presStyleLbl="sibTrans2D1" presStyleIdx="0" presStyleCnt="3"/>
      <dgm:spPr/>
    </dgm:pt>
    <dgm:pt modelId="{2D4E840D-160A-4A0C-AAD1-3BD2C218A2DD}" type="pres">
      <dgm:prSet presAssocID="{D3C3493D-F291-4AA1-9C02-A40D44728C6A}" presName="node" presStyleLbl="node1" presStyleIdx="1" presStyleCnt="4">
        <dgm:presLayoutVars>
          <dgm:bulletEnabled val="1"/>
        </dgm:presLayoutVars>
      </dgm:prSet>
      <dgm:spPr/>
    </dgm:pt>
    <dgm:pt modelId="{2CC00A7C-5A38-40C2-91D9-542372254C28}" type="pres">
      <dgm:prSet presAssocID="{1002DE97-D483-4421-A595-F426FCE5832C}" presName="sibTrans" presStyleLbl="sibTrans2D1" presStyleIdx="1" presStyleCnt="3"/>
      <dgm:spPr/>
    </dgm:pt>
    <dgm:pt modelId="{545B3DF6-4D5F-47C8-B4E4-1B36B97B6D40}" type="pres">
      <dgm:prSet presAssocID="{1002DE97-D483-4421-A595-F426FCE5832C}" presName="connectorText" presStyleLbl="sibTrans2D1" presStyleIdx="1" presStyleCnt="3"/>
      <dgm:spPr/>
    </dgm:pt>
    <dgm:pt modelId="{4010FB26-167E-4B71-8F14-4F537F7D682C}" type="pres">
      <dgm:prSet presAssocID="{5259B2F4-B8C2-4CDB-84E2-AFD7C46B5F29}" presName="node" presStyleLbl="node1" presStyleIdx="2" presStyleCnt="4">
        <dgm:presLayoutVars>
          <dgm:bulletEnabled val="1"/>
        </dgm:presLayoutVars>
      </dgm:prSet>
      <dgm:spPr/>
    </dgm:pt>
    <dgm:pt modelId="{51DEEABB-23D1-408F-A173-0B9A5C0C5B02}" type="pres">
      <dgm:prSet presAssocID="{7613CEEC-B236-4B3A-8258-3D891E883122}" presName="sibTrans" presStyleLbl="sibTrans2D1" presStyleIdx="2" presStyleCnt="3"/>
      <dgm:spPr/>
    </dgm:pt>
    <dgm:pt modelId="{4E16BFA2-8F45-47D3-89DF-EE8437C58C26}" type="pres">
      <dgm:prSet presAssocID="{7613CEEC-B236-4B3A-8258-3D891E883122}" presName="connectorText" presStyleLbl="sibTrans2D1" presStyleIdx="2" presStyleCnt="3"/>
      <dgm:spPr/>
    </dgm:pt>
    <dgm:pt modelId="{C60CF6B0-54E4-407E-A947-A56D397720E4}" type="pres">
      <dgm:prSet presAssocID="{39105E89-AEF7-4999-A639-12E0767A4E84}" presName="node" presStyleLbl="node1" presStyleIdx="3" presStyleCnt="4">
        <dgm:presLayoutVars>
          <dgm:bulletEnabled val="1"/>
        </dgm:presLayoutVars>
      </dgm:prSet>
      <dgm:spPr/>
    </dgm:pt>
  </dgm:ptLst>
  <dgm:cxnLst>
    <dgm:cxn modelId="{6F0A7000-4290-4984-ADCD-61FB986B16E9}" srcId="{BC832F59-92B8-4CE7-8706-92265DE9D804}" destId="{D3C3493D-F291-4AA1-9C02-A40D44728C6A}" srcOrd="1" destOrd="0" parTransId="{F5A4C27F-393B-4FC4-86E4-BE556DD831E7}" sibTransId="{1002DE97-D483-4421-A595-F426FCE5832C}"/>
    <dgm:cxn modelId="{7D322D16-904A-47E5-9D29-77972E4CC712}" type="presOf" srcId="{5259B2F4-B8C2-4CDB-84E2-AFD7C46B5F29}" destId="{4010FB26-167E-4B71-8F14-4F537F7D682C}" srcOrd="0" destOrd="0" presId="urn:microsoft.com/office/officeart/2005/8/layout/process1"/>
    <dgm:cxn modelId="{14B1C41C-008B-44D7-B13A-FB072CC7FE2E}" type="presOf" srcId="{1002DE97-D483-4421-A595-F426FCE5832C}" destId="{545B3DF6-4D5F-47C8-B4E4-1B36B97B6D40}" srcOrd="1" destOrd="0" presId="urn:microsoft.com/office/officeart/2005/8/layout/process1"/>
    <dgm:cxn modelId="{BE93632D-4E06-4A5E-B4D4-9E31C678C53A}" type="presOf" srcId="{39105E89-AEF7-4999-A639-12E0767A4E84}" destId="{C60CF6B0-54E4-407E-A947-A56D397720E4}" srcOrd="0" destOrd="0" presId="urn:microsoft.com/office/officeart/2005/8/layout/process1"/>
    <dgm:cxn modelId="{49E9C72E-E37B-4F04-84BC-90D5CC0A852A}" srcId="{BC832F59-92B8-4CE7-8706-92265DE9D804}" destId="{5259B2F4-B8C2-4CDB-84E2-AFD7C46B5F29}" srcOrd="2" destOrd="0" parTransId="{868F34D2-E2E6-49EF-B09D-5EF6E0535A8A}" sibTransId="{7613CEEC-B236-4B3A-8258-3D891E883122}"/>
    <dgm:cxn modelId="{6F10CC6C-24E3-4156-B307-50A6B11791F3}" type="presOf" srcId="{D3C3493D-F291-4AA1-9C02-A40D44728C6A}" destId="{2D4E840D-160A-4A0C-AAD1-3BD2C218A2DD}" srcOrd="0" destOrd="0" presId="urn:microsoft.com/office/officeart/2005/8/layout/process1"/>
    <dgm:cxn modelId="{B238AD78-732D-4CEE-9604-201A1D08791A}" type="presOf" srcId="{7613CEEC-B236-4B3A-8258-3D891E883122}" destId="{51DEEABB-23D1-408F-A173-0B9A5C0C5B02}" srcOrd="0" destOrd="0" presId="urn:microsoft.com/office/officeart/2005/8/layout/process1"/>
    <dgm:cxn modelId="{D6ECBD81-A775-465C-B5A7-8A4A09294407}" type="presOf" srcId="{1002DE97-D483-4421-A595-F426FCE5832C}" destId="{2CC00A7C-5A38-40C2-91D9-542372254C28}" srcOrd="0" destOrd="0" presId="urn:microsoft.com/office/officeart/2005/8/layout/process1"/>
    <dgm:cxn modelId="{9E6D9F8A-99CE-439A-9C76-A9FE8E5BA570}" type="presOf" srcId="{B46FB780-6CF3-4260-B3AE-21C84E8E7EFE}" destId="{4B2B2FED-3092-4E4A-9BF6-B3C02AB4B670}" srcOrd="0" destOrd="0" presId="urn:microsoft.com/office/officeart/2005/8/layout/process1"/>
    <dgm:cxn modelId="{9F678D97-F810-431C-8FCB-7E848FB03C41}" srcId="{BC832F59-92B8-4CE7-8706-92265DE9D804}" destId="{B46FB780-6CF3-4260-B3AE-21C84E8E7EFE}" srcOrd="0" destOrd="0" parTransId="{07844C6D-864C-4609-B677-F850BF065706}" sibTransId="{9D276C03-D1EC-4A1F-BD76-C6BDFE542C7E}"/>
    <dgm:cxn modelId="{025606AB-B86C-47D2-B30B-EB6EC9C00F33}" srcId="{BC832F59-92B8-4CE7-8706-92265DE9D804}" destId="{39105E89-AEF7-4999-A639-12E0767A4E84}" srcOrd="3" destOrd="0" parTransId="{4F75DF85-9868-45FD-BCF3-F427086F6F5C}" sibTransId="{043676B1-6753-4809-826A-22779036A158}"/>
    <dgm:cxn modelId="{108F20AD-94FA-4AB1-B786-1E13718A00B9}" type="presOf" srcId="{BC832F59-92B8-4CE7-8706-92265DE9D804}" destId="{81FB486B-9047-4A10-9F4A-B97D4AD6F01C}" srcOrd="0" destOrd="0" presId="urn:microsoft.com/office/officeart/2005/8/layout/process1"/>
    <dgm:cxn modelId="{9BB9FDBB-3766-4C32-AF0B-8FCDE9653C21}" type="presOf" srcId="{9D276C03-D1EC-4A1F-BD76-C6BDFE542C7E}" destId="{A6B6F835-5591-449E-AAF7-8677C102DCD9}" srcOrd="0" destOrd="0" presId="urn:microsoft.com/office/officeart/2005/8/layout/process1"/>
    <dgm:cxn modelId="{BE5928D8-B535-44BC-AAF0-950C5C9D4D53}" type="presOf" srcId="{9D276C03-D1EC-4A1F-BD76-C6BDFE542C7E}" destId="{2A2945C7-D393-4377-B6D2-0F7D17C2A9B3}" srcOrd="1" destOrd="0" presId="urn:microsoft.com/office/officeart/2005/8/layout/process1"/>
    <dgm:cxn modelId="{E9591FE2-6D54-432E-9123-A978A62499CD}" type="presOf" srcId="{7613CEEC-B236-4B3A-8258-3D891E883122}" destId="{4E16BFA2-8F45-47D3-89DF-EE8437C58C26}" srcOrd="1" destOrd="0" presId="urn:microsoft.com/office/officeart/2005/8/layout/process1"/>
    <dgm:cxn modelId="{8D4A6536-9D9E-4047-AECF-0142CED2409E}" type="presParOf" srcId="{81FB486B-9047-4A10-9F4A-B97D4AD6F01C}" destId="{4B2B2FED-3092-4E4A-9BF6-B3C02AB4B670}" srcOrd="0" destOrd="0" presId="urn:microsoft.com/office/officeart/2005/8/layout/process1"/>
    <dgm:cxn modelId="{FDF8A8C4-05EC-4111-9247-A05FAD13365A}" type="presParOf" srcId="{81FB486B-9047-4A10-9F4A-B97D4AD6F01C}" destId="{A6B6F835-5591-449E-AAF7-8677C102DCD9}" srcOrd="1" destOrd="0" presId="urn:microsoft.com/office/officeart/2005/8/layout/process1"/>
    <dgm:cxn modelId="{5DC3061F-1420-43AE-BBA3-FF45F493C3FE}" type="presParOf" srcId="{A6B6F835-5591-449E-AAF7-8677C102DCD9}" destId="{2A2945C7-D393-4377-B6D2-0F7D17C2A9B3}" srcOrd="0" destOrd="0" presId="urn:microsoft.com/office/officeart/2005/8/layout/process1"/>
    <dgm:cxn modelId="{EFCABF0E-AF62-4E8C-8C56-4A1D5A4CBC78}" type="presParOf" srcId="{81FB486B-9047-4A10-9F4A-B97D4AD6F01C}" destId="{2D4E840D-160A-4A0C-AAD1-3BD2C218A2DD}" srcOrd="2" destOrd="0" presId="urn:microsoft.com/office/officeart/2005/8/layout/process1"/>
    <dgm:cxn modelId="{98D69A34-B25F-48BA-8155-7B1001776AF8}" type="presParOf" srcId="{81FB486B-9047-4A10-9F4A-B97D4AD6F01C}" destId="{2CC00A7C-5A38-40C2-91D9-542372254C28}" srcOrd="3" destOrd="0" presId="urn:microsoft.com/office/officeart/2005/8/layout/process1"/>
    <dgm:cxn modelId="{8B9D5BFC-F89F-4581-934B-24ED7692DCB1}" type="presParOf" srcId="{2CC00A7C-5A38-40C2-91D9-542372254C28}" destId="{545B3DF6-4D5F-47C8-B4E4-1B36B97B6D40}" srcOrd="0" destOrd="0" presId="urn:microsoft.com/office/officeart/2005/8/layout/process1"/>
    <dgm:cxn modelId="{DD335EE5-C946-44E8-84AF-2C4F2FBBA433}" type="presParOf" srcId="{81FB486B-9047-4A10-9F4A-B97D4AD6F01C}" destId="{4010FB26-167E-4B71-8F14-4F537F7D682C}" srcOrd="4" destOrd="0" presId="urn:microsoft.com/office/officeart/2005/8/layout/process1"/>
    <dgm:cxn modelId="{C540E473-CA38-4FEA-8AE5-E8200AE28150}" type="presParOf" srcId="{81FB486B-9047-4A10-9F4A-B97D4AD6F01C}" destId="{51DEEABB-23D1-408F-A173-0B9A5C0C5B02}" srcOrd="5" destOrd="0" presId="urn:microsoft.com/office/officeart/2005/8/layout/process1"/>
    <dgm:cxn modelId="{31C33E80-8F3B-47B2-95A9-11A61BC694DC}" type="presParOf" srcId="{51DEEABB-23D1-408F-A173-0B9A5C0C5B02}" destId="{4E16BFA2-8F45-47D3-89DF-EE8437C58C26}" srcOrd="0" destOrd="0" presId="urn:microsoft.com/office/officeart/2005/8/layout/process1"/>
    <dgm:cxn modelId="{0C0BE9FC-EB9E-4808-B9E1-DCBE76670096}" type="presParOf" srcId="{81FB486B-9047-4A10-9F4A-B97D4AD6F01C}" destId="{C60CF6B0-54E4-407E-A947-A56D397720E4}"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2B2FED-3092-4E4A-9BF6-B3C02AB4B670}">
      <dsp:nvSpPr>
        <dsp:cNvPr id="0" name=""/>
        <dsp:cNvSpPr/>
      </dsp:nvSpPr>
      <dsp:spPr>
        <a:xfrm>
          <a:off x="2411"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数据读取</a:t>
          </a:r>
        </a:p>
      </dsp:txBody>
      <dsp:txXfrm>
        <a:off x="30488" y="145668"/>
        <a:ext cx="997995" cy="902463"/>
      </dsp:txXfrm>
    </dsp:sp>
    <dsp:sp modelId="{A6B6F835-5591-449E-AAF7-8677C102DCD9}">
      <dsp:nvSpPr>
        <dsp:cNvPr id="0" name=""/>
        <dsp:cNvSpPr/>
      </dsp:nvSpPr>
      <dsp:spPr>
        <a:xfrm>
          <a:off x="1113650" y="460857"/>
          <a:ext cx="320130" cy="2720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13650" y="515274"/>
        <a:ext cx="238505" cy="163250"/>
      </dsp:txXfrm>
    </dsp:sp>
    <dsp:sp modelId="{2D4E840D-160A-4A0C-AAD1-3BD2C218A2DD}">
      <dsp:nvSpPr>
        <dsp:cNvPr id="0" name=""/>
        <dsp:cNvSpPr/>
      </dsp:nvSpPr>
      <dsp:spPr>
        <a:xfrm>
          <a:off x="1478220"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线性回归</a:t>
          </a:r>
          <a:endParaRPr lang="en-US" altLang="zh-CN" sz="1400" kern="1200"/>
        </a:p>
        <a:p>
          <a:pPr marL="0" lvl="0" indent="0" algn="ctr" defTabSz="622300">
            <a:lnSpc>
              <a:spcPct val="90000"/>
            </a:lnSpc>
            <a:spcBef>
              <a:spcPct val="0"/>
            </a:spcBef>
            <a:spcAft>
              <a:spcPct val="35000"/>
            </a:spcAft>
            <a:buNone/>
          </a:pPr>
          <a:r>
            <a:rPr lang="en-US" altLang="zh-CN" sz="1400" kern="1200"/>
            <a:t>SVM</a:t>
          </a:r>
          <a:r>
            <a:rPr lang="zh-CN" altLang="en-US" sz="1400" kern="1200"/>
            <a:t>回归</a:t>
          </a:r>
          <a:endParaRPr lang="en-US" altLang="zh-CN" sz="1400" kern="1200"/>
        </a:p>
        <a:p>
          <a:pPr marL="0" lvl="0" indent="0" algn="ctr" defTabSz="622300">
            <a:lnSpc>
              <a:spcPct val="90000"/>
            </a:lnSpc>
            <a:spcBef>
              <a:spcPct val="0"/>
            </a:spcBef>
            <a:spcAft>
              <a:spcPct val="35000"/>
            </a:spcAft>
            <a:buNone/>
          </a:pPr>
          <a:r>
            <a:rPr lang="en-US" altLang="zh-CN" sz="1400" kern="1200"/>
            <a:t>KNN</a:t>
          </a:r>
          <a:r>
            <a:rPr lang="zh-CN" altLang="en-US" sz="1400" kern="1200"/>
            <a:t>回归</a:t>
          </a:r>
          <a:endParaRPr lang="en-US" altLang="zh-CN" sz="1400" kern="1200"/>
        </a:p>
      </dsp:txBody>
      <dsp:txXfrm>
        <a:off x="1506297" y="145668"/>
        <a:ext cx="997995" cy="902463"/>
      </dsp:txXfrm>
    </dsp:sp>
    <dsp:sp modelId="{2CC00A7C-5A38-40C2-91D9-542372254C28}">
      <dsp:nvSpPr>
        <dsp:cNvPr id="0" name=""/>
        <dsp:cNvSpPr/>
      </dsp:nvSpPr>
      <dsp:spPr>
        <a:xfrm>
          <a:off x="2637785"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637785" y="518471"/>
        <a:ext cx="156435" cy="156857"/>
      </dsp:txXfrm>
    </dsp:sp>
    <dsp:sp modelId="{4010FB26-167E-4B71-8F14-4F537F7D682C}">
      <dsp:nvSpPr>
        <dsp:cNvPr id="0" name=""/>
        <dsp:cNvSpPr/>
      </dsp:nvSpPr>
      <dsp:spPr>
        <a:xfrm>
          <a:off x="2954029"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决策树分类</a:t>
          </a:r>
          <a:endParaRPr lang="en-US" altLang="zh-CN" sz="1400" kern="1200"/>
        </a:p>
        <a:p>
          <a:pPr marL="0" lvl="0" indent="0" algn="ctr" defTabSz="622300">
            <a:lnSpc>
              <a:spcPct val="90000"/>
            </a:lnSpc>
            <a:spcBef>
              <a:spcPct val="0"/>
            </a:spcBef>
            <a:spcAft>
              <a:spcPct val="35000"/>
            </a:spcAft>
            <a:buNone/>
          </a:pPr>
          <a:r>
            <a:rPr lang="zh-CN" altLang="en-US" sz="1400" kern="1200"/>
            <a:t>（离散化）</a:t>
          </a:r>
        </a:p>
      </dsp:txBody>
      <dsp:txXfrm>
        <a:off x="2982106" y="145668"/>
        <a:ext cx="997995" cy="902463"/>
      </dsp:txXfrm>
    </dsp:sp>
    <dsp:sp modelId="{51DEEABB-23D1-408F-A173-0B9A5C0C5B02}">
      <dsp:nvSpPr>
        <dsp:cNvPr id="0" name=""/>
        <dsp:cNvSpPr/>
      </dsp:nvSpPr>
      <dsp:spPr>
        <a:xfrm>
          <a:off x="4113594"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113594" y="518471"/>
        <a:ext cx="156435" cy="156857"/>
      </dsp:txXfrm>
    </dsp:sp>
    <dsp:sp modelId="{C60CF6B0-54E4-407E-A947-A56D397720E4}">
      <dsp:nvSpPr>
        <dsp:cNvPr id="0" name=""/>
        <dsp:cNvSpPr/>
      </dsp:nvSpPr>
      <dsp:spPr>
        <a:xfrm>
          <a:off x="4429839"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模型评估</a:t>
          </a:r>
        </a:p>
      </dsp:txBody>
      <dsp:txXfrm>
        <a:off x="4457916" y="145668"/>
        <a:ext cx="997995" cy="9024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0D610E-3620-4FB4-ADEF-84C1B4852B89}">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1161</TotalTime>
  <Pages>3</Pages>
  <Words>4803</Words>
  <Characters>27382</Characters>
  <Application>Microsoft Office Word</Application>
  <DocSecurity>0</DocSecurity>
  <Lines>228</Lines>
  <Paragraphs>64</Paragraphs>
  <ScaleCrop>false</ScaleCrop>
  <Company>Huawei Technologies Co.,Ltd.</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艺玮 吴</cp:lastModifiedBy>
  <cp:revision>6</cp:revision>
  <cp:lastPrinted>2016-11-21T02:33:00Z</cp:lastPrinted>
  <dcterms:created xsi:type="dcterms:W3CDTF">2022-05-13T12:06:00Z</dcterms:created>
  <dcterms:modified xsi:type="dcterms:W3CDTF">2023-12-12T12:23:00Z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(3)csNoEingEF1pDcUutgq9hC5EemwfNeZ2vvj/sFB0V7oX/PZgcttEC1d4OenGZlYEt76hpZii
IzBH0Pe1KHy/gWFeNdSATsByHFloRa4Ev+gcb+E9mIor5zV8GxZBSqLb1qRVdCI8RT9vFcWd
Yi7VWJfv/i4wUo7n/kvlEfnZ+JzEEUWZaoBxVPxGQKyBWTjSG1tJ4PSguofEakc9L7kcjqe2
tRZRUP4j0i0dN+mqlU</vt:lpwstr>
  </property>
  <property fmtid="{D5CDD505-2E9C-101B-9397-08002B2CF9AE}" pid="15" name="_2015_ms_pID_7253431">
    <vt:lpwstr>Ws5pFwZ0uPA2hz6C0hr7NZPeLvacrMm8kAJUeipL+b1XtohznECujy
gVSmKeq2g1GzmW8/bD45JDe+0rCoifijuVx7nSzXIMQLltWA/NliRf/Fk6ypzaEfj3Jsz5e5
HKIr5OBhwaOL12r9o/HwLkOjOWttqtz/IgtqNb+X9QgzxnCSzLekyNfLEgtI70/53kL17uBh
nfINCCaWy5j6G8LJQzhdXpTjGPrmQgmbg68n</vt:lpwstr>
  </property>
  <property fmtid="{D5CDD505-2E9C-101B-9397-08002B2CF9AE}" pid="16" name="ContentTypeId">
    <vt:lpwstr>0x010100CC226774B8D87F4D92D9D1F6859ED44E</vt:lpwstr>
  </property>
  <property fmtid="{D5CDD505-2E9C-101B-9397-08002B2CF9AE}" pid="17" name="_2015_ms_pID_7253432">
    <vt:lpwstr>XA==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1574825726</vt:lpwstr>
  </property>
</Properties>
</file>